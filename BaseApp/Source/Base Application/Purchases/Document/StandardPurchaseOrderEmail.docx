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777936" w:rsidR="00A90552" w:rsidP="00A90552" w:rsidRDefault="0037639D">
      <w:pPr>
        <w:pStyle w:val="Heading2"/>
        <w:rPr>
          <w:color w:val="808080" w:themeColor="background1" w:themeShade="80"/>
        </w:rPr>
      </w:pPr>
      <w:sdt>
        <w:sdtPr>
          <w:rPr>
            <w:color w:val="808080" w:themeColor="background1" w:themeShade="80"/>
          </w:rPr>
          <w:alias w:val="#Nav: /Purchase_Header/VendNo_Lbl"/>
          <w:tag w:val="#Nav: Standard_Purchase_Order/1322"/>
          <w:id w:val="19843354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VendNo_Lbl[1]" w:storeItemID="{F1A553DA-C3F2-4CE6-8EDE-11DD994976F7}"/>
          <w:text/>
        </w:sdtPr>
        <w:sdtEndPr/>
        <w:sdtContent>
          <w:proofErr w:type="spellStart"/>
          <w:r w:rsidR="003F0E3A">
            <w:rPr>
              <w:color w:val="808080" w:themeColor="background1" w:themeShade="80"/>
            </w:rPr>
            <w:t>VendNo_Lbl</w:t>
          </w:r>
          <w:proofErr w:type="spellEnd"/>
        </w:sdtContent>
      </w:sdt>
      <w:r w:rsidR="003F0E3A">
        <w:rPr>
          <w:color w:val="808080" w:themeColor="background1" w:themeShade="80"/>
        </w:rPr>
        <w:t xml:space="preserve"> </w:t>
      </w:r>
      <w:sdt>
        <w:sdtPr>
          <w:rPr>
            <w:color w:val="808080" w:themeColor="background1" w:themeShade="80"/>
          </w:rPr>
          <w:alias w:val="#Nav: /Purchase_Header/BuyFrmVendNo_PurchHeader"/>
          <w:tag w:val="#Nav: Standard_Purchase_Order/1322"/>
          <w:id w:val="-10486837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BuyFrmVendNo_PurchHeader[1]" w:storeItemID="{F1A553DA-C3F2-4CE6-8EDE-11DD994976F7}"/>
          <w:text/>
        </w:sdtPr>
        <w:sdtEndPr/>
        <w:sdtContent>
          <w:proofErr w:type="spellStart"/>
          <w:r w:rsidR="00F02A53">
            <w:rPr>
              <w:color w:val="808080" w:themeColor="background1" w:themeShade="80"/>
            </w:rPr>
            <w:t>BuyFrmVendNo_PurchHeader</w:t>
          </w:r>
          <w:proofErr w:type="spellEnd"/>
        </w:sdtContent>
      </w:sdt>
    </w:p>
    <w:sdt>
      <w:sdtPr>
        <w:alias w:val="#Nav: /Purchase_Header/DocumentTitle_Lbl"/>
        <w:tag w:val="#Nav: Standard_Purchase_Order/1322"/>
        <w:id w:val="-792595309"/>
        <w:placeholder>
          <w:docPart w:val="DefaultPlaceholder_-1854013440"/>
        </w:placeholder>
        <w:dataBinding w:prefixMappings="xmlns:ns0='urn:microsoft-dynamics-nav/reports/Standard_Purchase_Order/1322/'" w:xpath="/ns0:NavWordReportXmlPart[1]/ns0:Purchase_Header[1]/ns0:DocumentTitle_Lbl[1]" w:storeItemID="{F1A553DA-C3F2-4CE6-8EDE-11DD994976F7}"/>
        <w:text/>
      </w:sdtPr>
      <w:sdtEndPr/>
      <w:sdtContent>
        <w:p w:rsidRPr="00777936" w:rsidR="00A90552" w:rsidP="00A90552" w:rsidRDefault="000C212F">
          <w:pPr>
            <w:pStyle w:val="Title"/>
            <w:spacing w:before="120"/>
          </w:pPr>
          <w:proofErr w:type="spellStart"/>
          <w:r>
            <w:t>DocumentTitle_Lbl</w:t>
          </w:r>
          <w:proofErr w:type="spellEnd"/>
        </w:p>
      </w:sdtContent>
    </w:sdt>
    <w:p w:rsidRPr="00777936" w:rsidR="00A90552" w:rsidP="00A90552" w:rsidRDefault="0037639D">
      <w:sdt>
        <w:sdtPr>
          <w:alias w:val="#Nav: /Purchase_Header/LetterText/GreetingText"/>
          <w:tag w:val="#Nav: Standard_Purchase_Order/1322"/>
          <w:id w:val="-310647226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LetterText[1]/ns0:GreetingText[1]" w:storeItemID="{F1A553DA-C3F2-4CE6-8EDE-11DD994976F7}"/>
          <w:text/>
        </w:sdtPr>
        <w:sdtEndPr/>
        <w:sdtContent>
          <w:proofErr w:type="spellStart"/>
          <w:r w:rsidR="001C2820">
            <w:t>GreetingText</w:t>
          </w:r>
          <w:proofErr w:type="spellEnd"/>
        </w:sdtContent>
      </w:sdt>
      <w:r w:rsidR="001C2820">
        <w:t xml:space="preserve"> </w:t>
      </w:r>
      <w:sdt>
        <w:sdtPr>
          <w:alias w:val="#Nav: /Purchase_Header/BuyFromAddr1"/>
          <w:tag w:val="#Nav: Standard_Purchase_Order/1322"/>
          <w:id w:val="-268708066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BuyFromAddr1[1]" w:storeItemID="{F1A553DA-C3F2-4CE6-8EDE-11DD994976F7}"/>
          <w:text/>
        </w:sdtPr>
        <w:sdtEndPr/>
        <w:sdtContent>
          <w:r w:rsidRPr="00A90552" w:rsidR="00A90552">
            <w:t>BuyFromAddr1</w:t>
          </w:r>
        </w:sdtContent>
      </w:sdt>
      <w:r w:rsidRPr="00777936" w:rsidR="00A90552">
        <w:t>,</w:t>
      </w:r>
    </w:p>
    <w:sdt>
      <w:sdtPr>
        <w:alias w:val="#Nav: /Purchase_Header/LetterText/BodyText"/>
        <w:tag w:val="#Nav: Standard_Purchase_Order/1322"/>
        <w:id w:val="519058539"/>
        <w:placeholder>
          <w:docPart w:val="DefaultPlaceholder_-1854013440"/>
        </w:placeholder>
        <w:dataBinding w:prefixMappings="xmlns:ns0='urn:microsoft-dynamics-nav/reports/Standard_Purchase_Order/1322/'" w:xpath="/ns0:NavWordReportXmlPart[1]/ns0:Purchase_Header[1]/ns0:LetterText[1]/ns0:BodyText[1]" w:storeItemID="{F1A553DA-C3F2-4CE6-8EDE-11DD994976F7}"/>
        <w:text/>
      </w:sdtPr>
      <w:sdtEndPr/>
      <w:sdtContent>
        <w:p w:rsidRPr="00777936" w:rsidR="00A90552" w:rsidP="00A90552" w:rsidRDefault="001C2820">
          <w:proofErr w:type="spellStart"/>
          <w:r>
            <w:t>BodyText</w:t>
          </w:r>
          <w:proofErr w:type="spellEnd"/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V w:val="none" w:color="auto" w:sz="0" w:space="0"/>
        </w:tblBorders>
        <w:tblCellMar>
          <w:top w:w="29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4"/>
        <w:gridCol w:w="3856"/>
        <w:gridCol w:w="4356"/>
      </w:tblGrid>
      <w:tr w:rsidRPr="00777936" w:rsidR="00A90552" w:rsidTr="00FD0233">
        <w:sdt>
          <w:sdtPr>
            <w:alias w:val="#Nav: /Purchase_Header/OrderNo_Lbl"/>
            <w:tag w:val="#Nav: Standard_Purchase_Order/1322"/>
            <w:id w:val="739523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OrderNo_Lbl[1]" w:storeItemID="{F1A553DA-C3F2-4CE6-8EDE-11DD994976F7}"/>
            <w:text/>
          </w:sdtPr>
          <w:sdtEndPr/>
          <w:sdtContent>
            <w:tc>
              <w:tcPr>
                <w:tcW w:w="1994" w:type="dxa"/>
                <w:tcBorders>
                  <w:bottom w:val="single" w:color="808080" w:themeColor="background1" w:themeShade="80" w:sz="4" w:space="0"/>
                </w:tcBorders>
              </w:tcPr>
              <w:p w:rsidRPr="00777936" w:rsidR="00A90552" w:rsidP="00FD0233" w:rsidRDefault="001C2820">
                <w:pPr>
                  <w:pStyle w:val="Heading1"/>
                  <w:outlineLvl w:val="0"/>
                </w:pPr>
                <w:proofErr w:type="spellStart"/>
                <w:r>
                  <w:t>OrderNo_Lbl</w:t>
                </w:r>
                <w:proofErr w:type="spellEnd"/>
              </w:p>
            </w:tc>
          </w:sdtContent>
        </w:sdt>
        <w:sdt>
          <w:sdtPr>
            <w:alias w:val="#Nav: /Purchase_Header/OrderDate_Lbl"/>
            <w:tag w:val="#Nav: Standard_Purchase_Order/1322"/>
            <w:id w:val="10747081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OrderDate_Lbl[1]" w:storeItemID="{F1A553DA-C3F2-4CE6-8EDE-11DD994976F7}"/>
            <w:text/>
          </w:sdtPr>
          <w:sdtEndPr/>
          <w:sdtContent>
            <w:tc>
              <w:tcPr>
                <w:tcW w:w="3856" w:type="dxa"/>
                <w:tcBorders>
                  <w:bottom w:val="single" w:color="808080" w:themeColor="background1" w:themeShade="80" w:sz="4" w:space="0"/>
                </w:tcBorders>
              </w:tcPr>
              <w:p w:rsidRPr="00777936" w:rsidR="00A90552" w:rsidP="00FD0233" w:rsidRDefault="0062216E">
                <w:pPr>
                  <w:pStyle w:val="Heading1"/>
                  <w:outlineLvl w:val="0"/>
                </w:pPr>
                <w:proofErr w:type="spellStart"/>
                <w:r>
                  <w:t>OrderDate_Lbl</w:t>
                </w:r>
                <w:proofErr w:type="spellEnd"/>
              </w:p>
            </w:tc>
          </w:sdtContent>
        </w:sdt>
        <w:sdt>
          <w:sdtPr>
            <w:alias w:val="#Nav: /Purchase_Header/Totals/TotalText"/>
            <w:tag w:val="#Nav: Standard_Purchase_Order/1322"/>
            <w:id w:val="104132273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Text[1]" w:storeItemID="{F1A553DA-C3F2-4CE6-8EDE-11DD994976F7}"/>
            <w:text/>
          </w:sdtPr>
          <w:sdtEndPr/>
          <w:sdtContent>
            <w:tc>
              <w:tcPr>
                <w:tcW w:w="4356" w:type="dxa"/>
                <w:tcBorders>
                  <w:bottom w:val="single" w:color="808080" w:themeColor="background1" w:themeShade="80" w:sz="4" w:space="0"/>
                </w:tcBorders>
              </w:tcPr>
              <w:p w:rsidRPr="00777936" w:rsidR="00A90552" w:rsidP="00FD0233" w:rsidRDefault="001C2820">
                <w:pPr>
                  <w:pStyle w:val="Heading1"/>
                  <w:jc w:val="right"/>
                  <w:outlineLvl w:val="0"/>
                </w:pPr>
                <w:proofErr w:type="spellStart"/>
                <w:r>
                  <w:t>TotalText</w:t>
                </w:r>
                <w:proofErr w:type="spellEnd"/>
              </w:p>
            </w:tc>
          </w:sdtContent>
        </w:sdt>
      </w:tr>
      <w:tr w:rsidRPr="00777936" w:rsidR="00A90552" w:rsidTr="00FD0233">
        <w:sdt>
          <w:sdtPr>
            <w:alias w:val="#Nav: /Purchase_Header/No_PurchHeader"/>
            <w:tag w:val="#Nav: Standard_Purchase_Order/1322"/>
            <w:id w:val="14828828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No_PurchHeader[1]" w:storeItemID="{F1A553DA-C3F2-4CE6-8EDE-11DD994976F7}"/>
            <w:text/>
          </w:sdtPr>
          <w:sdtEndPr/>
          <w:sdtContent>
            <w:tc>
              <w:tcPr>
                <w:tcW w:w="1994" w:type="dxa"/>
                <w:tcBorders>
                  <w:top w:val="single" w:color="808080" w:themeColor="background1" w:themeShade="80" w:sz="4" w:space="0"/>
                </w:tcBorders>
              </w:tcPr>
              <w:p w:rsidRPr="00777936" w:rsidR="00A90552" w:rsidP="00FD0233" w:rsidRDefault="00A90552">
                <w:proofErr w:type="spellStart"/>
                <w:r>
                  <w:t>No_PurchHeader</w:t>
                </w:r>
                <w:proofErr w:type="spellEnd"/>
              </w:p>
            </w:tc>
          </w:sdtContent>
        </w:sdt>
        <w:sdt>
          <w:sdtPr>
            <w:alias w:val="#Nav: /Purchase_Header/OrderDate_PurchaseHeader"/>
            <w:tag w:val="#Nav: Standard_Purchase_Order/1322"/>
            <w:id w:val="-127548137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OrderDate_PurchaseHeader[1]" w:storeItemID="{F1A553DA-C3F2-4CE6-8EDE-11DD994976F7}"/>
            <w:text/>
          </w:sdtPr>
          <w:sdtEndPr/>
          <w:sdtContent>
            <w:tc>
              <w:tcPr>
                <w:tcW w:w="3856" w:type="dxa"/>
                <w:tcBorders>
                  <w:top w:val="single" w:color="808080" w:themeColor="background1" w:themeShade="80" w:sz="4" w:space="0"/>
                </w:tcBorders>
              </w:tcPr>
              <w:p w:rsidRPr="00777936" w:rsidR="00A90552" w:rsidP="00FD0233" w:rsidRDefault="001C2820">
                <w:proofErr w:type="spellStart"/>
                <w:r>
                  <w:t>OrderDate_PurchaseHeader</w:t>
                </w:r>
                <w:proofErr w:type="spellEnd"/>
              </w:p>
            </w:tc>
          </w:sdtContent>
        </w:sdt>
        <w:sdt>
          <w:sdtPr>
            <w:id w:val="49129853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AmountInclVAT[1]" w:storeItemID="{F1A553DA-C3F2-4CE6-8EDE-11DD994976F7}"/>
            <w:text/>
            <w:alias w:val="#Nav: /Purchase_Header/Totals/TotalAmountInclVAT"/>
            <w:tag w:val="#Nav: Standard_Purchase_Order/1322"/>
          </w:sdtPr>
          <w:sdtContent>
            <w:tc>
              <w:tcPr>
                <w:tcW w:w="4356" w:type="dxa"/>
                <w:tcBorders>
                  <w:top w:val="single" w:color="808080" w:themeColor="background1" w:themeShade="80" w:sz="4" w:space="0"/>
                </w:tcBorders>
              </w:tcPr>
              <w:p w:rsidRPr="00777936" w:rsidR="00A90552" w:rsidP="00FD0233" w:rsidRDefault="00215448">
                <w:pPr>
                  <w:jc w:val="right"/>
                </w:pPr>
                <w:proofErr w:type="spellStart"/>
                <w:r>
                  <w:t>TotalAmountInclVAT</w:t>
                </w:r>
                <w:proofErr w:type="spellEnd"/>
              </w:p>
            </w:tc>
          </w:sdtContent>
        </w:sdt>
      </w:tr>
    </w:tbl>
    <w:p w:rsidRPr="00777936" w:rsidR="00A90552" w:rsidP="00A90552" w:rsidRDefault="00A90552">
      <w:pPr>
        <w:pStyle w:val="Subtitle"/>
      </w:pPr>
    </w:p>
    <w:p w:rsidRPr="0050622D" w:rsidR="00A90552" w:rsidP="00A90552" w:rsidRDefault="00A90552"/>
    <w:p w:rsidRPr="00777936" w:rsidR="00A90552" w:rsidP="00A90552" w:rsidRDefault="0037639D">
      <w:pPr>
        <w:pStyle w:val="Subtitle"/>
      </w:pPr>
      <w:sdt>
        <w:sdtPr>
          <w:alias w:val="#Nav: /Purchase_Header/LetterText/ClosingText"/>
          <w:tag w:val="#Nav: Standard_Purchase_Order/1322"/>
          <w:id w:val="892622018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LetterText[1]/ns0:ClosingText[1]" w:storeItemID="{F1A553DA-C3F2-4CE6-8EDE-11DD994976F7}"/>
          <w:text/>
        </w:sdtPr>
        <w:sdtEndPr/>
        <w:sdtContent>
          <w:proofErr w:type="spellStart"/>
          <w:r w:rsidR="001C2820">
            <w:t>ClosingText</w:t>
          </w:r>
          <w:proofErr w:type="spellEnd"/>
        </w:sdtContent>
      </w:sdt>
      <w:r w:rsidRPr="00777936" w:rsidR="00A90552">
        <w:t xml:space="preserve">, </w:t>
      </w:r>
    </w:p>
    <w:sdt>
      <w:sdtPr>
        <w:alias w:val="#Nav: /Purchase_Header/SalesPurchPersonName"/>
        <w:tag w:val="#Nav: Standard_Purchase_Order/1322"/>
        <w:id w:val="-1192836960"/>
        <w:placeholder>
          <w:docPart w:val="DefaultPlaceholder_-1854013440"/>
        </w:placeholder>
        <w:dataBinding w:prefixMappings="xmlns:ns0='urn:microsoft-dynamics-nav/reports/Standard_Purchase_Order/1322/'" w:xpath="/ns0:NavWordReportXmlPart[1]/ns0:Purchase_Header[1]/ns0:SalesPurchPersonName[1]" w:storeItemID="{F1A553DA-C3F2-4CE6-8EDE-11DD994976F7}"/>
        <w:text/>
      </w:sdtPr>
      <w:sdtEndPr/>
      <w:sdtContent>
        <w:p w:rsidR="00A90552" w:rsidP="00A90552" w:rsidRDefault="00A90552">
          <w:proofErr w:type="spellStart"/>
          <w:r>
            <w:t>SalesPurchPersonName</w:t>
          </w:r>
          <w:proofErr w:type="spellEnd"/>
        </w:p>
      </w:sdtContent>
    </w:sdt>
    <w:sdt>
      <w:sdtPr>
        <w:alias w:val="#Nav: /Purchase_Header/CompanyAddress1"/>
        <w:tag w:val="#Nav: Standard_Purchase_Order/1322"/>
        <w:id w:val="-437145375"/>
        <w:placeholder>
          <w:docPart w:val="DefaultPlaceholder_-1854013440"/>
        </w:placeholder>
        <w:dataBinding w:prefixMappings="xmlns:ns0='urn:microsoft-dynamics-nav/reports/Standard_Purchase_Order/1322/'" w:xpath="/ns0:NavWordReportXmlPart[1]/ns0:Purchase_Header[1]/ns0:CompanyAddress1[1]" w:storeItemID="{F1A553DA-C3F2-4CE6-8EDE-11DD994976F7}"/>
        <w:text/>
      </w:sdtPr>
      <w:sdtEndPr/>
      <w:sdtContent>
        <w:p w:rsidRPr="00777936" w:rsidR="00A90552" w:rsidP="00A90552" w:rsidRDefault="001C2820">
          <w:pPr>
            <w:pStyle w:val="NoSpacing"/>
          </w:pPr>
          <w:r>
            <w:t>CompanyAddress1</w:t>
          </w:r>
        </w:p>
      </w:sdtContent>
    </w:sdt>
    <w:sdt>
      <w:sdtPr>
        <w:alias w:val="#Nav: /Purchase_Header/CompanyAddress2"/>
        <w:tag w:val="#Nav: Standard_Purchase_Order/1322"/>
        <w:id w:val="1046565364"/>
        <w:placeholder>
          <w:docPart w:val="DefaultPlaceholder_-1854013440"/>
        </w:placeholder>
        <w:dataBinding w:prefixMappings="xmlns:ns0='urn:microsoft-dynamics-nav/reports/Standard_Purchase_Order/1322/'" w:xpath="/ns0:NavWordReportXmlPart[1]/ns0:Purchase_Header[1]/ns0:CompanyAddress2[1]" w:storeItemID="{F1A553DA-C3F2-4CE6-8EDE-11DD994976F7}"/>
        <w:text/>
      </w:sdtPr>
      <w:sdtEndPr/>
      <w:sdtContent>
        <w:p w:rsidRPr="00777936" w:rsidR="00A90552" w:rsidP="00A90552" w:rsidRDefault="001C2820">
          <w:pPr>
            <w:pStyle w:val="NoSpacing"/>
          </w:pPr>
          <w:r>
            <w:t>CompanyAddress2</w:t>
          </w:r>
        </w:p>
      </w:sdtContent>
    </w:sdt>
    <w:sdt>
      <w:sdtPr>
        <w:alias w:val="#Nav: /Purchase_Header/CompanyAddress3"/>
        <w:tag w:val="#Nav: Standard_Purchase_Order/1322"/>
        <w:id w:val="1235585094"/>
        <w:placeholder>
          <w:docPart w:val="DefaultPlaceholder_-1854013440"/>
        </w:placeholder>
        <w:dataBinding w:prefixMappings="xmlns:ns0='urn:microsoft-dynamics-nav/reports/Standard_Purchase_Order/1322/'" w:xpath="/ns0:NavWordReportXmlPart[1]/ns0:Purchase_Header[1]/ns0:CompanyAddress3[1]" w:storeItemID="{F1A553DA-C3F2-4CE6-8EDE-11DD994976F7}"/>
        <w:text/>
      </w:sdtPr>
      <w:sdtEndPr/>
      <w:sdtContent>
        <w:p w:rsidRPr="00777936" w:rsidR="00A90552" w:rsidP="00A90552" w:rsidRDefault="001C2820">
          <w:pPr>
            <w:pStyle w:val="NoSpacing"/>
          </w:pPr>
          <w:r>
            <w:t>CompanyAddress3</w:t>
          </w:r>
        </w:p>
      </w:sdtContent>
    </w:sdt>
    <w:sdt>
      <w:sdtPr>
        <w:alias w:val="#Nav: /Purchase_Header/CompanyAddress4"/>
        <w:tag w:val="#Nav: Standard_Purchase_Order/1322"/>
        <w:id w:val="-1031180015"/>
        <w:placeholder>
          <w:docPart w:val="DefaultPlaceholder_-1854013440"/>
        </w:placeholder>
        <w:dataBinding w:prefixMappings="xmlns:ns0='urn:microsoft-dynamics-nav/reports/Standard_Purchase_Order/1322/'" w:xpath="/ns0:NavWordReportXmlPart[1]/ns0:Purchase_Header[1]/ns0:CompanyAddress4[1]" w:storeItemID="{F1A553DA-C3F2-4CE6-8EDE-11DD994976F7}"/>
        <w:text/>
      </w:sdtPr>
      <w:sdtEndPr/>
      <w:sdtContent>
        <w:p w:rsidRPr="00777936" w:rsidR="00A90552" w:rsidP="00A90552" w:rsidRDefault="001C2820">
          <w:pPr>
            <w:pStyle w:val="NoSpacing"/>
          </w:pPr>
          <w:r>
            <w:t>CompanyAddress4</w:t>
          </w:r>
        </w:p>
      </w:sdtContent>
    </w:sdt>
    <w:sdt>
      <w:sdtPr>
        <w:alias w:val="#Nav: /Purchase_Header/CompanyAddress5"/>
        <w:tag w:val="#Nav: Standard_Purchase_Order/1322"/>
        <w:id w:val="-384409035"/>
        <w:placeholder>
          <w:docPart w:val="DefaultPlaceholder_-1854013440"/>
        </w:placeholder>
        <w:dataBinding w:prefixMappings="xmlns:ns0='urn:microsoft-dynamics-nav/reports/Standard_Purchase_Order/1322/'" w:xpath="/ns0:NavWordReportXmlPart[1]/ns0:Purchase_Header[1]/ns0:CompanyAddress5[1]" w:storeItemID="{F1A553DA-C3F2-4CE6-8EDE-11DD994976F7}"/>
        <w:text/>
      </w:sdtPr>
      <w:sdtEndPr/>
      <w:sdtContent>
        <w:p w:rsidRPr="00777936" w:rsidR="00A90552" w:rsidP="00A90552" w:rsidRDefault="001C2820">
          <w:pPr>
            <w:pStyle w:val="NoSpacing"/>
          </w:pPr>
          <w:r>
            <w:t>CompanyAddress5</w:t>
          </w:r>
        </w:p>
      </w:sdtContent>
    </w:sdt>
    <w:sdt>
      <w:sdtPr>
        <w:alias w:val="#Nav: /Purchase_Header/CompanyAddress6"/>
        <w:tag w:val="#Nav: Standard_Purchase_Order/1322"/>
        <w:id w:val="-623000722"/>
        <w:placeholder>
          <w:docPart w:val="DefaultPlaceholder_-1854013440"/>
        </w:placeholder>
        <w:dataBinding w:prefixMappings="xmlns:ns0='urn:microsoft-dynamics-nav/reports/Standard_Purchase_Order/1322/'" w:xpath="/ns0:NavWordReportXmlPart[1]/ns0:Purchase_Header[1]/ns0:CompanyAddress6[1]" w:storeItemID="{F1A553DA-C3F2-4CE6-8EDE-11DD994976F7}"/>
        <w:text/>
      </w:sdtPr>
      <w:sdtEndPr/>
      <w:sdtContent>
        <w:p w:rsidRPr="00777936" w:rsidR="00A90552" w:rsidP="00A90552" w:rsidRDefault="001C2820">
          <w:pPr>
            <w:pStyle w:val="NoSpacing"/>
          </w:pPr>
          <w:r>
            <w:t>CompanyAddress6</w:t>
          </w:r>
        </w:p>
      </w:sdtContent>
    </w:sdt>
    <w:sdt>
      <w:sdtPr>
        <w:alias w:val="#Nav: /Purchase_Header/CompanyLegalOffice"/>
        <w:tag w:val="#Nav: Standard_Purchase_Order/1322"/>
        <w:id w:val="-882242589"/>
        <w:placeholder>
          <w:docPart w:val="DefaultPlaceholder_-1854013440"/>
        </w:placeholder>
        <w:dataBinding w:prefixMappings="xmlns:ns0='urn:microsoft-dynamics-nav/reports/Standard_Purchase_Order/1322/'" w:xpath="/ns0:NavWordReportXmlPart[1]/ns0:Purchase_Header[1]/ns0:CompanyLegalOffice[1]" w:storeItemID="{F1A553DA-C3F2-4CE6-8EDE-11DD994976F7}"/>
        <w:text/>
      </w:sdtPr>
      <w:sdtEndPr/>
      <w:sdtContent>
        <w:p w:rsidRPr="00492354" w:rsidR="00A90552" w:rsidP="00A90552" w:rsidRDefault="001C2820">
          <w:pPr>
            <w:pStyle w:val="NoSpacing"/>
          </w:pPr>
          <w:proofErr w:type="spellStart"/>
          <w:r>
            <w:t>CompanyLegalOffice</w:t>
          </w:r>
          <w:proofErr w:type="spellEnd"/>
        </w:p>
      </w:sdtContent>
    </w:sdt>
    <w:p w:rsidR="00B333C9" w:rsidP="001541E0" w:rsidRDefault="00B333C9">
      <w:pPr>
        <w:pStyle w:val="Style1"/>
        <w:rPr>
          <w:sz w:val="20"/>
        </w:rPr>
      </w:pPr>
    </w:p>
    <w:sectPr w:rsidR="00B333C9" w:rsidSect="00B333C9">
      <w:headerReference w:type="default" r:id="rId8"/>
      <w:footerReference w:type="default" r:id="rId9"/>
      <w:pgSz w:w="11907" w:h="16839" w:code="9"/>
      <w:pgMar w:top="567" w:right="1134" w:bottom="567" w:left="56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639D" w:rsidP="00E40C63" w:rsidRDefault="0037639D">
      <w:pPr>
        <w:spacing w:after="0"/>
      </w:pPr>
      <w:r>
        <w:separator/>
      </w:r>
    </w:p>
  </w:endnote>
  <w:endnote w:type="continuationSeparator" w:id="0">
    <w:p w:rsidR="0037639D" w:rsidP="00E40C63" w:rsidRDefault="0037639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tc>
              <w:tcPr>
                <w:tcW w:w="5000" w:type="pct"/>
              </w:tcPr>
              <w:p w:rsidR="00C43401" w:rsidP="0090637C" w:rsidRDefault="00C43401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639D" w:rsidP="00E40C63" w:rsidRDefault="0037639D">
      <w:pPr>
        <w:spacing w:after="0"/>
      </w:pPr>
      <w:r>
        <w:separator/>
      </w:r>
    </w:p>
  </w:footnote>
  <w:footnote w:type="continuationSeparator" w:id="0">
    <w:p w:rsidR="0037639D" w:rsidP="00E40C63" w:rsidRDefault="0037639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75AA8"/>
    <w:rsid w:val="00082B21"/>
    <w:rsid w:val="00083E19"/>
    <w:rsid w:val="000844A3"/>
    <w:rsid w:val="0008693A"/>
    <w:rsid w:val="0009454A"/>
    <w:rsid w:val="000A665A"/>
    <w:rsid w:val="000C212F"/>
    <w:rsid w:val="000D5A6D"/>
    <w:rsid w:val="000E071F"/>
    <w:rsid w:val="000E3200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2820"/>
    <w:rsid w:val="001C7E7F"/>
    <w:rsid w:val="001D1CE2"/>
    <w:rsid w:val="001D4852"/>
    <w:rsid w:val="001D4928"/>
    <w:rsid w:val="001D6807"/>
    <w:rsid w:val="001F6AD2"/>
    <w:rsid w:val="001F76A3"/>
    <w:rsid w:val="0020108A"/>
    <w:rsid w:val="00214EEF"/>
    <w:rsid w:val="00215448"/>
    <w:rsid w:val="002334A5"/>
    <w:rsid w:val="002342C4"/>
    <w:rsid w:val="00235CA0"/>
    <w:rsid w:val="002447F3"/>
    <w:rsid w:val="00245B0E"/>
    <w:rsid w:val="00250145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7639D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0E3A"/>
    <w:rsid w:val="003F77E2"/>
    <w:rsid w:val="00417ABE"/>
    <w:rsid w:val="00451877"/>
    <w:rsid w:val="004639DD"/>
    <w:rsid w:val="00472618"/>
    <w:rsid w:val="00492354"/>
    <w:rsid w:val="00495AE8"/>
    <w:rsid w:val="004A28DF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08D1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E6E47"/>
    <w:rsid w:val="005F2559"/>
    <w:rsid w:val="005F5EC9"/>
    <w:rsid w:val="005F6BCC"/>
    <w:rsid w:val="00600A84"/>
    <w:rsid w:val="0060202A"/>
    <w:rsid w:val="00602E94"/>
    <w:rsid w:val="00610A30"/>
    <w:rsid w:val="00612ABF"/>
    <w:rsid w:val="0062216E"/>
    <w:rsid w:val="006245DA"/>
    <w:rsid w:val="0063620D"/>
    <w:rsid w:val="0064695D"/>
    <w:rsid w:val="0067225B"/>
    <w:rsid w:val="00672318"/>
    <w:rsid w:val="006775CD"/>
    <w:rsid w:val="00677AD5"/>
    <w:rsid w:val="00681483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7E3941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57CAA"/>
    <w:rsid w:val="00862E42"/>
    <w:rsid w:val="008874E0"/>
    <w:rsid w:val="008A3400"/>
    <w:rsid w:val="008A54A2"/>
    <w:rsid w:val="008C3901"/>
    <w:rsid w:val="008D2D2F"/>
    <w:rsid w:val="008D7475"/>
    <w:rsid w:val="008E1DFF"/>
    <w:rsid w:val="008E6A01"/>
    <w:rsid w:val="008E766D"/>
    <w:rsid w:val="008F0A38"/>
    <w:rsid w:val="008F4193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0AE"/>
    <w:rsid w:val="00966D04"/>
    <w:rsid w:val="00972E96"/>
    <w:rsid w:val="00981238"/>
    <w:rsid w:val="00981D1E"/>
    <w:rsid w:val="00982950"/>
    <w:rsid w:val="0098571A"/>
    <w:rsid w:val="00991278"/>
    <w:rsid w:val="0099175E"/>
    <w:rsid w:val="009943A4"/>
    <w:rsid w:val="00997858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0552"/>
    <w:rsid w:val="00A9275C"/>
    <w:rsid w:val="00A940EF"/>
    <w:rsid w:val="00A9726D"/>
    <w:rsid w:val="00AA4E25"/>
    <w:rsid w:val="00AC60A2"/>
    <w:rsid w:val="00AD3D2B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333C9"/>
    <w:rsid w:val="00B402B9"/>
    <w:rsid w:val="00B437D5"/>
    <w:rsid w:val="00B57659"/>
    <w:rsid w:val="00B60770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094C"/>
    <w:rsid w:val="00BD0B4E"/>
    <w:rsid w:val="00BD2158"/>
    <w:rsid w:val="00BD2533"/>
    <w:rsid w:val="00BD35AE"/>
    <w:rsid w:val="00BE5952"/>
    <w:rsid w:val="00BE6BE6"/>
    <w:rsid w:val="00BF0F10"/>
    <w:rsid w:val="00BF6BA4"/>
    <w:rsid w:val="00C24F57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C0589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8733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2235"/>
    <w:rsid w:val="00F02A53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29EA"/>
    <w:rsid w:val="000E70CA"/>
    <w:rsid w:val="00111379"/>
    <w:rsid w:val="00140901"/>
    <w:rsid w:val="00160AD2"/>
    <w:rsid w:val="001A482E"/>
    <w:rsid w:val="0020281A"/>
    <w:rsid w:val="002221B4"/>
    <w:rsid w:val="002607E2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4B2E3F"/>
    <w:rsid w:val="0052071E"/>
    <w:rsid w:val="005954E4"/>
    <w:rsid w:val="005C05B6"/>
    <w:rsid w:val="005D0B3E"/>
    <w:rsid w:val="005F14B1"/>
    <w:rsid w:val="006427AC"/>
    <w:rsid w:val="00672748"/>
    <w:rsid w:val="00676164"/>
    <w:rsid w:val="006802F3"/>
    <w:rsid w:val="006C7475"/>
    <w:rsid w:val="007306EB"/>
    <w:rsid w:val="00787A79"/>
    <w:rsid w:val="007B0F74"/>
    <w:rsid w:val="007C3DA2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34EE7"/>
    <w:rsid w:val="00B7711D"/>
    <w:rsid w:val="00BA07E4"/>
    <w:rsid w:val="00BB6036"/>
    <w:rsid w:val="00C02972"/>
    <w:rsid w:val="00CA38BB"/>
    <w:rsid w:val="00CE0159"/>
    <w:rsid w:val="00CE149E"/>
    <w:rsid w:val="00D16157"/>
    <w:rsid w:val="00D20429"/>
    <w:rsid w:val="00D267BC"/>
    <w:rsid w:val="00D61155"/>
    <w:rsid w:val="00D94A8F"/>
    <w:rsid w:val="00DD6387"/>
    <w:rsid w:val="00DF2317"/>
    <w:rsid w:val="00E02452"/>
    <w:rsid w:val="00E57C66"/>
    <w:rsid w:val="00E62160"/>
    <w:rsid w:val="00E6368A"/>
    <w:rsid w:val="00E81C11"/>
    <w:rsid w:val="00E9720D"/>
    <w:rsid w:val="00EC03BA"/>
    <w:rsid w:val="00ED4D6E"/>
    <w:rsid w:val="00ED6B63"/>
    <w:rsid w:val="00F052BA"/>
    <w:rsid w:val="00F11BE4"/>
    <w:rsid w:val="00F52410"/>
    <w:rsid w:val="00F74FD0"/>
    <w:rsid w:val="00F93C3D"/>
    <w:rsid w:val="00FE5710"/>
    <w:rsid w:val="00FE71AB"/>
    <w:rsid w:val="00FF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D0B3E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DC3729A310A041B38CBAA492A9EAF389">
    <w:name w:val="DC3729A310A041B38CBAA492A9EAF389"/>
    <w:rsid w:val="00160AD2"/>
  </w:style>
  <w:style w:type="paragraph" w:customStyle="1" w:styleId="9679D947C87C41E49BFF2C517421541B">
    <w:name w:val="9679D947C87C41E49BFF2C517421541B"/>
    <w:rsid w:val="00160AD2"/>
  </w:style>
  <w:style w:type="paragraph" w:customStyle="1" w:styleId="1AA8A355CD3F4B779E1FB91F6873FBA0">
    <w:name w:val="1AA8A355CD3F4B779E1FB91F6873FBA0"/>
    <w:rsid w:val="00160AD2"/>
  </w:style>
  <w:style w:type="paragraph" w:customStyle="1" w:styleId="C8B1936B80CC47528BAF3508E3A39529">
    <w:name w:val="C8B1936B80CC47528BAF3508E3A39529"/>
    <w:rsid w:val="00160AD2"/>
  </w:style>
  <w:style w:type="paragraph" w:customStyle="1" w:styleId="B2EBA49F4C0141858C439E8F9AD12BFA">
    <w:name w:val="B2EBA49F4C0141858C439E8F9AD12BFA"/>
    <w:rsid w:val="00160AD2"/>
  </w:style>
  <w:style w:type="paragraph" w:customStyle="1" w:styleId="19E464F5B8C04D8E883721A03DDA6EB9">
    <w:name w:val="19E464F5B8C04D8E883721A03DDA6EB9"/>
    <w:rsid w:val="00FE5710"/>
  </w:style>
  <w:style w:type="paragraph" w:customStyle="1" w:styleId="7FEECE5F513646ACA7D97489C86C5B51">
    <w:name w:val="7FEECE5F513646ACA7D97489C86C5B51"/>
    <w:rsid w:val="00FE5710"/>
  </w:style>
  <w:style w:type="paragraph" w:customStyle="1" w:styleId="5D5878EAFB77474EA4AAF3C98D2DB113">
    <w:name w:val="5D5878EAFB77474EA4AAF3C98D2DB113"/>
    <w:rsid w:val="00FE5710"/>
  </w:style>
  <w:style w:type="paragraph" w:customStyle="1" w:styleId="155146DD3356445FAB8A3E4C1886A1B7">
    <w:name w:val="155146DD3356445FAB8A3E4C1886A1B7"/>
    <w:rsid w:val="00FE5710"/>
  </w:style>
  <w:style w:type="paragraph" w:customStyle="1" w:styleId="A85B753692BE4146A9A00EB180D95E2A">
    <w:name w:val="A85B753692BE4146A9A00EB180D95E2A"/>
    <w:rsid w:val="005D0B3E"/>
  </w:style>
  <w:style w:type="paragraph" w:customStyle="1" w:styleId="46BE5EFB235344E19EFADDC1D9E4A433">
    <w:name w:val="46BE5EFB235344E19EFADDC1D9E4A433"/>
    <w:rsid w:val="005D0B3E"/>
  </w:style>
  <w:style w:type="paragraph" w:customStyle="1" w:styleId="38F082A02B894D2E9C061E0A39E6F87C">
    <w:name w:val="38F082A02B894D2E9C061E0A39E6F87C"/>
    <w:rsid w:val="005D0B3E"/>
  </w:style>
  <w:style w:type="paragraph" w:customStyle="1" w:styleId="4DCF72A9339A437EA04C77D7511C0AED">
    <w:name w:val="4DCF72A9339A437EA04C77D7511C0AED"/>
    <w:rsid w:val="005D0B3E"/>
  </w:style>
  <w:style w:type="paragraph" w:customStyle="1" w:styleId="CC361087D0BD4C2884A83FB5027328CA">
    <w:name w:val="CC361087D0BD4C2884A83FB5027328CA"/>
    <w:rsid w:val="005D0B3E"/>
  </w:style>
  <w:style w:type="paragraph" w:customStyle="1" w:styleId="FC7878F77B7744DFAE1449497411C48E">
    <w:name w:val="FC7878F77B7744DFAE1449497411C48E"/>
    <w:rsid w:val="005D0B3E"/>
  </w:style>
  <w:style w:type="paragraph" w:customStyle="1" w:styleId="2B039B12413748AEBB3E2F6F62689B4D">
    <w:name w:val="2B039B12413748AEBB3E2F6F62689B4D"/>
    <w:rsid w:val="005D0B3E"/>
  </w:style>
  <w:style w:type="paragraph" w:customStyle="1" w:styleId="CC1E454886AA44F69DA1C310C778F460">
    <w:name w:val="CC1E454886AA44F69DA1C310C778F460"/>
    <w:rsid w:val="005D0B3E"/>
  </w:style>
  <w:style w:type="paragraph" w:customStyle="1" w:styleId="C95EE71D019544AEB1AE8BA0E820D551">
    <w:name w:val="C95EE71D019544AEB1AE8BA0E820D551"/>
    <w:rsid w:val="005D0B3E"/>
  </w:style>
  <w:style w:type="paragraph" w:customStyle="1" w:styleId="98F32BEEBAA94F5B8D02CB95614FDC01">
    <w:name w:val="98F32BEEBAA94F5B8D02CB95614FDC01"/>
    <w:rsid w:val="005D0B3E"/>
  </w:style>
  <w:style w:type="paragraph" w:customStyle="1" w:styleId="0407B73AB7214B79B5A7E6B63F7E19DC">
    <w:name w:val="0407B73AB7214B79B5A7E6B63F7E19DC"/>
    <w:rsid w:val="005D0B3E"/>
  </w:style>
  <w:style w:type="paragraph" w:customStyle="1" w:styleId="7C86A6F5001548D680630B98F19C30E1">
    <w:name w:val="7C86A6F5001548D680630B98F19C30E1"/>
    <w:rsid w:val="005D0B3E"/>
  </w:style>
  <w:style w:type="paragraph" w:customStyle="1" w:styleId="4962BBC75C964E5DA6989F4A00CA5952">
    <w:name w:val="4962BBC75C964E5DA6989F4A00CA5952"/>
    <w:rsid w:val="005D0B3E"/>
  </w:style>
  <w:style w:type="paragraph" w:customStyle="1" w:styleId="647D531F727A41648533EDA32FED87ED">
    <w:name w:val="647D531F727A41648533EDA32FED87ED"/>
    <w:rsid w:val="005D0B3E"/>
  </w:style>
  <w:style w:type="paragraph" w:customStyle="1" w:styleId="CE6780BEB7514DA8855BDEBBB867354F">
    <w:name w:val="CE6780BEB7514DA8855BDEBBB867354F"/>
    <w:rsid w:val="005D0B3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P r i c e _ L b l > I t e m U n i t P r i c e _ L b l < / I t e m U n i t P r i c e _ L b l >  
         < I t e m U n i t _ L b l > I t e m U n i t _ L b l < / I t e m U n i t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t x t > P r i c e s I n c l V A T t x t < / P r i c e s I n c l V A T t x t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h i p T o P h o n e N o > S h i p T o P h o n e N o < / S h i p T o P h o n e N o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A m t _ L b l > V A T A m t L i n e V A T A m t _ L b l < / V A T A m t L i n e V A T A m t _ L b l >  
         < V A T A m t L i n e V A T _ L b l > V A T A m t L i n e V A T _ L b l < / V A T A m t L i n e V A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t x t > A l l o w I n v D i s c t x t < / A l l o w I n v D i s c t x t >  
             < A l l o w I n v D i s c _ P u r c h L i n e > A l l o w I n v D i s c _ P u r c h L i n e < / A l l o w I n v D i s c _ P u r c h L i n e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P u r c h L i n e _ V A T P c t > P u r c h L i n e _ V A T P c t < / P u r c h L i n e _ V A T P c t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A553DA-C3F2-4CE6-8EDE-11DD994976F7}">
  <ds:schemaRefs>
    <ds:schemaRef ds:uri="urn:microsoft-dynamics-nav/reports/Standard_Purchase_Order/1322/"/>
  </ds:schemaRefs>
</ds:datastoreItem>
</file>

<file path=customXml/itemProps2.xml><?xml version="1.0" encoding="utf-8"?>
<ds:datastoreItem xmlns:ds="http://schemas.openxmlformats.org/officeDocument/2006/customXml" ds:itemID="{9588A9C3-C565-463B-8738-00D37DD82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2016-09-07T16:03:00Z</dcterms:created>
  <dcterms:modified xsi:type="dcterms:W3CDTF">2016-09-13T18:24:00Z</dcterms:modified>
</cp:coreProperties>
</file>