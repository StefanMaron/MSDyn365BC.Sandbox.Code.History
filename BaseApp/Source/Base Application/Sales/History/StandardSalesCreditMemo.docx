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2E0ECA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2E0ECA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2E0ECA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2E0ECA" w:rsidRDefault="00133E05" w14:paraId="210E68FF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2E0ECA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2E0ECA" w:rsidRDefault="00133E05" w14:paraId="3D15B52B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2E0ECA" w:rsidRDefault="00133E05" w14:paraId="04D41468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2E0ECA" w:rsidRDefault="00133E05" w14:paraId="571F8ED4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E0ECA" w:rsidRDefault="00133E05" w14:paraId="70B74BEE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2E0ECA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E0ECA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E85" w:rsidP="00E40C63" w:rsidRDefault="00203E85" w14:paraId="19CEAF7B" w14:textId="77777777">
      <w:pPr>
        <w:spacing w:after="0"/>
      </w:pPr>
      <w:r>
        <w:separator/>
      </w:r>
    </w:p>
  </w:endnote>
  <w:endnote w:type="continuationSeparator" w:id="0">
    <w:p w:rsidR="00203E85" w:rsidP="00E40C63" w:rsidRDefault="00203E85" w14:paraId="029A988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E85" w:rsidP="00E40C63" w:rsidRDefault="00203E85" w14:paraId="2AB6BAAB" w14:textId="77777777">
      <w:pPr>
        <w:spacing w:after="0"/>
      </w:pPr>
      <w:r>
        <w:separator/>
      </w:r>
    </w:p>
  </w:footnote>
  <w:footnote w:type="continuationSeparator" w:id="0">
    <w:p w:rsidR="00203E85" w:rsidP="00E40C63" w:rsidRDefault="00203E85" w14:paraId="63987D4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03E8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0ECA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975F4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2023-08-21T10:33:00Z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