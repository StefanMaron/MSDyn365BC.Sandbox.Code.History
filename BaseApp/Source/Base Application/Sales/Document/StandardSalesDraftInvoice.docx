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r w:rsidRPr="005C273C">
                  <w:rPr>
                    <w:rStyle w:val="Heading1Char"/>
                    <w:b/>
                  </w:rPr>
                  <w:t>SalesPersonBlank_Lbl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r w:rsidRPr="005C273C">
                  <w:t>PaymentTermsDescription_Lbl</w:t>
                </w:r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r w:rsidRPr="005C273C">
                  <w:t>ShipmentMethodDescription_Lbl</w:t>
                </w:r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477025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r w:rsidRPr="00543913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r w:rsidRPr="00543913"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r w:rsidRPr="00543913">
                  <w:t>Quantity_Line_Lbl</w:t>
                </w:r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r w:rsidRPr="00543913">
                  <w:t>UnitPrice_Lbl</w:t>
                </w:r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r w:rsidRPr="00543913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r w:rsidRPr="00543913">
                  <w:t>LineAmount_Line_Lbl</w:t>
                </w:r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477025" w:rsidRDefault="005C273C" w14:paraId="3989F2B7" w14:textId="77777777">
                        <w:r w:rsidRPr="005C273C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477025" w:rsidRDefault="005C273C" w14:paraId="7C312C7F" w14:textId="77777777">
                        <w:r w:rsidRPr="005C273C">
                          <w:t>Description_Line</w:t>
                        </w:r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r w:rsidRPr="005C273C" w:rsidR="005C273C">
                          <w:t>Quantity_Line</w:t>
                        </w:r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477025" w:rsidRDefault="005C273C" w14:paraId="5846EEE8" w14:textId="77777777">
                        <w:r w:rsidRPr="005C273C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477025" w:rsidRDefault="005C273C" w14:paraId="344822BB" w14:textId="77777777">
                        <w:r w:rsidRPr="005C273C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477025" w:rsidRDefault="005C273C" w14:paraId="4E6941B7" w14:textId="77777777">
                        <w:r w:rsidRPr="005C273C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477025" w:rsidRDefault="005C273C" w14:paraId="370AE4E5" w14:textId="77777777">
                        <w:r w:rsidRPr="005C273C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7FBEFBF" w14:textId="77777777">
                        <w:r w:rsidRPr="005C273C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477025" w:rsidRDefault="005C273C" w14:paraId="60E49F19" w14:textId="77777777">
                        <w:pPr>
                          <w:pStyle w:val="NoSpacing"/>
                        </w:pPr>
                        <w:r w:rsidRPr="005C273C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477025" w:rsidRDefault="005C273C" w14:paraId="3DB86B5B" w14:textId="77777777">
                        <w:pPr>
                          <w:pStyle w:val="NoSpacing"/>
                        </w:pPr>
                        <w:r w:rsidRPr="005C273C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5C273C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477025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2CD9" w:rsidP="00E40C63" w:rsidRDefault="009C2CD9" w14:paraId="6F5F1DDE" w14:textId="77777777">
      <w:pPr>
        <w:spacing w:after="0"/>
      </w:pPr>
      <w:r>
        <w:separator/>
      </w:r>
    </w:p>
  </w:endnote>
  <w:endnote w:type="continuationSeparator" w:id="0">
    <w:p w:rsidR="009C2CD9" w:rsidP="00E40C63" w:rsidRDefault="009C2CD9" w14:paraId="2530E11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r w:rsidRPr="005C273C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r w:rsidRPr="005C273C">
                <w:t>HomePage_Lbl</w:t>
              </w:r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r w:rsidRPr="005C273C">
                <w:t>CompanyPhoneNo_Lbl</w:t>
              </w:r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r w:rsidRPr="005C273C">
                <w:t>EMail_Lbl</w:t>
              </w:r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2CD9" w:rsidP="00E40C63" w:rsidRDefault="009C2CD9" w14:paraId="2F5435F7" w14:textId="77777777">
      <w:pPr>
        <w:spacing w:after="0"/>
      </w:pPr>
      <w:r>
        <w:separator/>
      </w:r>
    </w:p>
  </w:footnote>
  <w:footnote w:type="continuationSeparator" w:id="0">
    <w:p w:rsidR="009C2CD9" w:rsidP="00E40C63" w:rsidRDefault="009C2CD9" w14:paraId="3D812FEF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DocumentTitle_Lbl</w:t>
              </w:r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D241D5" w:rsidR="00D241D5">
                <w:rPr>
                  <w:rStyle w:val="Strong"/>
                </w:rPr>
                <w:t>DocumentNo</w:t>
              </w:r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D241D5">
                <w:rPr>
                  <w:rStyle w:val="SubtitleChar"/>
                </w:rPr>
                <w:t>DocumentDate</w:t>
              </w:r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D241D5">
                <w:t>Page_Lbl</w:t>
              </w:r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r w:rsidRPr="00E111C4" w:rsidR="005C273C">
                <w:t>DocumentTitle_Lbl</w:t>
              </w:r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r w:rsidRPr="00E111C4" w:rsidR="005C273C">
                <w:rPr>
                  <w:rStyle w:val="TitleChar"/>
                </w:rPr>
                <w:t>DocumentNo</w:t>
              </w:r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r w:rsidRPr="00E111C4" w:rsidR="005C273C">
                <w:rPr>
                  <w:rStyle w:val="SubtitleChar"/>
                </w:rPr>
                <w:t>DocumentDate</w:t>
              </w:r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r w:rsidRPr="00AF7338">
                <w:rPr>
                  <w:rStyle w:val="SubtitleChar"/>
                </w:rPr>
                <w:t>ExternalDocumentNo__Lbl</w:t>
              </w:r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r w:rsidRPr="00EA4599">
                <w:rPr>
                  <w:rStyle w:val="SubtitleChar"/>
                </w:rPr>
                <w:t>ExternalDocumentNo</w:t>
              </w:r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r w:rsidRPr="004B22F6" w:rsidR="005C273C">
                <w:t>Page_Lbl</w:t>
              </w:r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2022-06-16T07:13:00Z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