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10691E02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1634FD" w:rsidRDefault="00000000" w14:paraId="0BB40F0F" w14:textId="77777777">
            <w:pPr>
              <w:pStyle w:val="Heading1"/>
            </w:pPr>
            <w:sdt>
              <w:sdtPr>
                <w:rPr>
                  <w:color w:val="F24F4F" w:themeColor="accent1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1634FD" w:rsidR="0023400D">
                  <w:rPr>
                    <w:color w:val="F24F4F" w:themeColor="accent1"/>
                  </w:rPr>
                  <w:t xml:space="preserve">Document Title </w:t>
                </w:r>
                <w:proofErr w:type="spellStart"/>
                <w:r w:rsidRPr="001634FD" w:rsidR="0023400D">
                  <w:rPr>
                    <w:color w:val="F24F4F" w:themeColor="accent1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15B26AA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78B21E9E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44D9C11" w14:textId="77777777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795027538"/>
                <w:dataBinding w:prefixMappings="xmlns:ns0='urn:microsoft-dynamics-nav/reports/Standard_Sales_Draft_Invoice/1303/'" w:xpath="/ns0:NavWordReportXmlPart[1]/ns0:Header[1]/ns0:CompanyPicture[1]" w:storeItemID="{8443D982-F2B2-44E7-B698-21940CFB332B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97D6764" wp14:editId="5AF45D1D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13623B01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2BB0E06F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B9ED485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Draft_Invoice/1303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Draft_Invoice/1303/'" w:xpath="/ns0:NavWordReportXmlPart[1]/ns0:Header[1]/ns0:CompanyAddress1[1]" w:storeItemID="{8443D982-F2B2-44E7-B698-21940CFB332B}"/>
              <w:text/>
            </w:sdtPr>
            <w:sdtContent>
              <w:p w:rsidRPr="006921DE" w:rsidR="0023400D" w:rsidP="001634FD" w:rsidRDefault="0023400D" w14:paraId="574BD61F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1634FD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60C6189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Draft_Invoice/1303"/>
            <w:id w:val="243469486"/>
            <w:placeholder>
              <w:docPart w:val="14CF228A6E094452B2C96AA1464BC619"/>
            </w:placeholder>
            <w:dataBinding w:prefixMappings="xmlns:ns0='urn:microsoft-dynamics-nav/reports/Standard_Sales_Draft_Invoice/1303/'" w:xpath="/ns0:NavWordReportXmlPart[1]/ns0:Header[1]/ns0:CustomerAddress1[1]" w:storeItemID="{8443D982-F2B2-44E7-B698-21940CFB332B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3A7E63B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DC5235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EE9F76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Draft_Invoice/1303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Draft_Invoice/1303/'" w:xpath="/ns0:NavWordReportXmlPart[1]/ns0:Header[1]/ns0:CompanyAddress2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C41FF7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Draft_Invoice/1303"/>
            <w:id w:val="211629001"/>
            <w:placeholder>
              <w:docPart w:val="44BD56F6F70B4CA3B10AAA110CD80572"/>
            </w:placeholder>
            <w:dataBinding w:prefixMappings="xmlns:ns0='urn:microsoft-dynamics-nav/reports/Standard_Sales_Draft_Invoice/1303/'" w:xpath="/ns0:NavWordReportXmlPart[1]/ns0:Header[1]/ns0:CustomerAddress2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AA4CB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24D1B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3234CB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Draft_Invoice/1303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Draft_Invoice/1303/'" w:xpath="/ns0:NavWordReportXmlPart[1]/ns0:Header[1]/ns0:CompanyAddress3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78CAA8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Draft_Invoice/1303"/>
            <w:id w:val="-1572109726"/>
            <w:placeholder>
              <w:docPart w:val="5D70E0F275D540C397F638C9F7D04211"/>
            </w:placeholder>
            <w:dataBinding w:prefixMappings="xmlns:ns0='urn:microsoft-dynamics-nav/reports/Standard_Sales_Draft_Invoice/1303/'" w:xpath="/ns0:NavWordReportXmlPart[1]/ns0:Header[1]/ns0:CustomerAddress3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4AF13D0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3C04C5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33D113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Draft_Invoice/1303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Draft_Invoice/1303/'" w:xpath="/ns0:NavWordReportXmlPart[1]/ns0:Header[1]/ns0:CompanyAddress4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115109F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Draft_Invoice/1303"/>
            <w:id w:val="-2025857488"/>
            <w:placeholder>
              <w:docPart w:val="026DDE8B55A14F81A84F3087B79FC1BA"/>
            </w:placeholder>
            <w:dataBinding w:prefixMappings="xmlns:ns0='urn:microsoft-dynamics-nav/reports/Standard_Sales_Draft_Invoice/1303/'" w:xpath="/ns0:NavWordReportXmlPart[1]/ns0:Header[1]/ns0:CustomerAddress4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11A852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166EEB6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4E070B7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Draft_Invoice/1303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Draft_Invoice/1303/'" w:xpath="/ns0:NavWordReportXmlPart[1]/ns0:Header[1]/ns0:CompanyAddress5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3B00BF6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Draft_Invoice/1303"/>
            <w:id w:val="1398856861"/>
            <w:placeholder>
              <w:docPart w:val="5063F8D9291A4A299E2E6C826432A089"/>
            </w:placeholder>
            <w:dataBinding w:prefixMappings="xmlns:ns0='urn:microsoft-dynamics-nav/reports/Standard_Sales_Draft_Invoice/1303/'" w:xpath="/ns0:NavWordReportXmlPart[1]/ns0:Header[1]/ns0:CustomerAddress5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CF7A30A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336A8D2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2F7799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Draft_Invoice/1303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Draft_Invoice/1303/'" w:xpath="/ns0:NavWordReportXmlPart[1]/ns0:Header[1]/ns0:CompanyAddress6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045F3DA2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Draft_Invoice/1303"/>
            <w:id w:val="1010568566"/>
            <w:placeholder>
              <w:docPart w:val="85758097D8C34212AF8DAF95B08FCDF4"/>
            </w:placeholder>
            <w:dataBinding w:prefixMappings="xmlns:ns0='urn:microsoft-dynamics-nav/reports/Standard_Sales_Draft_Invoice/1303/'" w:xpath="/ns0:NavWordReportXmlPart[1]/ns0:Header[1]/ns0:CustomerAddress6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6BC47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018C54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Draft_Invoice/1303"/>
            <w:id w:val="-11605926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HomePage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155D1D1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FD89C7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Draft_Invoice/1303"/>
            <w:id w:val="268747735"/>
            <w:placeholder>
              <w:docPart w:val="307BB909485C4311BBC925D3CFFB4EB9"/>
            </w:placeholder>
            <w:dataBinding w:prefixMappings="xmlns:ns0='urn:microsoft-dynamics-nav/reports/Standard_Sales_Draft_Invoice/1303/'" w:xpath="/ns0:NavWordReportXmlPart[1]/ns0:Header[1]/ns0:CustomerAddress7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4CC295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75A14D8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Draft_Invoice/1303"/>
            <w:id w:val="436260094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EMail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DE651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607C09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Draft_Invoice/1303"/>
            <w:id w:val="1658728615"/>
            <w:placeholder>
              <w:docPart w:val="5B99259E5F0F4219A390EAC7C6F3BC4A"/>
            </w:placeholder>
            <w:dataBinding w:prefixMappings="xmlns:ns0='urn:microsoft-dynamics-nav/reports/Standard_Sales_Draft_Invoice/1303/'" w:xpath="/ns0:NavWordReportXmlPart[1]/ns0:Header[1]/ns0:CustomerAddress8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3F73FC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574249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Draft_Invoice/1303"/>
            <w:id w:val="-203387251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PhoneNo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196C7C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177AC15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549D7C56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Draft_Invoice/1303"/>
            <w:id w:val="902264229"/>
            <w:placeholder>
              <w:docPart w:val="735BB64CE29C40208678FBFA9242BB87"/>
            </w:placeholder>
            <w:dataBinding w:prefixMappings="xmlns:ns0='urn:microsoft-dynamics-nav/reports/Standard_Sales_Draft_Invoice/1303/'" w:xpath="/ns0:NavWordReportXmlPart[1]/ns0:Header[1]/ns0:Document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37115AB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1634FD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DueDate_Lbl"/>
            <w:tag w:val="#Nav: Standard_Sales_Draft_Invoice/1303"/>
            <w:id w:val="-1251649982"/>
            <w:placeholder>
              <w:docPart w:val="71D5E2AEED0A4FE89B99B32148CB5FA4"/>
            </w:placeholder>
            <w:dataBinding w:prefixMappings="xmlns:ns0='urn:microsoft-dynamics-nav/reports/Standard_Sales_Draft_Invoice/1303/'" w:xpath="/ns0:NavWordReportXmlPart[1]/ns0:Header[1]/ns0:Due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2FD254C8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1634FD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PaymentTermsDescription_Lbl"/>
            <w:tag w:val="#Nav: Standard_Sales_Draft_Invoice/1303"/>
            <w:id w:val="1934628656"/>
            <w:placeholder>
              <w:docPart w:val="29078867F555410AA6AEA9B608A0B1EB"/>
            </w:placeholder>
            <w:dataBinding w:prefixMappings="xmlns:ns0='urn:microsoft-dynamics-nav/reports/Standard_Sales_Draft_Invoice/1303/'" w:xpath="/ns0:NavWordReportXmlPart[1]/ns0:Header[1]/ns0:PaymentTermsDescription_Lbl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30B53E0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1634FD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5B726DB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Draft_Invoice/1303"/>
            <w:id w:val="-370452850"/>
            <w:placeholder>
              <w:docPart w:val="AE3A52A88F2848A58F2301E48B4F6255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38B7BF6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Draft_Invoice/1303"/>
            <w:id w:val="1703123343"/>
            <w:placeholder>
              <w:docPart w:val="3A3FA9411B3248509F09FC4773AC5DBE"/>
            </w:placeholder>
            <w:dataBinding w:prefixMappings="xmlns:ns0='urn:microsoft-dynamics-nav/reports/Standard_Sales_Draft_Invoice/1303/'" w:xpath="/ns0:NavWordReportXmlPart[1]/ns0:Header[1]/ns0:Due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C372CF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Draft_Invoice/1303"/>
            <w:id w:val="-419950001"/>
            <w:placeholder>
              <w:docPart w:val="D266B5D0D7DF471ABA5228C2CFCAEC46"/>
            </w:placeholder>
            <w:dataBinding w:prefixMappings="xmlns:ns0='urn:microsoft-dynamics-nav/reports/Standard_Sales_Draft_Invoice/1303/'" w:xpath="/ns0:NavWordReportXmlPart[1]/ns0:Header[1]/ns0:PaymentTermsDescription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6BC5937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1634FD" w14:paraId="78949BC0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Draft_Invoice/1303"/>
            <w:id w:val="771446451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ItemNo_Line_Lbl[1]" w:storeItemID="{8443D982-F2B2-44E7-B698-21940CFB332B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2E5A655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Draft_Invoice/1303"/>
            <w:id w:val="1545399846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Description_Line_Lbl[1]" w:storeItemID="{8443D982-F2B2-44E7-B698-21940CFB332B}"/>
            <w:text/>
          </w:sdtPr>
          <w:sdtContent>
            <w:tc>
              <w:tcPr>
                <w:tcW w:w="326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CEDB26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Draft_Invoice/1303"/>
            <w:id w:val="1182479650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Quantity_Line_Lbl[1]" w:storeItemID="{8443D982-F2B2-44E7-B698-21940CFB332B}"/>
            <w:text/>
          </w:sdtPr>
          <w:sdtContent>
            <w:tc>
              <w:tcPr>
                <w:tcW w:w="109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25E1514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Draft_Invoice/1303"/>
            <w:id w:val="-92247916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Unit_Lbl[1]" w:storeItemID="{8443D982-F2B2-44E7-B698-21940CFB332B}"/>
            <w:text/>
          </w:sdtPr>
          <w:sdtContent>
            <w:tc>
              <w:tcPr>
                <w:tcW w:w="71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4FF754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Draft_Invoice/1303"/>
            <w:id w:val="1794643282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UnitPrice_Lbl[1]" w:storeItemID="{8443D982-F2B2-44E7-B698-21940CFB332B}"/>
            <w:text/>
          </w:sdtPr>
          <w:sdtContent>
            <w:tc>
              <w:tcPr>
                <w:tcW w:w="103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E67FE1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568B3582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Draft_Invoice/1303"/>
            <w:id w:val="-1529559633"/>
            <w:placeholder>
              <w:docPart w:val="FE65451E52804CB28485C4F75E71AEBA"/>
            </w:placeholder>
            <w:dataBinding w:prefixMappings="xmlns:ns0='urn:microsoft-dynamics-nav/reports/Standard_Sales_Draft_Invoice/1303/'" w:xpath="/ns0:NavWordReportXmlPart[1]/ns0:Header[1]/ns0:Line[1]/ns0:VATPct_Line_Lbl[1]" w:storeItemID="{8443D982-F2B2-44E7-B698-21940CFB332B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359099D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Draft_Invoice/1303"/>
            <w:id w:val="1017885413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LineAmount_Line_Lbl[1]" w:storeItemID="{8443D982-F2B2-44E7-B698-21940CFB332B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769956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8443D982-F2B2-44E7-B698-21940CFB332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1634FD" w14:paraId="416F32AC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Draft_Invoice/1303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Draft_Invoice/1303/'" w:xpath="/ns0:NavWordReportXmlPart[1]/ns0:Header[1]/ns0:Line[1]/ns0:ItemNo_Line[1]" w:storeItemID="{8443D982-F2B2-44E7-B698-21940CFB332B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78281C11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8443D982-F2B2-44E7-B698-21940CFB332B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35C9BA2D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Draft_Invoice/1303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Draft_Invoice/1303/'" w:xpath="/ns0:NavWordReportXmlPart[1]/ns0:Header[1]/ns0:Line[1]/ns0:Quantity_Line[1]" w:storeItemID="{8443D982-F2B2-44E7-B698-21940CFB332B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16F82FE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Draft_Invoice/1303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Draft_Invoice/1303/'" w:xpath="/ns0:NavWordReportXmlPart[1]/ns0:Header[1]/ns0:Line[1]/ns0:UnitOfMeasure[1]" w:storeItemID="{8443D982-F2B2-44E7-B698-21940CFB332B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4A51BB48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Draft_Invoice/1303/'" w:xpath="/ns0:NavWordReportXmlPart[1]/ns0:Header[1]/ns0:Line[1]/ns0:UnitPrice[1]" w:storeItemID="{8443D982-F2B2-44E7-B698-21940CFB332B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3C8A8C41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8443D982-F2B2-44E7-B698-21940CFB332B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1634FD" w:rsidRDefault="00DE3BB2" w14:paraId="2A335DF3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Draft_Invoice/1303/'" w:xpath="/ns0:NavWordReportXmlPart[1]/ns0:Header[1]/ns0:Line[1]/ns0:VATPct_Line[1]" w:storeItemID="{8443D982-F2B2-44E7-B698-21940CFB332B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1634FD" w:rsidRDefault="0055738E" w14:paraId="0FA7FFEF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3B12205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Draft_Invoice/1303"/>
          <w:id w:val="1335187062"/>
          <w15:dataBinding w:prefixMappings="xmlns:ns0='urn:microsoft-dynamics-nav/reports/Standard_Sales_Draft_Invoice/1303/'" w:xpath="/ns0:NavWordReportXmlPart[1]/ns0:Header[1]/ns0:ReportTotalsLine" w:storeItemID="{8443D982-F2B2-44E7-B698-21940CFB332B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1634FD" w14:paraId="5FE92BA7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61F7C97F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79FA053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07A8224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Draft_Invoice/1303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8443D982-F2B2-44E7-B698-21940CFB332B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1634FD" w:rsidRDefault="0055738E" w14:paraId="583695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Draft_Invoice/1303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AmountFormatted_ReportTotals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1634FD" w:rsidRDefault="0055738E" w14:paraId="410460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1634FD" w14:paraId="1D8496A9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0F3C9910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22C8A3C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Draft_Invoice/1303"/>
            <w:id w:val="1088344960"/>
            <w:placeholder>
              <w:docPart w:val="8E6E9800387D4C929ACF2FB0603AA477"/>
            </w:placeholder>
            <w:dataBinding w:prefixMappings="xmlns:ns0='urn:microsoft-dynamics-nav/reports/Standard_Sales_Draft_Invoice/1303/'" w:xpath="/ns0:NavWordReportXmlPart[1]/ns0:Header[1]/ns0:Totals[1]/ns0:TotalText[1]" w:storeItemID="{8443D982-F2B2-44E7-B698-21940CFB332B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0640B0AA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Draft_Invoice/1303"/>
            <w:id w:val="1661501859"/>
            <w:placeholder>
              <w:docPart w:val="1B23467F53D74360954403C6128BE346"/>
            </w:placeholder>
            <w:dataBinding w:prefixMappings="xmlns:ns0='urn:microsoft-dynamics-nav/reports/Standard_Sales_Draft_Invoice/1303/'" w:xpath="/ns0:NavWordReportXmlPart[1]/ns0:Header[1]/ns0:Totals[1]/ns0:TotalAmountIncludingVAT[1]" w:storeItemID="{8443D982-F2B2-44E7-B698-21940CFB332B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7AC61E47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2949775" w14:textId="77777777">
      <w:pPr>
        <w:pStyle w:val="GroupSeparation"/>
        <w:spacing w:after="0" w:line="240" w:lineRule="auto"/>
      </w:pPr>
    </w:p>
    <w:p w:rsidR="006D4464" w:rsidP="005B41A2" w:rsidRDefault="006D4464" w14:paraId="1983109D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470"/>
      </w:tblGrid>
      <w:tr w:rsidR="00F93E3A" w:rsidTr="00B003DA" w14:paraId="149CD53F" w14:textId="77777777">
        <w:trPr>
          <w:trHeight w:val="451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Draft_Invoice/1303"/>
            <w:id w:val="2109919582"/>
            <w:placeholder>
              <w:docPart w:val="C11B21E2A43E4101AD0975EF86E35AFD"/>
            </w:placeholder>
            <w:dataBinding w:prefixMappings="xmlns:ns0='urn:microsoft-dynamics-nav/reports/Standard_Sales_Draft_Invoice/1303/'" w:xpath="/ns0:NavWordReportXmlPart[1]/ns0:Header[1]/ns0:VATClauseLine[1]/ns0:VATClausesHeader[1]" w:storeItemID="{8443D982-F2B2-44E7-B698-21940CFB332B}"/>
            <w:text/>
          </w:sdtPr>
          <w:sdtContent>
            <w:tc>
              <w:tcPr>
                <w:tcW w:w="7470" w:type="dxa"/>
              </w:tcPr>
              <w:p w:rsidRPr="005B41A2" w:rsidR="00F93E3A" w:rsidP="00A869E5" w:rsidRDefault="00F93E3A" w14:paraId="542117D9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Draft_Invoice/1303"/>
          <w:id w:val="1764800865"/>
          <w15:dataBinding w:prefixMappings="xmlns:ns0='urn:microsoft-dynamics-nav/reports/Standard_Sales_Draft_Invoice/1303/'" w:xpath="/ns0:NavWordReportXmlPart[1]/ns0:Header[1]/ns0:VATClauseLine" w:storeItemID="{8443D982-F2B2-44E7-B698-21940CFB332B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636998356"/>
              <w:placeholder>
                <w:docPart w:val="C9646A95090F41DAA0F47EC9A46352ED"/>
              </w:placeholder>
              <w15:repeatingSectionItem/>
            </w:sdtPr>
            <w:sdtContent>
              <w:tr w:rsidR="00F93E3A" w:rsidTr="0033110B" w14:paraId="079DDF26" w14:textId="77777777">
                <w:trPr>
                  <w:trHeight w:val="684"/>
                </w:trPr>
                <w:tc>
                  <w:tcPr>
                    <w:tcW w:w="7470" w:type="dxa"/>
                  </w:tcPr>
                  <w:tbl>
                    <w:tblPr>
                      <w:tblStyle w:val="TableGrid"/>
                      <w:tblW w:w="7197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32"/>
                      <w:gridCol w:w="2665"/>
                    </w:tblGrid>
                    <w:tr w:rsidR="00F93E3A" w:rsidTr="00E41F75" w14:paraId="04C2869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Draft_Invoice/1303"/>
                          <w:id w:val="-6603530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Description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4677" w:type="dxa"/>
                            </w:tcPr>
                            <w:p w:rsidR="00F93E3A" w:rsidP="001634FD" w:rsidRDefault="00F93E3A" w14:paraId="5FAD9D9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Draft_Invoice/1303"/>
                          <w:id w:val="-181986577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VATAmount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2520" w:type="dxa"/>
                            </w:tcPr>
                            <w:p w:rsidR="00F93E3A" w:rsidP="001634FD" w:rsidRDefault="00F93E3A" w14:paraId="228288B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F93E3A" w:rsidTr="0033110B" w14:paraId="7A2D22E1" w14:textId="77777777">
                      <w:trPr>
                        <w:trHeight w:val="234"/>
                      </w:trPr>
                      <w:tc>
                        <w:tcPr>
                          <w:tcW w:w="4677" w:type="dxa"/>
                        </w:tcPr>
                        <w:p w:rsidR="00F93E3A" w:rsidP="0096512C" w:rsidRDefault="00F93E3A" w14:paraId="35B1AFE9" w14:textId="1B3443F9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520" w:type="dxa"/>
                        </w:tcPr>
                        <w:p w:rsidR="00F93E3A" w:rsidP="0033110B" w:rsidRDefault="00F93E3A" w14:paraId="7CB656CE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F93E3A" w:rsidP="0033110B" w:rsidRDefault="00F93E3A" w14:paraId="30A0104B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F93E3A" w:rsidP="005B41A2" w:rsidRDefault="00F93E3A" w14:paraId="4E86565F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Draft_Invoice/1303"/>
        <w:id w:val="465787805"/>
        <w15:dataBinding w:prefixMappings="xmlns:ns0='urn:microsoft-dynamics-nav/reports/Standard_Sales_Draft_Invoice/1303/'" w:xpath="/ns0:NavWordReportXmlPart[1]/ns0:Header[1]/ns0:WorkDescriptionLines" w:storeItemID="{8443D982-F2B2-44E7-B698-21940CFB332B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Draft_Invoice/1303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8443D982-F2B2-44E7-B698-21940CFB332B}"/>
                <w:text/>
              </w:sdtPr>
              <w:sdtContent>
                <w:p w:rsidR="00D54DEE" w:rsidP="001634FD" w:rsidRDefault="001A63CC" w14:paraId="12AC62B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7A54B989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Draft_Invoice/1303"/>
        <w:id w:val="940566818"/>
        <w15:dataBinding w:prefixMappings="xmlns:ns0='urn:microsoft-dynamics-nav/reports/Standard_Sales_Draft_Invoice/1303/'" w:xpath="/ns0:NavWordReportXmlPart[1]/ns0:Header[1]/ns0:PaymentReportingArgument" w:storeItemID="{8443D982-F2B2-44E7-B698-21940CFB332B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Draft_Invoice/1303"/>
                <w:id w:val="-804161553"/>
                <w:dataBinding w:prefixMappings="xmlns:ns0='urn:microsoft-dynamics-nav/reports/Standard_Sales_Draft_Invoice/1303/'" w:xpath="/ns0:NavWordReportXmlPart[1]/ns0:Header[1]/ns0:PaymentReportingArgument[1]/ns0:PaymentServiceLogo[1]" w:storeItemID="{8443D982-F2B2-44E7-B698-21940CFB332B}"/>
                <w:picture/>
              </w:sdtPr>
              <w:sdtContent>
                <w:p w:rsidR="00A97B8A" w:rsidP="001634FD" w:rsidRDefault="00A97B8A" w14:paraId="1F5EA48C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BA5100D" wp14:editId="3665BFDB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F24F4F" w:themeColor="accent1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Draft_Invoice/1303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Draft_Invoice/1303/'" w:xpath="/ns0:NavWordReportXmlPart[1]/ns0:Header[1]/ns0:PaymentReportingArgument[1]/ns0:PaymentServiceText_Url[1]" w:storeItemID="{8443D982-F2B2-44E7-B698-21940CFB332B}"/>
                <w:text/>
              </w:sdtPr>
              <w:sdtContent>
                <w:p w:rsidR="00A97B8A" w:rsidP="001634FD" w:rsidRDefault="00A97B8A" w14:paraId="0CDB585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1634FD">
                    <w:rPr>
                      <w:rFonts w:asciiTheme="minorHAnsi" w:hAnsiTheme="minorHAnsi" w:eastAsiaTheme="minorHAnsi" w:cstheme="minorBidi"/>
                      <w:color w:val="F24F4F" w:themeColor="accent1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55D9C8E4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1EFCBC41" w14:textId="77777777">
      <w:pPr>
        <w:pStyle w:val="SubGroupSeparation"/>
      </w:pPr>
    </w:p>
    <w:p w:rsidR="008166C0" w:rsidP="00FF5235" w:rsidRDefault="008166C0" w14:paraId="60CED2E4" w14:textId="77777777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6CC8" w:rsidP="00E40C63" w:rsidRDefault="00186CC8" w14:paraId="37029955" w14:textId="77777777">
      <w:pPr>
        <w:spacing w:after="0"/>
      </w:pPr>
      <w:r>
        <w:separator/>
      </w:r>
    </w:p>
  </w:endnote>
  <w:endnote w:type="continuationSeparator" w:id="0">
    <w:p w:rsidR="00186CC8" w:rsidP="00E40C63" w:rsidRDefault="00186CC8" w14:paraId="7EEE4F1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631CA43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0720F874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583F154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E826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D522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BAAB413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Draft_Invoice/1303"/>
          <w:id w:val="1621726738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_Lbl[1]" w:storeItemID="{8443D982-F2B2-44E7-B698-21940CFB332B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21ED0A02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Draft_Invoice/1303"/>
          <w:id w:val="-303618989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_Lbl[1]" w:storeItemID="{8443D982-F2B2-44E7-B698-21940CFB332B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1DA5A726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Draft_Invoice/1303"/>
          <w:id w:val="-1145497313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_Lbl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770A2E06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5C94987C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1634FD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02C87275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Draft_Invoice/1303"/>
          <w:id w:val="2128658290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[1]" w:storeItemID="{8443D982-F2B2-44E7-B698-21940CFB332B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6ECB0D5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Draft_Invoice/1303"/>
          <w:id w:val="-1001884951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[1]" w:storeItemID="{8443D982-F2B2-44E7-B698-21940CFB332B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7ECCF8DC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Draft_Invoice/1303"/>
          <w:id w:val="413605402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1873F9C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3442D3E9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5EDB99B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6CC8" w:rsidP="00E40C63" w:rsidRDefault="00186CC8" w14:paraId="738C5C33" w14:textId="77777777">
      <w:pPr>
        <w:spacing w:after="0"/>
      </w:pPr>
      <w:r>
        <w:separator/>
      </w:r>
    </w:p>
  </w:footnote>
  <w:footnote w:type="continuationSeparator" w:id="0">
    <w:p w:rsidR="00186CC8" w:rsidP="00E40C63" w:rsidRDefault="00186CC8" w14:paraId="7C074B5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4F654D25" w14:textId="77777777">
      <w:tc>
        <w:tcPr>
          <w:tcW w:w="2929" w:type="pct"/>
        </w:tcPr>
        <w:p w:rsidRPr="00C43401" w:rsidR="00C43401" w:rsidP="00C43401" w:rsidRDefault="00000000" w14:paraId="096B9D11" w14:textId="77777777">
          <w:pPr>
            <w:rPr>
              <w:rStyle w:val="Strong"/>
            </w:rPr>
          </w:pPr>
          <w:sdt>
            <w:sdtPr>
              <w:rPr>
                <w:rStyle w:val="Strong"/>
                <w:color w:val="F24F4F" w:themeColor="accent1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Content>
              <w:proofErr w:type="spellStart"/>
              <w:r w:rsidRPr="001634FD" w:rsidR="00C43401">
                <w:rPr>
                  <w:rStyle w:val="Strong"/>
                  <w:color w:val="F24F4F" w:themeColor="accent1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  <w:color w:val="F24F4F" w:themeColor="accent1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Content>
              <w:proofErr w:type="spellStart"/>
              <w:r w:rsidRPr="001634FD" w:rsidR="001D2965">
                <w:rPr>
                  <w:rStyle w:val="Strong"/>
                  <w:color w:val="F24F4F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p w:rsidR="00C43401" w:rsidP="00C43401" w:rsidRDefault="00C43401" w14:paraId="007537F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2BEFFD2E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0D0A56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7C4D70E6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0F267B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634FD"/>
    <w:rsid w:val="00177B82"/>
    <w:rsid w:val="00186CC8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10B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548F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D738F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512C"/>
    <w:rsid w:val="00966D04"/>
    <w:rsid w:val="00982950"/>
    <w:rsid w:val="009830F7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03DA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6B2B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1F75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73F02"/>
    <w:rsid w:val="00F81AE9"/>
    <w:rsid w:val="00F848FB"/>
    <w:rsid w:val="00F86468"/>
    <w:rsid w:val="00F910D0"/>
    <w:rsid w:val="00F93E3A"/>
    <w:rsid w:val="00FA4D66"/>
    <w:rsid w:val="00FA76F1"/>
    <w:rsid w:val="00FB06A1"/>
    <w:rsid w:val="00FB3DCE"/>
    <w:rsid w:val="00FB5CF4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5D18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1B21E2A43E4101AD0975EF86E3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7C6A8-C3A8-4DF0-BA21-DB4AD9E0B4C3}"/>
      </w:docPartPr>
      <w:docPartBody>
        <w:p w:rsidR="00FA5FBC" w:rsidRDefault="00255B53" w:rsidP="00255B53">
          <w:pPr>
            <w:pStyle w:val="C11B21E2A43E4101AD0975EF86E35A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46A95090F41DAA0F47EC9A46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84B5-AD24-4273-BA1D-88627DCF8152}"/>
      </w:docPartPr>
      <w:docPartBody>
        <w:p w:rsidR="00FA5FBC" w:rsidRDefault="00255B53" w:rsidP="00255B53">
          <w:pPr>
            <w:pStyle w:val="C9646A95090F41DAA0F47EC9A46352ED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C4E2-B21F-4772-98D2-7274C4263576}"/>
      </w:docPartPr>
      <w:docPartBody>
        <w:p w:rsidR="00FA5FBC" w:rsidRDefault="00255B53">
          <w:r w:rsidRPr="00C62F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55B53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4F072D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062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13C69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C7B1C"/>
    <w:rsid w:val="00EE0A47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977BE"/>
    <w:rsid w:val="00FA5FBC"/>
    <w:rsid w:val="00FC37AF"/>
    <w:rsid w:val="00FC586F"/>
    <w:rsid w:val="00FE1B6D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B53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C11B21E2A43E4101AD0975EF86E35AFD">
    <w:name w:val="C11B21E2A43E4101AD0975EF86E35AFD"/>
    <w:rsid w:val="00255B53"/>
    <w:rPr>
      <w:lang w:val="da-DK" w:eastAsia="da-DK"/>
    </w:rPr>
  </w:style>
  <w:style w:type="paragraph" w:customStyle="1" w:styleId="C9646A95090F41DAA0F47EC9A46352ED">
    <w:name w:val="C9646A95090F41DAA0F47EC9A46352ED"/>
    <w:rsid w:val="00255B5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443D982-F2B2-44E7-B698-21940CFB332B}">
  <ds:schemaRefs>
    <ds:schemaRef ds:uri="urn:microsoft-dynamics-nav/reports/Standard_Sales_Draft_Invoice/13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2017-01-30T12:19:00Z</dcterms:created>
  <dcterms:modified xsi:type="dcterms:W3CDTF">2024-06-25T09:10:00Z</dcterms:modified>
</cp:coreProperties>
</file>