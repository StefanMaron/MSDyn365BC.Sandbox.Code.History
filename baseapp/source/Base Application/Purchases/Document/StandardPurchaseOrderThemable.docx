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</w:pPr>
          </w:p>
        </w:tc>
        <w:sdt>
          <w:sdtPr>
            <w:rPr>
              <w:color w:val="5B9BD5" w:themeColor="accent1"/>
            </w:r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C9D7B99-3F0A-4DC8-9D28-B3E523DBEA5C}"/>
            <w:text/>
          </w:sdtPr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rPr>
              <w:color w:val="5B9BD5" w:themeColor="accent1"/>
            </w:r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PaymentTermsDesc_Lbl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Buyer_Lbl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Receiveby_Lbl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ShipmentMethodDesc_Lbl</w:t>
                </w:r>
                <w:proofErr w:type="spellEnd"/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 w14:paraId="19460E64" w14:textId="77777777">
        <w:sdt>
          <w:sdtPr>
            <w:rPr>
              <w:color w:val="5B9BD5" w:themeColor="accent1"/>
            </w:r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PricesInclVAT_PurchHeader_Lbl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CompanyVATRegistrationNo_Lbl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rPr>
              <w:color w:val="5B9BD5" w:themeColor="accent1"/>
            </w:r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</w:pPr>
                <w:proofErr w:type="spellStart"/>
                <w:r w:rsidRPr="00842DC7">
                  <w:rPr>
                    <w:color w:val="5B9BD5" w:themeColor="accent1"/>
                  </w:rPr>
                  <w:t>VendorInvoiceNo_Lbl</w:t>
                </w:r>
                <w:proofErr w:type="spellEnd"/>
              </w:p>
            </w:tc>
          </w:sdtContent>
        </w:sdt>
        <w:sdt>
          <w:sdtPr>
            <w:rPr>
              <w:color w:val="5B9BD5" w:themeColor="accent1"/>
            </w:r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</w:pPr>
                <w:r w:rsidRPr="00842DC7">
                  <w:rPr>
                    <w:color w:val="5B9BD5" w:themeColor="accent1"/>
                  </w:rP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842DC7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Content>
            <w:tc>
              <w:tcPr>
                <w:tcW w:w="3139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Content>
            <w:tc>
              <w:tcPr>
                <w:tcW w:w="1282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7A2170" w:rsidRDefault="002C4945" w14:paraId="10F12E5C" w14:textId="27996F90">
                <w:pPr>
                  <w:pStyle w:val="Heading1"/>
                  <w:jc w:val="right"/>
                </w:pPr>
                <w:proofErr w:type="spellStart"/>
                <w:r>
                  <w:t>VATAmtLineVAT_Lbl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C9D7B99-3F0A-4DC8-9D28-B3E523DBEA5C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A64E32" w:rsidP="00842DC7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Content>
                    <w:tc>
                      <w:tcPr>
                        <w:tcW w:w="3139" w:type="dxa"/>
                      </w:tcPr>
                      <w:p w:rsidRPr="001D4852" w:rsidR="00A64E32" w:rsidP="00842DC7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1D4852" w:rsidR="00A64E32" w:rsidP="00842DC7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A64E32" w:rsidP="00842DC7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Content>
                    <w:tc>
                      <w:tcPr>
                        <w:tcW w:w="1282" w:type="dxa"/>
                      </w:tcPr>
                      <w:p w:rsidRPr="001D4852" w:rsidR="00A64E32" w:rsidP="00842DC7" w:rsidRDefault="00F37E8E" w14:paraId="6C12A0C7" w14:textId="7F293573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A64E32" w:rsidP="00842DC7" w:rsidRDefault="00255327" w14:paraId="21AEE1CA" w14:textId="4DFF5B5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:rsidRPr="001D4852" w:rsidR="00A64E32" w:rsidP="00842DC7" w:rsidRDefault="008A3400" w14:paraId="4D18C0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842DC7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</w:pPr>
          </w:p>
        </w:tc>
        <w:tc>
          <w:tcPr>
            <w:tcW w:w="1368" w:type="dxa"/>
            <w:tcBorders>
              <w:bottom w:val="single" w:color="5B9BD5" w:themeColor="accent1" w:sz="4" w:space="0"/>
            </w:tcBorders>
          </w:tcPr>
          <w:p w:rsidR="00A64E32" w:rsidP="00A9275C" w:rsidRDefault="00A64E32" w14:paraId="2FE74162" w14:textId="77777777">
            <w:pPr>
              <w:pStyle w:val="Heading1"/>
            </w:pPr>
          </w:p>
        </w:tc>
        <w:tc>
          <w:tcPr>
            <w:tcW w:w="1368" w:type="dxa"/>
            <w:tcBorders>
              <w:bottom w:val="single" w:color="5B9BD5" w:themeColor="accent1" w:sz="4" w:space="0"/>
            </w:tcBorders>
          </w:tcPr>
          <w:p w:rsidR="00A64E32" w:rsidP="00A9275C" w:rsidRDefault="00A64E32" w14:paraId="55C406AC" w14:textId="77777777">
            <w:pPr>
              <w:pStyle w:val="Heading1"/>
            </w:pPr>
          </w:p>
        </w:tc>
      </w:tr>
      <w:tr w:rsidR="004D1000" w:rsidTr="00842DC7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color="5B9BD5" w:themeColor="accent1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842DC7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5B9BD5" w:themeColor="accent1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color="5B9BD5" w:themeColor="accent1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842DC7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color="5B9BD5" w:themeColor="accent1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8A6" w:rsidP="00E40C63" w:rsidRDefault="00F378A6" w14:paraId="05FCB6B3" w14:textId="77777777">
      <w:pPr>
        <w:spacing w:after="0"/>
      </w:pPr>
      <w:r>
        <w:separator/>
      </w:r>
    </w:p>
  </w:endnote>
  <w:endnote w:type="continuationSeparator" w:id="0">
    <w:p w:rsidR="00F378A6" w:rsidP="00E40C63" w:rsidRDefault="00F378A6" w14:paraId="63E414A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rPr>
            <w:color w:val="5B9BD5" w:themeColor="accent1"/>
          </w:r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CompanyHomePage_Lbl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</w:pPr>
              <w:proofErr w:type="spellStart"/>
              <w:r w:rsidRPr="00842DC7">
                <w:rPr>
                  <w:color w:val="5B9BD5" w:themeColor="accent1"/>
                </w:rPr>
                <w:t>CompanyEmail_Lbl</w:t>
              </w:r>
              <w:proofErr w:type="spellEnd"/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7E62B6B7" w14:textId="77777777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Content>
          <w:tc>
            <w:tcPr>
              <w:tcW w:w="1958" w:type="dxa"/>
            </w:tcPr>
            <w:p w:rsidR="004E6401" w:rsidP="004E6401" w:rsidRDefault="004E6401" w14:paraId="2C0884B1" w14:textId="77777777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Content>
          <w:tc>
            <w:tcPr>
              <w:tcW w:w="4118" w:type="dxa"/>
            </w:tcPr>
            <w:p w:rsidR="004E6401" w:rsidP="004E6401" w:rsidRDefault="004E6401" w14:paraId="5DD737AA" w14:textId="77777777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8A6" w:rsidP="00E40C63" w:rsidRDefault="00F378A6" w14:paraId="4097FA9D" w14:textId="77777777">
      <w:pPr>
        <w:spacing w:after="0"/>
      </w:pPr>
      <w:r>
        <w:separator/>
      </w:r>
    </w:p>
  </w:footnote>
  <w:footnote w:type="continuationSeparator" w:id="0">
    <w:p w:rsidR="00F378A6" w:rsidP="00E40C63" w:rsidRDefault="00F378A6" w14:paraId="4C96638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000000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000000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Pr="00842DC7" w:rsidR="00C43401" w:rsidP="00291EF5" w:rsidRDefault="00000000" w14:paraId="40183AF9" w14:textId="77777777">
          <w:pPr>
            <w:pStyle w:val="Title"/>
            <w:rPr>
              <w:color w:val="5B9BD5" w:themeColor="accent1"/>
            </w:rPr>
          </w:pPr>
          <w:sdt>
            <w:sdtPr>
              <w:rPr>
                <w:color w:val="5B9BD5" w:themeColor="accent1"/>
              </w:r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proofErr w:type="spellStart"/>
              <w:r w:rsidRPr="00842DC7" w:rsidR="00BD2158">
                <w:rPr>
                  <w:color w:val="5B9BD5" w:themeColor="accent1"/>
                </w:rPr>
                <w:t>DocumentTitle_Lbl</w:t>
              </w:r>
              <w:proofErr w:type="spellEnd"/>
            </w:sdtContent>
          </w:sdt>
          <w:r w:rsidRPr="00842DC7" w:rsidR="00FA08E4">
            <w:rPr>
              <w:color w:val="5B9BD5" w:themeColor="accent1"/>
            </w:rPr>
            <w:t xml:space="preserve"> </w:t>
          </w:r>
          <w:sdt>
            <w:sdtPr>
              <w:rPr>
                <w:color w:val="5B9BD5" w:themeColor="accent1"/>
              </w:r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proofErr w:type="spellStart"/>
              <w:r w:rsidRPr="00842DC7" w:rsidR="00BD2158">
                <w:rPr>
                  <w:color w:val="5B9BD5" w:themeColor="accent1"/>
                </w:rPr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:rsidR="00E55D9E" w:rsidP="00DA0734" w:rsidRDefault="00DA0734" w14:paraId="7C9B485B" w14:textId="77777777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000000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3EFF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2DC7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2DE2"/>
    <w:rsid w:val="008C3901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8A6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D3EFF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E72B8"/>
    <w:rsid w:val="00911A0F"/>
    <w:rsid w:val="0094520C"/>
    <w:rsid w:val="00947668"/>
    <w:rsid w:val="009A3957"/>
    <w:rsid w:val="00A45317"/>
    <w:rsid w:val="00AA7B04"/>
    <w:rsid w:val="00AD1E20"/>
    <w:rsid w:val="00AD7508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2</cp:revision>
  <dcterms:created xsi:type="dcterms:W3CDTF">2018-03-14T15:58:00Z</dcterms:created>
  <dcterms:modified xsi:type="dcterms:W3CDTF">2024-06-25T09:20:00Z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