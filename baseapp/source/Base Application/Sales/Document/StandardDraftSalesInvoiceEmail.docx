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401B76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-156540891"/>
        <w15:dataBinding w:prefixMappings="xmlns:ns0='urn:microsoft-dynamics-nav/reports/Standard_Sales_Draft_Invoice/1303/'" w:xpath="/ns0:NavWordReportXmlPart[1]/ns0:Header[1]/ns0:WorkDescriptionLines" w:storeItemID="{698CEE62-D454-4755-B874-1C16AD01E098}"/>
        <w15:repeatingSection/>
        <w:alias w:val="#Nav: /Header/WorkDescriptionLines"/>
        <w:tag w:val="#Nav: Standard_Sales_Draft_Invoice/1303"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698CEE62-D454-4755-B874-1C16AD01E098}"/>
                <w:text/>
                <w:alias w:val="#Nav: /Header/WorkDescriptionLines/WorkDescriptionLine"/>
                <w:tag w:val="#Nav: Standard_Sales_Draft_Invoice/1303"/>
              </w:sdtPr>
              <w:sdtContent>
                <w:p w:rsidR="005C273C" w:rsidP="005C273C" w:rsidRDefault="001F12B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401B7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76" w:rsidP="00E40C63" w:rsidRDefault="00401B76">
      <w:pPr>
        <w:spacing w:after="0"/>
      </w:pPr>
      <w:r>
        <w:separator/>
      </w:r>
    </w:p>
  </w:endnote>
  <w:endnote w:type="continuationSeparator" w:id="0">
    <w:p w:rsidR="00401B76" w:rsidP="00E40C63" w:rsidRDefault="0040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76" w:rsidP="00E40C63" w:rsidRDefault="00401B76">
      <w:pPr>
        <w:spacing w:after="0"/>
      </w:pPr>
      <w:r>
        <w:separator/>
      </w:r>
    </w:p>
  </w:footnote>
  <w:footnote w:type="continuationSeparator" w:id="0">
    <w:p w:rsidR="00401B76" w:rsidP="00E40C63" w:rsidRDefault="00401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401B7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401B7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401B76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401B7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cd638398934f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00000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00000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9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24B6C0-784C-4482-A674-74221311148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2016-07-12T12:36:29.9476897Z</dcterms:created>
  <dcterms:modified xsi:type="dcterms:W3CDTF">2016-07-12T12:36:29.9476897Z</dcterms:modified>
</coreProperties>
</file>