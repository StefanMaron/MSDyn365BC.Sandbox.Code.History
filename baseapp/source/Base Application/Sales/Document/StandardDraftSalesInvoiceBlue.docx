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526"/>
        <w:gridCol w:w="9"/>
      </w:tblGrid>
      <w:tr w:rsidR="009D29F0" w:rsidTr="005B41A2" w14:paraId="10691E02" w14:textId="77777777">
        <w:trPr>
          <w:gridAfter w:val="1"/>
          <w:wAfter w:w="9" w:type="dxa"/>
          <w:trHeight w:val="1584"/>
        </w:trPr>
        <w:tc>
          <w:tcPr>
            <w:tcW w:w="5670" w:type="dxa"/>
            <w:gridSpan w:val="2"/>
            <w:vAlign w:val="center"/>
          </w:tcPr>
          <w:p w:rsidRPr="0023400D" w:rsidR="0023400D" w:rsidP="0023400D" w:rsidRDefault="00000000" w14:paraId="0BB40F0F" w14:textId="77777777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Content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Pr="00854DDE" w:rsidR="0023400D" w:rsidP="0023400D" w:rsidRDefault="00000000" w14:paraId="15B26AA6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 w14:paraId="78B21E9E" w14:textId="77777777">
            <w:pPr>
              <w:contextualSpacing/>
            </w:pPr>
          </w:p>
        </w:tc>
        <w:tc>
          <w:tcPr>
            <w:tcW w:w="4526" w:type="dxa"/>
          </w:tcPr>
          <w:p w:rsidR="009D29F0" w:rsidP="0023400D" w:rsidRDefault="00000000" w14:paraId="644D9C11" w14:textId="77777777">
            <w:pPr>
              <w:jc w:val="right"/>
            </w:pPr>
            <w:sdt>
              <w:sdtPr>
                <w:alias w:val="#Nav: /Header/CompanyPicture"/>
                <w:tag w:val="#Nav: Standard_Sales_Draft_Invoice/1303"/>
                <w:id w:val="795027538"/>
                <w:dataBinding w:prefixMappings="xmlns:ns0='urn:microsoft-dynamics-nav/reports/Standard_Sales_Draft_Invoice/1303/'" w:xpath="/ns0:NavWordReportXmlPart[1]/ns0:Header[1]/ns0:CompanyPicture[1]" w:storeItemID="{8443D982-F2B2-44E7-B698-21940CFB332B}"/>
                <w:picture/>
              </w:sdtPr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797D6764" wp14:editId="5AF45D1D">
                      <wp:extent cx="2160000" cy="1080000"/>
                      <wp:effectExtent l="0" t="0" r="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5B41A2" w14:paraId="13623B01" w14:textId="77777777">
        <w:trPr>
          <w:cantSplit/>
          <w:trHeight w:val="360"/>
        </w:trPr>
        <w:tc>
          <w:tcPr>
            <w:tcW w:w="5103" w:type="dxa"/>
          </w:tcPr>
          <w:p w:rsidRPr="00EB2DC0" w:rsidR="0023400D" w:rsidP="00EB2DC0" w:rsidRDefault="0023400D" w14:paraId="2BB0E06F" w14:textId="77777777">
            <w:pPr>
              <w:pStyle w:val="NoSpacing"/>
            </w:pPr>
          </w:p>
        </w:tc>
        <w:tc>
          <w:tcPr>
            <w:tcW w:w="567" w:type="dxa"/>
            <w:vAlign w:val="bottom"/>
          </w:tcPr>
          <w:p w:rsidRPr="00537DB7" w:rsidR="0023400D" w:rsidP="002A37A1" w:rsidRDefault="0023400D" w14:paraId="3B9ED485" w14:textId="77777777">
            <w:pPr>
              <w:pStyle w:val="Heading1"/>
              <w:ind w:left="87"/>
              <w:outlineLvl w:val="0"/>
              <w:rPr>
                <w:sz w:val="20"/>
                <w:szCs w:val="20"/>
              </w:rPr>
            </w:pPr>
          </w:p>
        </w:tc>
        <w:tc>
          <w:tcPr>
            <w:tcW w:w="4535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Standard_Sales_Draft_Invoice/1303"/>
              <w:id w:val="-721288217"/>
              <w:placeholder>
                <w:docPart w:val="EAD57C8AAAEA4DC3B7D05DF5636AB741"/>
              </w:placeholder>
              <w:dataBinding w:prefixMappings="xmlns:ns0='urn:microsoft-dynamics-nav/reports/Standard_Sales_Draft_Invoice/1303/'" w:xpath="/ns0:NavWordReportXmlPart[1]/ns0:Header[1]/ns0:CompanyAddress1[1]" w:storeItemID="{8443D982-F2B2-44E7-B698-21940CFB332B}"/>
              <w:text/>
            </w:sdtPr>
            <w:sdtContent>
              <w:p w:rsidRPr="006921DE" w:rsidR="0023400D" w:rsidP="0023400D" w:rsidRDefault="0023400D" w14:paraId="574BD61F" w14:textId="77777777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23400D" w:rsidTr="005B41A2" w14:paraId="60C61897" w14:textId="77777777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Draft_Invoice/1303"/>
            <w:id w:val="243469486"/>
            <w:placeholder>
              <w:docPart w:val="14CF228A6E094452B2C96AA1464BC619"/>
            </w:placeholder>
            <w:dataBinding w:prefixMappings="xmlns:ns0='urn:microsoft-dynamics-nav/reports/Standard_Sales_Draft_Invoice/1303/'" w:xpath="/ns0:NavWordReportXmlPart[1]/ns0:Header[1]/ns0:CustomerAddress1[1]" w:storeItemID="{8443D982-F2B2-44E7-B698-21940CFB332B}"/>
            <w:text/>
          </w:sdtPr>
          <w:sdtEndPr>
            <w:rPr>
              <w:bCs w:val="0"/>
            </w:rPr>
          </w:sdtEndPr>
          <w:sdtContent>
            <w:tc>
              <w:tcPr>
                <w:tcW w:w="5103" w:type="dxa"/>
              </w:tcPr>
              <w:p w:rsidRPr="00854DDE" w:rsidR="0023400D" w:rsidP="0023400D" w:rsidRDefault="0023400D" w14:paraId="3A7E63BD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DC5235A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2EE9F76F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Draft_Invoice/1303"/>
                <w:id w:val="300510598"/>
                <w:placeholder>
                  <w:docPart w:val="D1A8F81C7B1D47EF82723A4C15B07895"/>
                </w:placeholder>
                <w:dataBinding w:prefixMappings="xmlns:ns0='urn:microsoft-dynamics-nav/reports/Standard_Sales_Draft_Invoice/1303/'" w:xpath="/ns0:NavWordReportXmlPart[1]/ns0:Header[1]/ns0:CompanyAddress2[1]" w:storeItemID="{8443D982-F2B2-44E7-B698-21940CFB332B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5B41A2" w14:paraId="3C41FF70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tandard_Sales_Draft_Invoice/1303"/>
            <w:id w:val="211629001"/>
            <w:placeholder>
              <w:docPart w:val="44BD56F6F70B4CA3B10AAA110CD80572"/>
            </w:placeholder>
            <w:dataBinding w:prefixMappings="xmlns:ns0='urn:microsoft-dynamics-nav/reports/Standard_Sales_Draft_Invoice/1303/'" w:xpath="/ns0:NavWordReportXmlPart[1]/ns0:Header[1]/ns0:CustomerAddress2[1]" w:storeItemID="{8443D982-F2B2-44E7-B698-21940CFB332B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2AAA4CB2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624D1B75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43234CB1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Draft_Invoice/1303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tandard_Sales_Draft_Invoice/1303/'" w:xpath="/ns0:NavWordReportXmlPart[1]/ns0:Header[1]/ns0:CompanyAddress3[1]" w:storeItemID="{8443D982-F2B2-44E7-B698-21940CFB332B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5B41A2" w14:paraId="78CAA852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tandard_Sales_Draft_Invoice/1303"/>
            <w:id w:val="-1572109726"/>
            <w:placeholder>
              <w:docPart w:val="5D70E0F275D540C397F638C9F7D04211"/>
            </w:placeholder>
            <w:dataBinding w:prefixMappings="xmlns:ns0='urn:microsoft-dynamics-nav/reports/Standard_Sales_Draft_Invoice/1303/'" w:xpath="/ns0:NavWordReportXmlPart[1]/ns0:Header[1]/ns0:CustomerAddress3[1]" w:storeItemID="{8443D982-F2B2-44E7-B698-21940CFB332B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4AF13D0F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23C04C55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233D113A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Draft_Invoice/1303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tandard_Sales_Draft_Invoice/1303/'" w:xpath="/ns0:NavWordReportXmlPart[1]/ns0:Header[1]/ns0:CompanyAddress4[1]" w:storeItemID="{8443D982-F2B2-44E7-B698-21940CFB332B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5B41A2" w14:paraId="115109F4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tandard_Sales_Draft_Invoice/1303"/>
            <w:id w:val="-2025857488"/>
            <w:placeholder>
              <w:docPart w:val="026DDE8B55A14F81A84F3087B79FC1BA"/>
            </w:placeholder>
            <w:dataBinding w:prefixMappings="xmlns:ns0='urn:microsoft-dynamics-nav/reports/Standard_Sales_Draft_Invoice/1303/'" w:xpath="/ns0:NavWordReportXmlPart[1]/ns0:Header[1]/ns0:CustomerAddress4[1]" w:storeItemID="{8443D982-F2B2-44E7-B698-21940CFB332B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11A85238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0166EEB6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64E070B7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Draft_Invoice/1303"/>
                <w:id w:val="671686422"/>
                <w:placeholder>
                  <w:docPart w:val="7326169C29D24F42A770CFDB930877E5"/>
                </w:placeholder>
                <w:dataBinding w:prefixMappings="xmlns:ns0='urn:microsoft-dynamics-nav/reports/Standard_Sales_Draft_Invoice/1303/'" w:xpath="/ns0:NavWordReportXmlPart[1]/ns0:Header[1]/ns0:CompanyAddress5[1]" w:storeItemID="{8443D982-F2B2-44E7-B698-21940CFB332B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5B41A2" w14:paraId="3B00BF6B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tandard_Sales_Draft_Invoice/1303"/>
            <w:id w:val="1398856861"/>
            <w:placeholder>
              <w:docPart w:val="5063F8D9291A4A299E2E6C826432A089"/>
            </w:placeholder>
            <w:dataBinding w:prefixMappings="xmlns:ns0='urn:microsoft-dynamics-nav/reports/Standard_Sales_Draft_Invoice/1303/'" w:xpath="/ns0:NavWordReportXmlPart[1]/ns0:Header[1]/ns0:CustomerAddress5[1]" w:storeItemID="{8443D982-F2B2-44E7-B698-21940CFB332B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6CF7A30A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7336A8D2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12F7799A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Draft_Invoice/1303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tandard_Sales_Draft_Invoice/1303/'" w:xpath="/ns0:NavWordReportXmlPart[1]/ns0:Header[1]/ns0:CompanyAddress6[1]" w:storeItemID="{8443D982-F2B2-44E7-B698-21940CFB332B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5B41A2" w14:paraId="045F3DA2" w14:textId="77777777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tandard_Sales_Draft_Invoice/1303"/>
            <w:id w:val="1010568566"/>
            <w:placeholder>
              <w:docPart w:val="85758097D8C34212AF8DAF95B08FCDF4"/>
            </w:placeholder>
            <w:dataBinding w:prefixMappings="xmlns:ns0='urn:microsoft-dynamics-nav/reports/Standard_Sales_Draft_Invoice/1303/'" w:xpath="/ns0:NavWordReportXmlPart[1]/ns0:Header[1]/ns0:CustomerAddress6[1]" w:storeItemID="{8443D982-F2B2-44E7-B698-21940CFB332B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26BC47BC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2018C54D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HomePage"/>
            <w:tag w:val="#Nav: Standard_Sales_Draft_Invoice/1303"/>
            <w:id w:val="-11605926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CompanyHomePage[1]" w:storeItemID="{8443D982-F2B2-44E7-B698-21940CFB332B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7155D1D1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</w:p>
            </w:tc>
          </w:sdtContent>
        </w:sdt>
      </w:tr>
      <w:tr w:rsidR="0023400D" w:rsidTr="005B41A2" w14:paraId="0FD89C77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tandard_Sales_Draft_Invoice/1303"/>
            <w:id w:val="268747735"/>
            <w:placeholder>
              <w:docPart w:val="307BB909485C4311BBC925D3CFFB4EB9"/>
            </w:placeholder>
            <w:dataBinding w:prefixMappings="xmlns:ns0='urn:microsoft-dynamics-nav/reports/Standard_Sales_Draft_Invoice/1303/'" w:xpath="/ns0:NavWordReportXmlPart[1]/ns0:Header[1]/ns0:CustomerAddress7[1]" w:storeItemID="{8443D982-F2B2-44E7-B698-21940CFB332B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54CC2952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75A14D8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Standard_Sales_Draft_Invoice/1303"/>
            <w:id w:val="436260094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CompanyEMail[1]" w:storeItemID="{8443D982-F2B2-44E7-B698-21940CFB332B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15DE6515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23400D" w:rsidTr="005B41A2" w14:paraId="607C0925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tandard_Sales_Draft_Invoice/1303"/>
            <w:id w:val="1658728615"/>
            <w:placeholder>
              <w:docPart w:val="5B99259E5F0F4219A390EAC7C6F3BC4A"/>
            </w:placeholder>
            <w:dataBinding w:prefixMappings="xmlns:ns0='urn:microsoft-dynamics-nav/reports/Standard_Sales_Draft_Invoice/1303/'" w:xpath="/ns0:NavWordReportXmlPart[1]/ns0:Header[1]/ns0:CustomerAddress8[1]" w:storeItemID="{8443D982-F2B2-44E7-B698-21940CFB332B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03F73FCD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F574249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Standard_Sales_Draft_Invoice/1303"/>
            <w:id w:val="-203387251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CompanyPhoneNo[1]" w:storeItemID="{8443D982-F2B2-44E7-B698-21940CFB332B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1196C7CF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:rsidRPr="00581EF8" w:rsidR="00581EF8" w:rsidP="00581EF8" w:rsidRDefault="00581EF8" w14:paraId="1177AC15" w14:textId="77777777">
      <w:pPr>
        <w:pStyle w:val="SubGroupSeparation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2633"/>
      </w:tblGrid>
      <w:tr w:rsidR="00947B95" w:rsidTr="0033761E" w14:paraId="549D7C56" w14:textId="77777777">
        <w:trPr>
          <w:trHeight w:val="294"/>
        </w:trPr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tandard_Sales_Draft_Invoice/1303"/>
            <w:id w:val="902264229"/>
            <w:placeholder>
              <w:docPart w:val="735BB64CE29C40208678FBFA9242BB87"/>
            </w:placeholder>
            <w:dataBinding w:prefixMappings="xmlns:ns0='urn:microsoft-dynamics-nav/reports/Standard_Sales_Draft_Invoice/1303/'" w:xpath="/ns0:NavWordReportXmlPart[1]/ns0:Header[1]/ns0:DocumentDate_Lbl[1]" w:storeItemID="{8443D982-F2B2-44E7-B698-21940CFB332B}"/>
            <w:text/>
          </w:sdtPr>
          <w:sdtContent>
            <w:tc>
              <w:tcPr>
                <w:tcW w:w="2632" w:type="dxa"/>
              </w:tcPr>
              <w:p w:rsidRPr="00854DDE" w:rsidR="00947B95" w:rsidP="0033761E" w:rsidRDefault="00947B95" w14:paraId="37115ABA" w14:textId="77777777">
                <w:pPr>
                  <w:pStyle w:val="NoSpacing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DueDate_Lbl"/>
            <w:tag w:val="#Nav: Standard_Sales_Draft_Invoice/1303"/>
            <w:id w:val="-1251649982"/>
            <w:placeholder>
              <w:docPart w:val="71D5E2AEED0A4FE89B99B32148CB5FA4"/>
            </w:placeholder>
            <w:dataBinding w:prefixMappings="xmlns:ns0='urn:microsoft-dynamics-nav/reports/Standard_Sales_Draft_Invoice/1303/'" w:xpath="/ns0:NavWordReportXmlPart[1]/ns0:Header[1]/ns0:DueDate_Lbl[1]" w:storeItemID="{8443D982-F2B2-44E7-B698-21940CFB332B}"/>
            <w:text/>
          </w:sdtPr>
          <w:sdtContent>
            <w:tc>
              <w:tcPr>
                <w:tcW w:w="2632" w:type="dxa"/>
              </w:tcPr>
              <w:p w:rsidRPr="0033761E" w:rsidR="00947B95" w:rsidP="0033761E" w:rsidRDefault="00947B95" w14:paraId="2FD254C8" w14:textId="77777777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PaymentTermsDescription_Lbl"/>
            <w:tag w:val="#Nav: Standard_Sales_Draft_Invoice/1303"/>
            <w:id w:val="1934628656"/>
            <w:placeholder>
              <w:docPart w:val="29078867F555410AA6AEA9B608A0B1EB"/>
            </w:placeholder>
            <w:dataBinding w:prefixMappings="xmlns:ns0='urn:microsoft-dynamics-nav/reports/Standard_Sales_Draft_Invoice/1303/'" w:xpath="/ns0:NavWordReportXmlPart[1]/ns0:Header[1]/ns0:PaymentTermsDescription_Lbl[1]" w:storeItemID="{8443D982-F2B2-44E7-B698-21940CFB332B}"/>
            <w:text/>
          </w:sdtPr>
          <w:sdtContent>
            <w:tc>
              <w:tcPr>
                <w:tcW w:w="2633" w:type="dxa"/>
                <w:tcMar>
                  <w:right w:w="0" w:type="dxa"/>
                </w:tcMar>
              </w:tcPr>
              <w:p w:rsidRPr="0033761E" w:rsidR="00947B95" w:rsidP="0033761E" w:rsidRDefault="00947B95" w14:paraId="330B53E0" w14:textId="77777777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947B95" w:rsidTr="0023400D" w14:paraId="15B726DB" w14:textId="77777777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Draft_Invoice/1303"/>
            <w:id w:val="-370452850"/>
            <w:placeholder>
              <w:docPart w:val="AE3A52A88F2848A58F2301E48B4F6255"/>
            </w:placeholder>
            <w:dataBinding w:prefixMappings="xmlns:ns0='urn:microsoft-dynamics-nav/reports/Standard_Sales_Draft_Invoice/1303/'" w:xpath="/ns0:NavWordReportXmlPart[1]/ns0:Header[1]/ns0:DocumentDate[1]" w:storeItemID="{8443D982-F2B2-44E7-B698-21940CFB332B}"/>
            <w:text/>
          </w:sdtPr>
          <w:sdtContent>
            <w:tc>
              <w:tcPr>
                <w:tcW w:w="2632" w:type="dxa"/>
              </w:tcPr>
              <w:p w:rsidRPr="00854DDE" w:rsidR="00947B95" w:rsidP="00C35AB3" w:rsidRDefault="00947B95" w14:paraId="38B7BF6B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DueDate"/>
            <w:tag w:val="#Nav: Standard_Sales_Draft_Invoice/1303"/>
            <w:id w:val="1703123343"/>
            <w:placeholder>
              <w:docPart w:val="3A3FA9411B3248509F09FC4773AC5DBE"/>
            </w:placeholder>
            <w:dataBinding w:prefixMappings="xmlns:ns0='urn:microsoft-dynamics-nav/reports/Standard_Sales_Draft_Invoice/1303/'" w:xpath="/ns0:NavWordReportXmlPart[1]/ns0:Header[1]/ns0:DueDate[1]" w:storeItemID="{8443D982-F2B2-44E7-B698-21940CFB332B}"/>
            <w:text/>
          </w:sdtPr>
          <w:sdtContent>
            <w:tc>
              <w:tcPr>
                <w:tcW w:w="2632" w:type="dxa"/>
              </w:tcPr>
              <w:p w:rsidRPr="00854DDE" w:rsidR="00947B95" w:rsidP="00C35AB3" w:rsidRDefault="00947B95" w14:paraId="7C372CFB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PaymentTermsDescription"/>
            <w:tag w:val="#Nav: Standard_Sales_Draft_Invoice/1303"/>
            <w:id w:val="-419950001"/>
            <w:placeholder>
              <w:docPart w:val="D266B5D0D7DF471ABA5228C2CFCAEC46"/>
            </w:placeholder>
            <w:dataBinding w:prefixMappings="xmlns:ns0='urn:microsoft-dynamics-nav/reports/Standard_Sales_Draft_Invoice/1303/'" w:xpath="/ns0:NavWordReportXmlPart[1]/ns0:Header[1]/ns0:PaymentTermsDescription[1]" w:storeItemID="{8443D982-F2B2-44E7-B698-21940CFB332B}"/>
            <w:text/>
          </w:sdtPr>
          <w:sdtContent>
            <w:tc>
              <w:tcPr>
                <w:tcW w:w="2633" w:type="dxa"/>
                <w:tcMar>
                  <w:right w:w="0" w:type="dxa"/>
                </w:tcMar>
              </w:tcPr>
              <w:p w:rsidRPr="00854DDE" w:rsidR="00947B95" w:rsidP="00C35AB3" w:rsidRDefault="00947B95" w14:paraId="6BC59377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PaymentTermsDescription</w:t>
                </w:r>
              </w:p>
            </w:tc>
          </w:sdtContent>
        </w:sdt>
      </w:tr>
    </w:tbl>
    <w:tbl>
      <w:tblPr>
        <w:tblW w:w="10262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34"/>
        <w:gridCol w:w="3261"/>
        <w:gridCol w:w="1094"/>
        <w:gridCol w:w="711"/>
        <w:gridCol w:w="1030"/>
        <w:gridCol w:w="595"/>
        <w:gridCol w:w="113"/>
        <w:gridCol w:w="355"/>
        <w:gridCol w:w="496"/>
        <w:gridCol w:w="1439"/>
        <w:gridCol w:w="34"/>
      </w:tblGrid>
      <w:tr w:rsidRPr="0046083A" w:rsidR="0055738E" w:rsidTr="000A2D83" w14:paraId="78949BC0" w14:textId="77777777">
        <w:trPr>
          <w:gridAfter w:val="1"/>
          <w:wAfter w:w="34" w:type="dxa"/>
          <w:trHeight w:val="478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Draft_Invoice/1303"/>
            <w:id w:val="771446451"/>
            <w:placeholder>
              <w:docPart w:val="348BB718B9064D349DD4841EFD3E78B7"/>
            </w:placeholder>
            <w:dataBinding w:prefixMappings="xmlns:ns0='urn:microsoft-dynamics-nav/reports/Standard_Sales_Draft_Invoice/1303/'" w:xpath="/ns0:NavWordReportXmlPart[1]/ns0:Header[1]/ns0:Line[1]/ns0:ItemNo_Line_Lbl[1]" w:storeItemID="{8443D982-F2B2-44E7-B698-21940CFB332B}"/>
            <w:text/>
          </w:sdtPr>
          <w:sdtContent>
            <w:tc>
              <w:tcPr>
                <w:tcW w:w="1134" w:type="dxa"/>
                <w:shd w:val="clear" w:color="auto" w:fill="0070C0"/>
                <w:vAlign w:val="bottom"/>
              </w:tcPr>
              <w:p w:rsidRPr="00871B1C" w:rsidR="0055738E" w:rsidP="00346B21" w:rsidRDefault="0055738E" w14:paraId="2E5A6551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Draft_Invoice/1303"/>
            <w:id w:val="1545399846"/>
            <w:placeholder>
              <w:docPart w:val="348BB718B9064D349DD4841EFD3E78B7"/>
            </w:placeholder>
            <w:dataBinding w:prefixMappings="xmlns:ns0='urn:microsoft-dynamics-nav/reports/Standard_Sales_Draft_Invoice/1303/'" w:xpath="/ns0:NavWordReportXmlPart[1]/ns0:Header[1]/ns0:Line[1]/ns0:Description_Line_Lbl[1]" w:storeItemID="{8443D982-F2B2-44E7-B698-21940CFB332B}"/>
            <w:text/>
          </w:sdtPr>
          <w:sdtContent>
            <w:tc>
              <w:tcPr>
                <w:tcW w:w="3261" w:type="dxa"/>
                <w:shd w:val="clear" w:color="auto" w:fill="0070C0"/>
                <w:vAlign w:val="bottom"/>
              </w:tcPr>
              <w:p w:rsidRPr="00871B1C" w:rsidR="0055738E" w:rsidP="00346B21" w:rsidRDefault="0055738E" w14:paraId="5CEDB262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Draft_Invoice/1303"/>
            <w:id w:val="1182479650"/>
            <w:placeholder>
              <w:docPart w:val="9EBC2894080644B297B3C72FC1476728"/>
            </w:placeholder>
            <w:dataBinding w:prefixMappings="xmlns:ns0='urn:microsoft-dynamics-nav/reports/Standard_Sales_Draft_Invoice/1303/'" w:xpath="/ns0:NavWordReportXmlPart[1]/ns0:Header[1]/ns0:Line[1]/ns0:Quantity_Line_Lbl[1]" w:storeItemID="{8443D982-F2B2-44E7-B698-21940CFB332B}"/>
            <w:text/>
          </w:sdtPr>
          <w:sdtContent>
            <w:tc>
              <w:tcPr>
                <w:tcW w:w="1094" w:type="dxa"/>
                <w:shd w:val="clear" w:color="auto" w:fill="0070C0"/>
                <w:vAlign w:val="bottom"/>
              </w:tcPr>
              <w:p w:rsidRPr="00871B1C" w:rsidR="0055738E" w:rsidP="00346B21" w:rsidRDefault="0055738E" w14:paraId="25E15144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tandard_Sales_Draft_Invoice/1303"/>
            <w:id w:val="-92247916"/>
            <w:placeholder>
              <w:docPart w:val="9EBC2894080644B297B3C72FC1476728"/>
            </w:placeholder>
            <w:dataBinding w:prefixMappings="xmlns:ns0='urn:microsoft-dynamics-nav/reports/Standard_Sales_Draft_Invoice/1303/'" w:xpath="/ns0:NavWordReportXmlPart[1]/ns0:Header[1]/ns0:Line[1]/ns0:Unit_Lbl[1]" w:storeItemID="{8443D982-F2B2-44E7-B698-21940CFB332B}"/>
            <w:text/>
          </w:sdtPr>
          <w:sdtContent>
            <w:tc>
              <w:tcPr>
                <w:tcW w:w="711" w:type="dxa"/>
                <w:shd w:val="clear" w:color="auto" w:fill="0070C0"/>
                <w:vAlign w:val="bottom"/>
              </w:tcPr>
              <w:p w:rsidRPr="00871B1C" w:rsidR="0055738E" w:rsidP="00346B21" w:rsidRDefault="0055738E" w14:paraId="4FF75440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Standard_Sales_Draft_Invoice/1303"/>
            <w:id w:val="1794643282"/>
            <w:placeholder>
              <w:docPart w:val="454F6090FF0D49F5A0BEC4CA9FD74298"/>
            </w:placeholder>
            <w:dataBinding w:prefixMappings="xmlns:ns0='urn:microsoft-dynamics-nav/reports/Standard_Sales_Draft_Invoice/1303/'" w:xpath="/ns0:NavWordReportXmlPart[1]/ns0:Header[1]/ns0:Line[1]/ns0:UnitPrice_Lbl[1]" w:storeItemID="{8443D982-F2B2-44E7-B698-21940CFB332B}"/>
            <w:text/>
          </w:sdtPr>
          <w:sdtContent>
            <w:tc>
              <w:tcPr>
                <w:tcW w:w="1030" w:type="dxa"/>
                <w:shd w:val="clear" w:color="auto" w:fill="0070C0"/>
                <w:vAlign w:val="bottom"/>
              </w:tcPr>
              <w:p w:rsidRPr="00871B1C" w:rsidR="0055738E" w:rsidP="00346B21" w:rsidRDefault="0055738E" w14:paraId="5E67FE14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</w:p>
            </w:tc>
          </w:sdtContent>
        </w:sdt>
        <w:tc>
          <w:tcPr>
            <w:tcW w:w="595" w:type="dxa"/>
            <w:shd w:val="clear" w:color="auto" w:fill="0070C0"/>
            <w:vAlign w:val="bottom"/>
          </w:tcPr>
          <w:p w:rsidR="0055738E" w:rsidP="00346B21" w:rsidRDefault="0055738E" w14:paraId="568B3582" w14:textId="77777777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VATPct_Line_Lbl"/>
            <w:tag w:val="#Nav: Standard_Sales_Draft_Invoice/1303"/>
            <w:id w:val="-1529559633"/>
            <w:placeholder>
              <w:docPart w:val="FE65451E52804CB28485C4F75E71AEBA"/>
            </w:placeholder>
            <w:dataBinding w:prefixMappings="xmlns:ns0='urn:microsoft-dynamics-nav/reports/Standard_Sales_Draft_Invoice/1303/'" w:xpath="/ns0:NavWordReportXmlPart[1]/ns0:Header[1]/ns0:Line[1]/ns0:VATPct_Line_Lbl[1]" w:storeItemID="{8443D982-F2B2-44E7-B698-21940CFB332B}"/>
            <w:text/>
          </w:sdtPr>
          <w:sdtContent>
            <w:tc>
              <w:tcPr>
                <w:tcW w:w="964" w:type="dxa"/>
                <w:gridSpan w:val="3"/>
                <w:shd w:val="clear" w:color="auto" w:fill="0070C0"/>
                <w:vAlign w:val="bottom"/>
              </w:tcPr>
              <w:p w:rsidR="0055738E" w:rsidP="00346B21" w:rsidRDefault="0055738E" w14:paraId="359099D0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Standard_Sales_Draft_Invoice/1303"/>
            <w:id w:val="1017885413"/>
            <w:placeholder>
              <w:docPart w:val="454F6090FF0D49F5A0BEC4CA9FD74298"/>
            </w:placeholder>
            <w:dataBinding w:prefixMappings="xmlns:ns0='urn:microsoft-dynamics-nav/reports/Standard_Sales_Draft_Invoice/1303/'" w:xpath="/ns0:NavWordReportXmlPart[1]/ns0:Header[1]/ns0:Line[1]/ns0:LineAmount_Line_Lbl[1]" w:storeItemID="{8443D982-F2B2-44E7-B698-21940CFB332B}"/>
            <w:text/>
          </w:sdtPr>
          <w:sdtContent>
            <w:tc>
              <w:tcPr>
                <w:tcW w:w="1439" w:type="dxa"/>
                <w:shd w:val="clear" w:color="auto" w:fill="0070C0"/>
                <w:vAlign w:val="bottom"/>
              </w:tcPr>
              <w:p w:rsidRPr="00871B1C" w:rsidR="0055738E" w:rsidP="00346B21" w:rsidRDefault="0055738E" w14:paraId="07699563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8443D982-F2B2-44E7-B698-21940CFB332B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5738E" w:rsidTr="000A2D83" w14:paraId="416F32AC" w14:textId="77777777">
                <w:trPr>
                  <w:gridAfter w:val="1"/>
                  <w:wAfter w:w="34" w:type="dxa"/>
                  <w:trHeight w:val="19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_Sales_Draft_Invoice/1303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Standard_Sales_Draft_Invoice/1303/'" w:xpath="/ns0:NavWordReportXmlPart[1]/ns0:Header[1]/ns0:Line[1]/ns0:ItemNo_Line[1]" w:storeItemID="{8443D982-F2B2-44E7-B698-21940CFB332B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13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96512C" w:rsidRDefault="0055738E" w14:paraId="78281C11" w14:textId="77777777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248F49A6E6114556AC9BB3E441483A82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8443D982-F2B2-44E7-B698-21940CFB332B}"/>
                    <w:text/>
                  </w:sdtPr>
                  <w:sdtContent>
                    <w:tc>
                      <w:tcPr>
                        <w:tcW w:w="326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96512C" w:rsidRDefault="0055738E" w14:paraId="35C9BA2D" w14:textId="77777777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Draft_Invoice/1303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Standard_Sales_Draft_Invoice/1303/'" w:xpath="/ns0:NavWordReportXmlPart[1]/ns0:Header[1]/ns0:Line[1]/ns0:Quantity_Line[1]" w:storeItemID="{8443D982-F2B2-44E7-B698-21940CFB332B}"/>
                    <w:text/>
                  </w:sdtPr>
                  <w:sdtContent>
                    <w:tc>
                      <w:tcPr>
                        <w:tcW w:w="109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96512C" w:rsidRDefault="0055738E" w14:paraId="16F82FE2" w14:textId="77777777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tandard_Sales_Draft_Invoice/1303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Standard_Sales_Draft_Invoice/1303/'" w:xpath="/ns0:NavWordReportXmlPart[1]/ns0:Header[1]/ns0:Line[1]/ns0:UnitOfMeasure[1]" w:storeItemID="{8443D982-F2B2-44E7-B698-21940CFB332B}"/>
                    <w:text/>
                  </w:sdtPr>
                  <w:sdtContent>
                    <w:tc>
                      <w:tcPr>
                        <w:tcW w:w="71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96512C" w:rsidRDefault="0055738E" w14:paraId="4A51BB48" w14:textId="77777777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Standard_Sales_Draft_Invoice/1303/'" w:xpath="/ns0:NavWordReportXmlPart[1]/ns0:Header[1]/ns0:Line[1]/ns0:UnitPrice[1]" w:storeItemID="{8443D982-F2B2-44E7-B698-21940CFB332B}"/>
                    <w:text/>
                  </w:sdtPr>
                  <w:sdtContent>
                    <w:tc>
                      <w:tcPr>
                        <w:tcW w:w="103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96512C" w:rsidRDefault="0055738E" w14:paraId="3C8A8C41" w14:textId="77777777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8443D982-F2B2-44E7-B698-21940CFB332B}"/>
                    <w:text/>
                  </w:sdtPr>
                  <w:sdtContent>
                    <w:tc>
                      <w:tcPr>
                        <w:tcW w:w="708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96512C" w:rsidRDefault="00DE3BB2" w14:paraId="2A335DF3" w14:textId="77777777">
                        <w:pPr>
                          <w:pStyle w:val="RightAlign"/>
                        </w:pPr>
                        <w: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635455182"/>
                    <w:placeholder>
                      <w:docPart w:val="FE65451E52804CB28485C4F75E71AEBA"/>
                    </w:placeholder>
                    <w:dataBinding w:prefixMappings="xmlns:ns0='urn:microsoft-dynamics-nav/reports/Standard_Sales_Draft_Invoice/1303/'" w:xpath="/ns0:NavWordReportXmlPart[1]/ns0:Header[1]/ns0:Line[1]/ns0:VATPct_Line[1]" w:storeItemID="{8443D982-F2B2-44E7-B698-21940CFB332B}"/>
                    <w:text/>
                  </w:sdtPr>
                  <w:sdtContent>
                    <w:tc>
                      <w:tcPr>
                        <w:tcW w:w="851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96512C" w:rsidRDefault="0055738E" w14:paraId="0FA7FFEF" w14:textId="77777777">
                        <w:pPr>
                          <w:pStyle w:val="RightAlign"/>
                        </w:pPr>
                        <w: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8443D982-F2B2-44E7-B698-21940CFB332B}"/>
                    <w:text/>
                  </w:sdtPr>
                  <w:sdtContent>
                    <w:tc>
                      <w:tcPr>
                        <w:tcW w:w="1439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96512C" w:rsidRDefault="0055738E" w14:paraId="3B122055" w14:textId="77777777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Standard_Sales_Draft_Invoice/1303"/>
          <w:id w:val="1335187062"/>
          <w15:dataBinding w:prefixMappings="xmlns:ns0='urn:microsoft-dynamics-nav/reports/Standard_Sales_Draft_Invoice/1303/'" w:xpath="/ns0:NavWordReportXmlPart[1]/ns0:Header[1]/ns0:ReportTotalsLine" w:storeItemID="{8443D982-F2B2-44E7-B698-21940CFB332B}"/>
          <w15:repeatingSection/>
        </w:sdtPr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Content>
              <w:tr w:rsidRPr="0046083A" w:rsidR="0055738E" w:rsidTr="00346B21" w14:paraId="5FE92BA7" w14:textId="77777777">
                <w:trPr>
                  <w:gridAfter w:val="1"/>
                  <w:wAfter w:w="34" w:type="dxa"/>
                  <w:cantSplit/>
                  <w:trHeight w:val="198"/>
                </w:trPr>
                <w:tc>
                  <w:tcPr>
                    <w:tcW w:w="113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61F7C97F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261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79FA053E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9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07A82240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Standard_Sales_Draft_Invoice/1303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8443D982-F2B2-44E7-B698-21940CFB332B}"/>
                    <w:text/>
                  </w:sdtPr>
                  <w:sdtContent>
                    <w:tc>
                      <w:tcPr>
                        <w:tcW w:w="3300" w:type="dxa"/>
                        <w:gridSpan w:val="6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="0055738E" w:rsidP="0096512C" w:rsidRDefault="0055738E" w14:paraId="58369524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tandard_Sales_Draft_Invoice/1303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Standard_Sales_Draft_Invoice/1303/'" w:xpath="/ns0:NavWordReportXmlPart[1]/ns0:Header[1]/ns0:ReportTotalsLine[1]/ns0:AmountFormatted_ReportTotalsLine[1]" w:storeItemID="{8443D982-F2B2-44E7-B698-21940CFB332B}"/>
                    <w:text/>
                  </w:sdtPr>
                  <w:sdtContent>
                    <w:tc>
                      <w:tcPr>
                        <w:tcW w:w="1439" w:type="dxa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947B95" w:rsidR="0055738E" w:rsidP="0096512C" w:rsidRDefault="0055738E" w14:paraId="41046024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55738E" w:rsidTr="00346B21" w14:paraId="1D8496A9" w14:textId="77777777">
        <w:trPr>
          <w:cantSplit/>
          <w:trHeight w:val="200"/>
        </w:trPr>
        <w:tc>
          <w:tcPr>
            <w:tcW w:w="4395" w:type="dxa"/>
            <w:gridSpan w:val="2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 w14:paraId="0F3C9910" w14:textId="7777777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 w14:paraId="22C8A3CD" w14:textId="77777777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tandard_Sales_Draft_Invoice/1303"/>
            <w:id w:val="1088344960"/>
            <w:placeholder>
              <w:docPart w:val="8E6E9800387D4C929ACF2FB0603AA477"/>
            </w:placeholder>
            <w:dataBinding w:prefixMappings="xmlns:ns0='urn:microsoft-dynamics-nav/reports/Standard_Sales_Draft_Invoice/1303/'" w:xpath="/ns0:NavWordReportXmlPart[1]/ns0:Header[1]/ns0:Totals[1]/ns0:TotalText[1]" w:storeItemID="{8443D982-F2B2-44E7-B698-21940CFB332B}"/>
            <w:text/>
          </w:sdtPr>
          <w:sdtContent>
            <w:tc>
              <w:tcPr>
                <w:tcW w:w="2804" w:type="dxa"/>
                <w:gridSpan w:val="5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="0055738E" w:rsidP="00346B21" w:rsidRDefault="0055738E" w14:paraId="0640B0AA" w14:textId="77777777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tandard_Sales_Draft_Invoice/1303"/>
            <w:id w:val="1661501859"/>
            <w:placeholder>
              <w:docPart w:val="1B23467F53D74360954403C6128BE346"/>
            </w:placeholder>
            <w:dataBinding w:prefixMappings="xmlns:ns0='urn:microsoft-dynamics-nav/reports/Standard_Sales_Draft_Invoice/1303/'" w:xpath="/ns0:NavWordReportXmlPart[1]/ns0:Header[1]/ns0:Totals[1]/ns0:TotalAmountIncludingVAT[1]" w:storeItemID="{8443D982-F2B2-44E7-B698-21940CFB332B}"/>
            <w:text/>
          </w:sdtPr>
          <w:sdtContent>
            <w:tc>
              <w:tcPr>
                <w:tcW w:w="1969" w:type="dxa"/>
                <w:gridSpan w:val="3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947B95" w:rsidR="0055738E" w:rsidP="00346B21" w:rsidRDefault="0055738E" w14:paraId="7AC61E47" w14:textId="77777777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0314D6" w:rsidP="005B41A2" w:rsidRDefault="000314D6" w14:paraId="02949775" w14:textId="77777777">
      <w:pPr>
        <w:pStyle w:val="GroupSeparation"/>
        <w:spacing w:after="0" w:line="240" w:lineRule="auto"/>
      </w:pPr>
    </w:p>
    <w:p w:rsidR="006D4464" w:rsidP="005B41A2" w:rsidRDefault="006D4464" w14:paraId="1983109D" w14:textId="77777777">
      <w:pPr>
        <w:pStyle w:val="GroupSeparation"/>
        <w:spacing w:after="0" w:line="240" w:lineRule="auto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470"/>
      </w:tblGrid>
      <w:tr w:rsidR="00F93E3A" w:rsidTr="00B003DA" w14:paraId="149CD53F" w14:textId="77777777">
        <w:trPr>
          <w:trHeight w:val="451"/>
        </w:trPr>
        <w:sdt>
          <w:sdtPr>
            <w:rPr>
              <w:rFonts w:ascii="Segoe UI" w:hAnsi="Segoe UI" w:cs="Segoe UI"/>
              <w:b/>
              <w:sz w:val="20"/>
              <w:szCs w:val="20"/>
            </w:rPr>
            <w:alias w:val="#Nav: /Header/VATClauseLine/VATClausesHeader"/>
            <w:tag w:val="#Nav: Standard_Sales_Draft_Invoice/1303"/>
            <w:id w:val="2109919582"/>
            <w:placeholder>
              <w:docPart w:val="C11B21E2A43E4101AD0975EF86E35AFD"/>
            </w:placeholder>
            <w:dataBinding w:prefixMappings="xmlns:ns0='urn:microsoft-dynamics-nav/reports/Standard_Sales_Draft_Invoice/1303/'" w:xpath="/ns0:NavWordReportXmlPart[1]/ns0:Header[1]/ns0:VATClauseLine[1]/ns0:VATClausesHeader[1]" w:storeItemID="{8443D982-F2B2-44E7-B698-21940CFB332B}"/>
            <w:text/>
          </w:sdtPr>
          <w:sdtContent>
            <w:tc>
              <w:tcPr>
                <w:tcW w:w="7470" w:type="dxa"/>
              </w:tcPr>
              <w:p w:rsidRPr="005B41A2" w:rsidR="00F93E3A" w:rsidP="00A869E5" w:rsidRDefault="00F93E3A" w14:paraId="542117D9" w14:textId="77777777">
                <w:pPr>
                  <w:pStyle w:val="GroupSeparation"/>
                  <w:spacing w:after="120"/>
                  <w:rPr>
                    <w:rFonts w:ascii="Segoe UI" w:hAnsi="Segoe UI" w:cs="Segoe UI"/>
                    <w:b/>
                    <w:sz w:val="20"/>
                    <w:szCs w:val="20"/>
                  </w:rPr>
                </w:pPr>
                <w:r>
                  <w:rPr>
                    <w:rFonts w:ascii="Segoe UI" w:hAnsi="Segoe UI" w:cs="Segoe UI"/>
                    <w:b/>
                    <w:sz w:val="20"/>
                    <w:szCs w:val="20"/>
                    <w:lang w:val="da-DK"/>
                  </w:rPr>
                  <w:t>VATClausesHeader</w:t>
                </w:r>
              </w:p>
            </w:tc>
          </w:sdtContent>
        </w:sdt>
      </w:tr>
      <w:sdt>
        <w:sdtPr>
          <w:rPr>
            <w:rFonts w:ascii="Segoe UI" w:hAnsi="Segoe UI" w:cs="Segoe UI"/>
            <w:sz w:val="20"/>
            <w:szCs w:val="20"/>
          </w:rPr>
          <w:alias w:val="#Nav: /Header/VATClauseLine"/>
          <w:tag w:val="#Nav: Standard_Sales_Draft_Invoice/1303"/>
          <w:id w:val="1764800865"/>
          <w15:dataBinding w:prefixMappings="xmlns:ns0='urn:microsoft-dynamics-nav/reports/Standard_Sales_Draft_Invoice/1303/'" w:xpath="/ns0:NavWordReportXmlPart[1]/ns0:Header[1]/ns0:VATClauseLine" w:storeItemID="{8443D982-F2B2-44E7-B698-21940CFB332B}"/>
          <w15:repeatingSection/>
        </w:sdtPr>
        <w:sdtContent>
          <w:sdt>
            <w:sdtPr>
              <w:rPr>
                <w:rFonts w:ascii="Segoe UI" w:hAnsi="Segoe UI" w:cs="Segoe UI"/>
                <w:sz w:val="20"/>
                <w:szCs w:val="20"/>
              </w:rPr>
              <w:id w:val="636998356"/>
              <w:placeholder>
                <w:docPart w:val="C9646A95090F41DAA0F47EC9A46352ED"/>
              </w:placeholder>
              <w15:repeatingSectionItem/>
            </w:sdtPr>
            <w:sdtContent>
              <w:tr w:rsidR="00F93E3A" w:rsidTr="0033110B" w14:paraId="079DDF26" w14:textId="77777777">
                <w:trPr>
                  <w:trHeight w:val="684"/>
                </w:trPr>
                <w:tc>
                  <w:tcPr>
                    <w:tcW w:w="7470" w:type="dxa"/>
                  </w:tcPr>
                  <w:tbl>
                    <w:tblPr>
                      <w:tblStyle w:val="TableGrid"/>
                      <w:tblW w:w="7197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4532"/>
                      <w:gridCol w:w="2665"/>
                    </w:tblGrid>
                    <w:tr w:rsidR="00F93E3A" w:rsidTr="00E41F75" w14:paraId="04C28695" w14:textId="77777777"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Description_VATClauseLine"/>
                          <w:tag w:val="#Nav: Standard_Sales_Draft_Invoice/1303"/>
                          <w:id w:val="-66035307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Draft_Invoice/1303/'" w:xpath="/ns0:NavWordReportXmlPart[1]/ns0:Header[1]/ns0:VATClauseLine[1]/ns0:Description_VATClauseLine[1]" w:storeItemID="{8443D982-F2B2-44E7-B698-21940CFB332B}"/>
                          <w:text/>
                        </w:sdtPr>
                        <w:sdtContent>
                          <w:tc>
                            <w:tcPr>
                              <w:tcW w:w="4677" w:type="dxa"/>
                            </w:tcPr>
                            <w:p w:rsidR="00F93E3A" w:rsidP="0096512C" w:rsidRDefault="00F93E3A" w14:paraId="5FAD9D90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Description_VATClauseLine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VATAmount_VATClauseLine"/>
                          <w:tag w:val="#Nav: Standard_Sales_Draft_Invoice/1303"/>
                          <w:id w:val="-1819865777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Draft_Invoice/1303/'" w:xpath="/ns0:NavWordReportXmlPart[1]/ns0:Header[1]/ns0:VATClauseLine[1]/ns0:VATAmount_VATClauseLine[1]" w:storeItemID="{8443D982-F2B2-44E7-B698-21940CFB332B}"/>
                          <w:text/>
                        </w:sdtPr>
                        <w:sdtContent>
                          <w:tc>
                            <w:tcPr>
                              <w:tcW w:w="2520" w:type="dxa"/>
                            </w:tcPr>
                            <w:p w:rsidR="00F93E3A" w:rsidP="0096512C" w:rsidRDefault="00F93E3A" w14:paraId="228288B0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VATAmount_VATClauseLine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</w:tr>
                    <w:tr w:rsidR="00F93E3A" w:rsidTr="0033110B" w14:paraId="7A2D22E1" w14:textId="77777777">
                      <w:trPr>
                        <w:trHeight w:val="234"/>
                      </w:trPr>
                      <w:tc>
                        <w:tcPr>
                          <w:tcW w:w="4677" w:type="dxa"/>
                        </w:tcPr>
                        <w:p w:rsidR="00F93E3A" w:rsidP="0096512C" w:rsidRDefault="00F93E3A" w14:paraId="35B1AFE9" w14:textId="1B3443F9">
                          <w:pPr>
                            <w:pStyle w:val="GroupSeparation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520" w:type="dxa"/>
                        </w:tcPr>
                        <w:p w:rsidR="00F93E3A" w:rsidP="0033110B" w:rsidRDefault="00F93E3A" w14:paraId="7CB656CE" w14:textId="77777777">
                          <w:pPr>
                            <w:pStyle w:val="GroupSeparation"/>
                            <w:spacing w:after="0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:rsidRPr="006D4464" w:rsidR="00F93E3A" w:rsidP="0033110B" w:rsidRDefault="00F93E3A" w14:paraId="30A0104B" w14:textId="77777777">
                    <w:pPr>
                      <w:pStyle w:val="GroupSeparation"/>
                      <w:spacing w:after="0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</w:tr>
            </w:sdtContent>
          </w:sdt>
        </w:sdtContent>
      </w:sdt>
    </w:tbl>
    <w:p w:rsidR="00F93E3A" w:rsidP="005B41A2" w:rsidRDefault="00F93E3A" w14:paraId="4E86565F" w14:textId="77777777">
      <w:pPr>
        <w:pStyle w:val="GroupSeparation"/>
        <w:spacing w:after="0" w:line="240" w:lineRule="auto"/>
      </w:pPr>
    </w:p>
    <w:sdt>
      <w:sdtPr>
        <w:alias w:val="#Nav: /Header/WorkDescriptionLines"/>
        <w:tag w:val="#Nav: Standard_Sales_Draft_Invoice/1303"/>
        <w:id w:val="465787805"/>
        <w15:dataBinding w:prefixMappings="xmlns:ns0='urn:microsoft-dynamics-nav/reports/Standard_Sales_Draft_Invoice/1303/'" w:xpath="/ns0:NavWordReportXmlPart[1]/ns0:Header[1]/ns0:WorkDescriptionLines" w:storeItemID="{8443D982-F2B2-44E7-B698-21940CFB332B}"/>
        <w15:repeatingSection/>
      </w:sdtPr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Standard_Sales_Draft_Invoice/1303"/>
                <w:id w:val="-297763334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8443D982-F2B2-44E7-B698-21940CFB332B}"/>
                <w:text/>
              </w:sdtPr>
              <w:sdtContent>
                <w:p w:rsidR="00D54DEE" w:rsidP="0096512C" w:rsidRDefault="001A63CC" w14:paraId="12AC62BD" w14:textId="77777777">
                  <w:pPr>
                    <w:pStyle w:val="GroupSeparation"/>
                  </w:pPr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2848A5" w:rsidR="003C4ED3" w:rsidP="000A2D83" w:rsidRDefault="003C4ED3" w14:paraId="7A54B989" w14:textId="77777777">
      <w:pPr>
        <w:pStyle w:val="SubGroupSeparation"/>
        <w:spacing w:after="96" w:afterLines="40" w:line="240" w:lineRule="auto"/>
      </w:pPr>
    </w:p>
    <w:sdt>
      <w:sdtPr>
        <w:rPr>
          <w:rFonts w:eastAsia="Calibri" w:cs="Times New Roman" w:asciiTheme="majorHAnsi" w:hAnsiTheme="majorHAnsi"/>
          <w:color w:val="0070C0"/>
          <w:szCs w:val="16"/>
          <w:u w:val="single"/>
        </w:rPr>
        <w:alias w:val="#Nav: /Header/PaymentReportingArgument"/>
        <w:tag w:val="#Nav: Standard_Sales_Draft_Invoice/1303"/>
        <w:id w:val="940566818"/>
        <w15:dataBinding w:prefixMappings="xmlns:ns0='urn:microsoft-dynamics-nav/reports/Standard_Sales_Draft_Invoice/1303/'" w:xpath="/ns0:NavWordReportXmlPart[1]/ns0:Header[1]/ns0:PaymentReportingArgument" w:storeItemID="{8443D982-F2B2-44E7-B698-21940CFB332B}"/>
        <w15:repeatingSection/>
      </w:sdtPr>
      <w:sdtEndPr>
        <w:rPr>
          <w:rFonts w:ascii="Calibri" w:hAnsi="Calibri"/>
          <w:color w:val="auto"/>
          <w:sz w:val="20"/>
          <w:szCs w:val="20"/>
        </w:rPr>
      </w:sdtEndPr>
      <w:sdtContent>
        <w:sdt>
          <w:sdtPr>
            <w:rPr>
              <w:rFonts w:eastAsia="Calibri" w:cs="Times New Roman" w:asciiTheme="majorHAnsi" w:hAnsiTheme="majorHAnsi"/>
              <w:color w:val="0070C0"/>
              <w:szCs w:val="16"/>
              <w:u w:val="single"/>
            </w:rPr>
            <w:id w:val="-2112965349"/>
            <w:placeholder>
              <w:docPart w:val="721F3943A5B8465FAC25A9402C25ED8E"/>
            </w:placeholder>
            <w15:repeatingSectionItem/>
          </w:sdtPr>
          <w:sdtEndPr>
            <w:rPr>
              <w:rFonts w:ascii="Calibri" w:hAnsi="Calibri"/>
              <w:color w:val="auto"/>
              <w:sz w:val="20"/>
              <w:szCs w:val="20"/>
            </w:rPr>
          </w:sdtEndPr>
          <w:sdtContent>
            <w:sdt>
              <w:sdtPr>
                <w:alias w:val="#Nav: /Header/PaymentReportingArgument/PaymentServiceLogo"/>
                <w:tag w:val="#Nav: Standard_Sales_Draft_Invoice/1303"/>
                <w:id w:val="-804161553"/>
                <w:showingPlcHdr/>
                <w:dataBinding w:prefixMappings="xmlns:ns0='urn:microsoft-dynamics-nav/reports/Standard_Sales_Draft_Invoice/1303/'" w:xpath="/ns0:NavWordReportXmlPart[1]/ns0:Header[1]/ns0:PaymentReportingArgument[1]/ns0:PaymentServiceLogo[1]" w:storeItemID="{8443D982-F2B2-44E7-B698-21940CFB332B}"/>
                <w:picture/>
              </w:sdtPr>
              <w:sdtContent>
                <w:p w:rsidR="00A97B8A" w:rsidP="0096512C" w:rsidRDefault="00A97B8A" w14:paraId="1F5EA48C" w14:textId="77777777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6BA5100D" wp14:editId="3665BFDB">
                        <wp:extent cx="1079482" cy="1080000"/>
                        <wp:effectExtent l="0" t="0" r="6985" b="635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-26" b="-2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805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Theme="minorHAnsi" w:hAnsiTheme="minorHAnsi" w:eastAsiaTheme="minorHAnsi" w:cstheme="minorBidi"/>
                  <w:color w:val="auto"/>
                  <w:sz w:val="20"/>
                  <w:szCs w:val="20"/>
                  <w:u w:val="none"/>
                </w:rPr>
                <w:alias w:val="#Nav: /Header/PaymentReportingArgument/PaymentServiceText_Url"/>
                <w:tag w:val="#Nav: Standard_Sales_Draft_Invoice/1303"/>
                <w:id w:val="1283080237"/>
                <w:placeholder>
                  <w:docPart w:val="2CB5C3ECB74C49BEABB9012E4274CA62"/>
                </w:placeholder>
                <w:dataBinding w:prefixMappings="xmlns:ns0='urn:microsoft-dynamics-nav/reports/Standard_Sales_Draft_Invoice/1303/'" w:xpath="/ns0:NavWordReportXmlPart[1]/ns0:Header[1]/ns0:PaymentReportingArgument[1]/ns0:PaymentServiceText_Url[1]" w:storeItemID="{8443D982-F2B2-44E7-B698-21940CFB332B}"/>
                <w:text/>
              </w:sdtPr>
              <w:sdtContent>
                <w:p w:rsidR="00A97B8A" w:rsidP="0096512C" w:rsidRDefault="00A97B8A" w14:paraId="0CDB585E" w14:textId="77777777">
                  <w:pPr>
                    <w:pStyle w:val="Style1"/>
                    <w:rPr>
                      <w:rFonts w:asciiTheme="minorHAnsi" w:hAnsiTheme="minorHAnsi" w:eastAsiaTheme="minorEastAsia" w:cstheme="minorBidi"/>
                      <w:color w:val="auto"/>
                      <w:sz w:val="20"/>
                      <w:szCs w:val="20"/>
                      <w:u w:val="none"/>
                    </w:rPr>
                  </w:pPr>
                  <w:proofErr w:type="spellStart"/>
                  <w:r w:rsidRPr="005A2FAF">
                    <w:rPr>
                      <w:rFonts w:asciiTheme="minorHAnsi" w:hAnsiTheme="minorHAnsi" w:eastAsiaTheme="minorHAnsi" w:cstheme="minorBidi"/>
                      <w:color w:val="auto"/>
                      <w:sz w:val="20"/>
                      <w:szCs w:val="20"/>
                      <w:u w:val="none"/>
                    </w:rPr>
                    <w:t>PaymentServiceText_Url</w:t>
                  </w:r>
                  <w:proofErr w:type="spellEnd"/>
                </w:p>
              </w:sdtContent>
            </w:sdt>
          </w:sdtContent>
        </w:sdt>
      </w:sdtContent>
    </w:sdt>
    <w:p w:rsidRPr="005A2FAF" w:rsidR="002848A5" w:rsidP="00B33B68" w:rsidRDefault="002848A5" w14:paraId="55D9C8E4" w14:textId="77777777">
      <w:pPr>
        <w:pStyle w:val="Style1"/>
        <w:rPr>
          <w:color w:val="auto"/>
          <w:sz w:val="20"/>
          <w:szCs w:val="20"/>
        </w:rPr>
      </w:pPr>
    </w:p>
    <w:p w:rsidR="008166C0" w:rsidP="008166C0" w:rsidRDefault="008166C0" w14:paraId="1EFCBC41" w14:textId="77777777">
      <w:pPr>
        <w:pStyle w:val="SubGroupSeparation"/>
      </w:pPr>
    </w:p>
    <w:p w:rsidR="008166C0" w:rsidP="00FF5235" w:rsidRDefault="008166C0" w14:paraId="60CED2E4" w14:textId="77777777">
      <w:pPr>
        <w:spacing w:before="60" w:after="60"/>
        <w:ind w:right="144"/>
      </w:pPr>
    </w:p>
    <w:sectPr w:rsidR="008166C0" w:rsidSect="0055738E">
      <w:headerReference w:type="default" r:id="rId10"/>
      <w:footerReference w:type="default" r:id="rId11"/>
      <w:footerReference w:type="first" r:id="rId12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738F" w:rsidP="00E40C63" w:rsidRDefault="005D738F" w14:paraId="0BD6EC19" w14:textId="77777777">
      <w:pPr>
        <w:spacing w:after="0"/>
      </w:pPr>
      <w:r>
        <w:separator/>
      </w:r>
    </w:p>
  </w:endnote>
  <w:endnote w:type="continuationSeparator" w:id="0">
    <w:p w:rsidR="005D738F" w:rsidP="00E40C63" w:rsidRDefault="005D738F" w14:paraId="7055CF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 w14:paraId="631CA43A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 w14:paraId="0720F874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Draft_Invoice/1303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Draft_Invoice/1303/'" w:xpath="/ns0:NavWordReportXmlPart[1]/ns0:Header[1]/ns0:CompanyLegalStatement[1]" w:storeItemID="{8443D982-F2B2-44E7-B698-21940CFB332B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583F154C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6E8269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D52234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1978"/>
      <w:gridCol w:w="2549"/>
    </w:tblGrid>
    <w:tr w:rsidR="0023400D" w:rsidTr="004763E0" w14:paraId="4BAAB413" w14:textId="77777777"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Name_Lbl"/>
          <w:tag w:val="#Nav: Standard_Sales_Draft_Invoice/1303"/>
          <w:id w:val="1621726738"/>
          <w:placeholder>
            <w:docPart w:val="DefaultPlaceholder_-1854013440"/>
          </w:placeholder>
          <w:dataBinding w:prefixMappings="xmlns:ns0='urn:microsoft-dynamics-nav/reports/Standard_Sales_Draft_Invoice/1303/'" w:xpath="/ns0:NavWordReportXmlPart[1]/ns0:Header[1]/ns0:CompanyBankName_Lbl[1]" w:storeItemID="{8443D982-F2B2-44E7-B698-21940CFB332B}"/>
          <w:text/>
        </w:sdtPr>
        <w:sdtContent>
          <w:tc>
            <w:tcPr>
              <w:tcW w:w="1738" w:type="pct"/>
            </w:tcPr>
            <w:p w:rsidRPr="003260F6" w:rsidR="0023400D" w:rsidP="00C43401" w:rsidRDefault="00922B1D" w14:paraId="21ED0A02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CompanyBankName_Lbl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  <w:lang w:val="da-DK"/>
          </w:rPr>
          <w:alias w:val="#Nav: /Header/CompanyBankBranchNo_Lbl"/>
          <w:tag w:val="#Nav: Standard_Sales_Draft_Invoice/1303"/>
          <w:id w:val="-303618989"/>
          <w:placeholder>
            <w:docPart w:val="DefaultPlaceholder_-1854013440"/>
          </w:placeholder>
          <w:dataBinding w:prefixMappings="xmlns:ns0='urn:microsoft-dynamics-nav/reports/Standard_Sales_Draft_Invoice/1303/'" w:xpath="/ns0:NavWordReportXmlPart[1]/ns0:Header[1]/ns0:CompanyBankBranchNo_Lbl[1]" w:storeItemID="{8443D982-F2B2-44E7-B698-21940CFB332B}"/>
          <w:text/>
        </w:sdtPr>
        <w:sdtContent>
          <w:tc>
            <w:tcPr>
              <w:tcW w:w="1042" w:type="pct"/>
            </w:tcPr>
            <w:p w:rsidRPr="003260F6" w:rsidR="0023400D" w:rsidP="00C43401" w:rsidRDefault="00922B1D" w14:paraId="1DA5A726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CompanyBankBranchNo_Lbl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AccountNo_Lbl"/>
          <w:tag w:val="#Nav: Standard_Sales_Draft_Invoice/1303"/>
          <w:id w:val="-1145497313"/>
          <w:placeholder>
            <w:docPart w:val="DefaultPlaceholder_-1854013440"/>
          </w:placeholder>
          <w:dataBinding w:prefixMappings="xmlns:ns0='urn:microsoft-dynamics-nav/reports/Standard_Sales_Draft_Invoice/1303/'" w:xpath="/ns0:NavWordReportXmlPart[1]/ns0:Header[1]/ns0:CompanyBankAccountNo_Lbl[1]" w:storeItemID="{8443D982-F2B2-44E7-B698-21940CFB332B}"/>
          <w:text/>
        </w:sdtPr>
        <w:sdtContent>
          <w:tc>
            <w:tcPr>
              <w:tcW w:w="970" w:type="pct"/>
              <w:tcMar>
                <w:right w:w="0" w:type="dxa"/>
              </w:tcMar>
            </w:tcPr>
            <w:p w:rsidRPr="003260F6" w:rsidR="0023400D" w:rsidP="00C43401" w:rsidRDefault="00922B1D" w14:paraId="770A2E06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CompanyBankAccountNo_Lbl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Content>
          <w:tc>
            <w:tcPr>
              <w:tcW w:w="1250" w:type="pct"/>
            </w:tcPr>
            <w:p w:rsidRPr="003260F6" w:rsidR="0023400D" w:rsidP="00C43401" w:rsidRDefault="00B33B68" w14:paraId="5C94987C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CompanyVATRegNo_Lbl</w:t>
              </w:r>
            </w:p>
          </w:tc>
        </w:sdtContent>
      </w:sdt>
    </w:tr>
    <w:tr w:rsidRPr="00F83594" w:rsidR="0023400D" w:rsidTr="004763E0" w14:paraId="02C87275" w14:textId="77777777"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Draft_Invoice/1303"/>
          <w:id w:val="2128658290"/>
          <w:placeholder>
            <w:docPart w:val="DefaultPlaceholder_-1854013440"/>
          </w:placeholder>
          <w:dataBinding w:prefixMappings="xmlns:ns0='urn:microsoft-dynamics-nav/reports/Standard_Sales_Draft_Invoice/1303/'" w:xpath="/ns0:NavWordReportXmlPart[1]/ns0:Header[1]/ns0:CompanyBankName[1]" w:storeItemID="{8443D982-F2B2-44E7-B698-21940CFB332B}"/>
          <w:text/>
        </w:sdtPr>
        <w:sdtContent>
          <w:tc>
            <w:tcPr>
              <w:tcW w:w="1738" w:type="pct"/>
            </w:tcPr>
            <w:p w:rsidRPr="005A2FAF" w:rsidR="0023400D" w:rsidP="00C43401" w:rsidRDefault="00922B1D" w14:paraId="6ECB0D5F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CompanyBankName</w:t>
              </w:r>
            </w:p>
          </w:tc>
        </w:sdtContent>
      </w:sdt>
      <w:sdt>
        <w:sdtPr>
          <w:rPr>
            <w:rFonts w:cstheme="minorHAnsi"/>
            <w:sz w:val="20"/>
            <w:szCs w:val="20"/>
            <w:lang w:val="da-DK"/>
          </w:rPr>
          <w:alias w:val="#Nav: /Header/CompanyBankBranchNo"/>
          <w:tag w:val="#Nav: Standard_Sales_Draft_Invoice/1303"/>
          <w:id w:val="-1001884951"/>
          <w:placeholder>
            <w:docPart w:val="DefaultPlaceholder_-1854013440"/>
          </w:placeholder>
          <w:dataBinding w:prefixMappings="xmlns:ns0='urn:microsoft-dynamics-nav/reports/Standard_Sales_Draft_Invoice/1303/'" w:xpath="/ns0:NavWordReportXmlPart[1]/ns0:Header[1]/ns0:CompanyBankBranchNo[1]" w:storeItemID="{8443D982-F2B2-44E7-B698-21940CFB332B}"/>
          <w:text/>
        </w:sdtPr>
        <w:sdtContent>
          <w:tc>
            <w:tcPr>
              <w:tcW w:w="1042" w:type="pct"/>
            </w:tcPr>
            <w:p w:rsidRPr="005A2FAF" w:rsidR="0023400D" w:rsidP="00C43401" w:rsidRDefault="00922B1D" w14:paraId="7ECCF8DC" w14:textId="77777777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CompanyBankBranchNo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Draft_Invoice/1303"/>
          <w:id w:val="413605402"/>
          <w:placeholder>
            <w:docPart w:val="DefaultPlaceholder_-1854013440"/>
          </w:placeholder>
          <w:dataBinding w:prefixMappings="xmlns:ns0='urn:microsoft-dynamics-nav/reports/Standard_Sales_Draft_Invoice/1303/'" w:xpath="/ns0:NavWordReportXmlPart[1]/ns0:Header[1]/ns0:CompanyBankAccountNo[1]" w:storeItemID="{8443D982-F2B2-44E7-B698-21940CFB332B}"/>
          <w:text/>
        </w:sdtPr>
        <w:sdtContent>
          <w:tc>
            <w:tcPr>
              <w:tcW w:w="970" w:type="pct"/>
              <w:tcMar>
                <w:right w:w="0" w:type="dxa"/>
              </w:tcMar>
            </w:tcPr>
            <w:p w:rsidRPr="005A2FAF" w:rsidR="0023400D" w:rsidP="00C43401" w:rsidRDefault="00922B1D" w14:paraId="1873F9CC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CompanyBankAccountNo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Content>
          <w:tc>
            <w:tcPr>
              <w:tcW w:w="1250" w:type="pct"/>
            </w:tcPr>
            <w:p w:rsidRPr="005A2FAF" w:rsidR="0023400D" w:rsidP="00C43401" w:rsidRDefault="00B33B68" w14:paraId="3442D3E9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CompanyVATRegNo</w:t>
              </w:r>
            </w:p>
          </w:tc>
        </w:sdtContent>
      </w:sdt>
    </w:tr>
  </w:tbl>
  <w:p w:rsidRPr="005C497A" w:rsidR="00C43401" w:rsidRDefault="00C43401" w14:paraId="5EDB99B1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738F" w:rsidP="00E40C63" w:rsidRDefault="005D738F" w14:paraId="72C54083" w14:textId="77777777">
      <w:pPr>
        <w:spacing w:after="0"/>
      </w:pPr>
      <w:r>
        <w:separator/>
      </w:r>
    </w:p>
  </w:footnote>
  <w:footnote w:type="continuationSeparator" w:id="0">
    <w:p w:rsidR="005D738F" w:rsidP="00E40C63" w:rsidRDefault="005D738F" w14:paraId="49954B4E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:rsidTr="00772EA7" w14:paraId="4F654D25" w14:textId="77777777">
      <w:tc>
        <w:tcPr>
          <w:tcW w:w="2929" w:type="pct"/>
        </w:tcPr>
        <w:p w:rsidRPr="00C43401" w:rsidR="00C43401" w:rsidP="00C43401" w:rsidRDefault="00000000" w14:paraId="096B9D11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Draft_Invoice/1303/'" w:xpath="/ns0:NavWordReportXmlPart[1]/ns0:Header[1]/ns0:DocumentTitle_Lbl[1]" w:storeItemID="{8443D982-F2B2-44E7-B698-21940CFB332B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Draft_Invoice/1303/'" w:xpath="/ns0:NavWordReportXmlPart[1]/ns0:Header[1]/ns0:DocumentNo[1]" w:storeItemID="{8443D982-F2B2-44E7-B698-21940CFB332B}"/>
              <w:text/>
            </w:sdtPr>
            <w:sdtContent>
              <w:proofErr w:type="spellStart"/>
              <w:r w:rsidR="001D2965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Draft_Invoice/1303"/>
            <w:id w:val="-1183590736"/>
            <w:placeholder>
              <w:docPart w:val="647FBC123D0D4A4C8824A50443E4DFC1"/>
            </w:placeholder>
            <w:dataBinding w:prefixMappings="xmlns:ns0='urn:microsoft-dynamics-nav/reports/Standard_Sales_Draft_Invoice/1303/'" w:xpath="/ns0:NavWordReportXmlPart[1]/ns0:Header[1]/ns0:DocumentDate[1]" w:storeItemID="{8443D982-F2B2-44E7-B698-21940CFB332B}"/>
            <w:text/>
          </w:sdtPr>
          <w:sdtContent>
            <w:p w:rsidR="00C43401" w:rsidP="00C43401" w:rsidRDefault="00C43401" w14:paraId="007537F2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2BEFFD2E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Draft_Invoice/1303/'" w:xpath="/ns0:NavWordReportXmlPart[1]/ns0:Header[1]/ns0:Page_Lbl[1]" w:storeItemID="{8443D982-F2B2-44E7-B698-21940CFB332B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3110B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3110B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30D0A561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7C4D70E6" w14:textId="77777777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314D6"/>
    <w:rsid w:val="00032E69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A2D83"/>
    <w:rsid w:val="000A665A"/>
    <w:rsid w:val="000D228E"/>
    <w:rsid w:val="000D537A"/>
    <w:rsid w:val="000D5A6D"/>
    <w:rsid w:val="000E071F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95AC3"/>
    <w:rsid w:val="001A63CC"/>
    <w:rsid w:val="001B793C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7F9A"/>
    <w:rsid w:val="002F42BD"/>
    <w:rsid w:val="00304C33"/>
    <w:rsid w:val="00316C60"/>
    <w:rsid w:val="003260F6"/>
    <w:rsid w:val="0033110B"/>
    <w:rsid w:val="003312E9"/>
    <w:rsid w:val="00335150"/>
    <w:rsid w:val="0033761E"/>
    <w:rsid w:val="00337723"/>
    <w:rsid w:val="00341222"/>
    <w:rsid w:val="00341E83"/>
    <w:rsid w:val="00346B21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D120B"/>
    <w:rsid w:val="003D4B80"/>
    <w:rsid w:val="003E2178"/>
    <w:rsid w:val="003F548F"/>
    <w:rsid w:val="003F77E2"/>
    <w:rsid w:val="0040698F"/>
    <w:rsid w:val="0041602B"/>
    <w:rsid w:val="0041708A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687D"/>
    <w:rsid w:val="00492354"/>
    <w:rsid w:val="004A4D71"/>
    <w:rsid w:val="004B22F6"/>
    <w:rsid w:val="004B3E55"/>
    <w:rsid w:val="004B47ED"/>
    <w:rsid w:val="004B6FE5"/>
    <w:rsid w:val="004C32D6"/>
    <w:rsid w:val="004C60A5"/>
    <w:rsid w:val="004D3B0A"/>
    <w:rsid w:val="004E006E"/>
    <w:rsid w:val="004F2432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D738F"/>
    <w:rsid w:val="005E5022"/>
    <w:rsid w:val="005F14C5"/>
    <w:rsid w:val="005F2559"/>
    <w:rsid w:val="005F5EC9"/>
    <w:rsid w:val="005F6BCC"/>
    <w:rsid w:val="0060202A"/>
    <w:rsid w:val="00610A30"/>
    <w:rsid w:val="00612ABF"/>
    <w:rsid w:val="006130B3"/>
    <w:rsid w:val="006245DA"/>
    <w:rsid w:val="00641A26"/>
    <w:rsid w:val="006433EE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512C"/>
    <w:rsid w:val="00966D04"/>
    <w:rsid w:val="00982950"/>
    <w:rsid w:val="009830F7"/>
    <w:rsid w:val="00991278"/>
    <w:rsid w:val="0099175E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30C38"/>
    <w:rsid w:val="00A3773A"/>
    <w:rsid w:val="00A42BE5"/>
    <w:rsid w:val="00A54A4D"/>
    <w:rsid w:val="00A57FD1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D1D9E"/>
    <w:rsid w:val="00AE5590"/>
    <w:rsid w:val="00AE6131"/>
    <w:rsid w:val="00AF1EDD"/>
    <w:rsid w:val="00AF4452"/>
    <w:rsid w:val="00B003DA"/>
    <w:rsid w:val="00B01DA6"/>
    <w:rsid w:val="00B10D67"/>
    <w:rsid w:val="00B1593F"/>
    <w:rsid w:val="00B22FDE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25361"/>
    <w:rsid w:val="00C26B2B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96149"/>
    <w:rsid w:val="00CA1259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5F27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1F75"/>
    <w:rsid w:val="00E4361D"/>
    <w:rsid w:val="00E470F6"/>
    <w:rsid w:val="00E53A6E"/>
    <w:rsid w:val="00E54F17"/>
    <w:rsid w:val="00E65451"/>
    <w:rsid w:val="00E67097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494A"/>
    <w:rsid w:val="00F36FA0"/>
    <w:rsid w:val="00F44822"/>
    <w:rsid w:val="00F45ED2"/>
    <w:rsid w:val="00F56E4E"/>
    <w:rsid w:val="00F66A1F"/>
    <w:rsid w:val="00F73F02"/>
    <w:rsid w:val="00F81AE9"/>
    <w:rsid w:val="00F848FB"/>
    <w:rsid w:val="00F86468"/>
    <w:rsid w:val="00F910D0"/>
    <w:rsid w:val="00F93E3A"/>
    <w:rsid w:val="00FA4D66"/>
    <w:rsid w:val="00FA76F1"/>
    <w:rsid w:val="00FB06A1"/>
    <w:rsid w:val="00FB3DCE"/>
    <w:rsid w:val="00FB5CF4"/>
    <w:rsid w:val="00FC2D88"/>
    <w:rsid w:val="00FD6A00"/>
    <w:rsid w:val="00FE1868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B5D1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glossaryDocument" Target="glossary/document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35BB64CE29C40208678FBFA9242B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812A5-9196-4362-B8EB-3C52EDB8D71D}"/>
      </w:docPartPr>
      <w:docPartBody>
        <w:p w:rsidR="002D4377" w:rsidRDefault="00B807F9" w:rsidP="00B807F9">
          <w:pPr>
            <w:pStyle w:val="735BB64CE29C40208678FBFA9242BB8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D5E2AEED0A4FE89B99B32148CB5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AB51C-CBCA-4A92-9ACD-3D0CFE44A58E}"/>
      </w:docPartPr>
      <w:docPartBody>
        <w:p w:rsidR="002D4377" w:rsidRDefault="00B807F9" w:rsidP="00B807F9">
          <w:pPr>
            <w:pStyle w:val="71D5E2AEED0A4FE89B99B32148CB5FA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078867F555410AA6AEA9B608A0B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43948-3ECD-4FED-A423-2157FA1D0B51}"/>
      </w:docPartPr>
      <w:docPartBody>
        <w:p w:rsidR="002D4377" w:rsidRDefault="00B807F9" w:rsidP="00B807F9">
          <w:pPr>
            <w:pStyle w:val="29078867F555410AA6AEA9B608A0B1E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3A52A88F2848A58F2301E48B4F6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4BDC7-AE85-439D-A393-1EFAC4B8B47B}"/>
      </w:docPartPr>
      <w:docPartBody>
        <w:p w:rsidR="002D4377" w:rsidRDefault="00B807F9" w:rsidP="00B807F9">
          <w:pPr>
            <w:pStyle w:val="AE3A52A88F2848A58F2301E48B4F625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3FA9411B3248509F09FC4773AC5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7A15D-907E-4155-B315-E8465948BA4B}"/>
      </w:docPartPr>
      <w:docPartBody>
        <w:p w:rsidR="002D4377" w:rsidRDefault="00B807F9" w:rsidP="00B807F9">
          <w:pPr>
            <w:pStyle w:val="3A3FA9411B3248509F09FC4773AC5D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66B5D0D7DF471ABA5228C2CFCAE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3C4D5-8AA7-422D-9E72-F453B4F19E54}"/>
      </w:docPartPr>
      <w:docPartBody>
        <w:p w:rsidR="002D4377" w:rsidRDefault="00B807F9" w:rsidP="00B807F9">
          <w:pPr>
            <w:pStyle w:val="D266B5D0D7DF471ABA5228C2CFCAEC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21F3943A5B8465FAC25A9402C25E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4D1DF-4DA9-46C9-B7A6-D26D0E7FB61C}"/>
      </w:docPartPr>
      <w:docPartBody>
        <w:p w:rsidR="00F242DB" w:rsidRDefault="000C32FA" w:rsidP="000C32FA">
          <w:pPr>
            <w:pStyle w:val="721F3943A5B8465FAC25A9402C25ED8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B5C3ECB74C49BEABB9012E4274C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7B60-2D31-4437-A060-D2B7BBA742CF}"/>
      </w:docPartPr>
      <w:docPartBody>
        <w:p w:rsidR="00F242DB" w:rsidRDefault="000C32FA" w:rsidP="000C32FA">
          <w:pPr>
            <w:pStyle w:val="2CB5C3ECB74C49BEABB9012E4274CA6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8BB718B9064D349DD4841EFD3E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F60A-FAC0-4C66-8E2B-89D39FD09BF9}"/>
      </w:docPartPr>
      <w:docPartBody>
        <w:p w:rsidR="005F6D68" w:rsidRDefault="002D5A0A" w:rsidP="002D5A0A">
          <w:pPr>
            <w:pStyle w:val="348BB718B9064D349DD4841EFD3E78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BC2894080644B297B3C72FC147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4520-291C-459E-B705-CBD0D4A4DB82}"/>
      </w:docPartPr>
      <w:docPartBody>
        <w:p w:rsidR="005F6D68" w:rsidRDefault="002D5A0A" w:rsidP="002D5A0A">
          <w:pPr>
            <w:pStyle w:val="9EBC2894080644B297B3C72FC147672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4F6090FF0D49F5A0BEC4CA9FD7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0067-803E-4696-90B0-292FF926196D}"/>
      </w:docPartPr>
      <w:docPartBody>
        <w:p w:rsidR="005F6D68" w:rsidRDefault="002D5A0A" w:rsidP="002D5A0A">
          <w:pPr>
            <w:pStyle w:val="454F6090FF0D49F5A0BEC4CA9FD7429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65451E52804CB28485C4F75E71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30CE-EF9B-459B-85CA-EF62D6F2424D}"/>
      </w:docPartPr>
      <w:docPartBody>
        <w:p w:rsidR="005F6D68" w:rsidRDefault="002D5A0A" w:rsidP="002D5A0A">
          <w:pPr>
            <w:pStyle w:val="FE65451E52804CB28485C4F75E71AEB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1B21E2A43E4101AD0975EF86E35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7C6A8-C3A8-4DF0-BA21-DB4AD9E0B4C3}"/>
      </w:docPartPr>
      <w:docPartBody>
        <w:p w:rsidR="00FA5FBC" w:rsidRDefault="00255B53" w:rsidP="00255B53">
          <w:pPr>
            <w:pStyle w:val="C11B21E2A43E4101AD0975EF86E35AFD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646A95090F41DAA0F47EC9A4635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384B5-AD24-4273-BA1D-88627DCF8152}"/>
      </w:docPartPr>
      <w:docPartBody>
        <w:p w:rsidR="00FA5FBC" w:rsidRDefault="00255B53" w:rsidP="00255B53">
          <w:pPr>
            <w:pStyle w:val="C9646A95090F41DAA0F47EC9A46352ED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8C4E2-B21F-4772-98D2-7274C4263576}"/>
      </w:docPartPr>
      <w:docPartBody>
        <w:p w:rsidR="00FA5FBC" w:rsidRDefault="00255B53">
          <w:r w:rsidRPr="00C62F0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BCC"/>
    <w:rsid w:val="000C099C"/>
    <w:rsid w:val="000C30DE"/>
    <w:rsid w:val="000C32FA"/>
    <w:rsid w:val="000C6630"/>
    <w:rsid w:val="000D4FFA"/>
    <w:rsid w:val="00111F37"/>
    <w:rsid w:val="00155F0C"/>
    <w:rsid w:val="00187355"/>
    <w:rsid w:val="001A3C35"/>
    <w:rsid w:val="001B1B00"/>
    <w:rsid w:val="001C0E35"/>
    <w:rsid w:val="001D6FE3"/>
    <w:rsid w:val="001E6A8A"/>
    <w:rsid w:val="001F6C15"/>
    <w:rsid w:val="00235D29"/>
    <w:rsid w:val="00236015"/>
    <w:rsid w:val="00237D72"/>
    <w:rsid w:val="00255B53"/>
    <w:rsid w:val="0026137A"/>
    <w:rsid w:val="00271F3D"/>
    <w:rsid w:val="00273637"/>
    <w:rsid w:val="00280217"/>
    <w:rsid w:val="00285F3C"/>
    <w:rsid w:val="002A5D7D"/>
    <w:rsid w:val="002B16B0"/>
    <w:rsid w:val="002C6608"/>
    <w:rsid w:val="002D4377"/>
    <w:rsid w:val="002D5A0A"/>
    <w:rsid w:val="002F6AA1"/>
    <w:rsid w:val="0034089E"/>
    <w:rsid w:val="00350A6F"/>
    <w:rsid w:val="003633E3"/>
    <w:rsid w:val="0038586A"/>
    <w:rsid w:val="00391CDB"/>
    <w:rsid w:val="003E037C"/>
    <w:rsid w:val="003F46D3"/>
    <w:rsid w:val="004069F2"/>
    <w:rsid w:val="00441283"/>
    <w:rsid w:val="00471979"/>
    <w:rsid w:val="00496861"/>
    <w:rsid w:val="004C7006"/>
    <w:rsid w:val="004E2932"/>
    <w:rsid w:val="005073E4"/>
    <w:rsid w:val="0051742B"/>
    <w:rsid w:val="005336F2"/>
    <w:rsid w:val="00537FE2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91B54"/>
    <w:rsid w:val="006A568E"/>
    <w:rsid w:val="006B1307"/>
    <w:rsid w:val="006E63B9"/>
    <w:rsid w:val="007062B9"/>
    <w:rsid w:val="0071615C"/>
    <w:rsid w:val="00724BA0"/>
    <w:rsid w:val="007351AB"/>
    <w:rsid w:val="00781235"/>
    <w:rsid w:val="00796E3F"/>
    <w:rsid w:val="007A26C4"/>
    <w:rsid w:val="007A3BCA"/>
    <w:rsid w:val="007B0896"/>
    <w:rsid w:val="007D08E3"/>
    <w:rsid w:val="00803470"/>
    <w:rsid w:val="0081124A"/>
    <w:rsid w:val="00822ECA"/>
    <w:rsid w:val="00833113"/>
    <w:rsid w:val="00850A00"/>
    <w:rsid w:val="00886193"/>
    <w:rsid w:val="008B3F9C"/>
    <w:rsid w:val="008C327C"/>
    <w:rsid w:val="008D307E"/>
    <w:rsid w:val="008F7F35"/>
    <w:rsid w:val="008F7F50"/>
    <w:rsid w:val="00920D69"/>
    <w:rsid w:val="009248DD"/>
    <w:rsid w:val="00954758"/>
    <w:rsid w:val="009563FB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C6E16"/>
    <w:rsid w:val="00AF6278"/>
    <w:rsid w:val="00B07230"/>
    <w:rsid w:val="00B13C69"/>
    <w:rsid w:val="00B20C44"/>
    <w:rsid w:val="00B24D45"/>
    <w:rsid w:val="00B25766"/>
    <w:rsid w:val="00B70ABA"/>
    <w:rsid w:val="00B807F9"/>
    <w:rsid w:val="00BE0C78"/>
    <w:rsid w:val="00BE5109"/>
    <w:rsid w:val="00BE60AD"/>
    <w:rsid w:val="00BE7623"/>
    <w:rsid w:val="00C03606"/>
    <w:rsid w:val="00C16093"/>
    <w:rsid w:val="00C22EFB"/>
    <w:rsid w:val="00C945BD"/>
    <w:rsid w:val="00CB561E"/>
    <w:rsid w:val="00D0317A"/>
    <w:rsid w:val="00DA1BBC"/>
    <w:rsid w:val="00DA62AA"/>
    <w:rsid w:val="00DB52A8"/>
    <w:rsid w:val="00DC713A"/>
    <w:rsid w:val="00DD1F5E"/>
    <w:rsid w:val="00DE673B"/>
    <w:rsid w:val="00E022EC"/>
    <w:rsid w:val="00E246A7"/>
    <w:rsid w:val="00E82CAF"/>
    <w:rsid w:val="00E92499"/>
    <w:rsid w:val="00EA0CDB"/>
    <w:rsid w:val="00EB11C4"/>
    <w:rsid w:val="00EC7B1C"/>
    <w:rsid w:val="00EE0A47"/>
    <w:rsid w:val="00EF7AB9"/>
    <w:rsid w:val="00F05A6F"/>
    <w:rsid w:val="00F220BD"/>
    <w:rsid w:val="00F242DB"/>
    <w:rsid w:val="00F260A2"/>
    <w:rsid w:val="00F26E0A"/>
    <w:rsid w:val="00F635C5"/>
    <w:rsid w:val="00F87021"/>
    <w:rsid w:val="00F90B5E"/>
    <w:rsid w:val="00F977BE"/>
    <w:rsid w:val="00FA5FBC"/>
    <w:rsid w:val="00FC37AF"/>
    <w:rsid w:val="00FC586F"/>
    <w:rsid w:val="00FE1B6D"/>
    <w:rsid w:val="00FF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5B53"/>
    <w:rPr>
      <w:color w:val="808080"/>
    </w:rPr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85758097D8C34212AF8DAF95B08FCDF4">
    <w:name w:val="85758097D8C34212AF8DAF95B08FCDF4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C11B21E2A43E4101AD0975EF86E35AFD">
    <w:name w:val="C11B21E2A43E4101AD0975EF86E35AFD"/>
    <w:rsid w:val="00255B53"/>
    <w:rPr>
      <w:lang w:val="da-DK" w:eastAsia="da-DK"/>
    </w:rPr>
  </w:style>
  <w:style w:type="paragraph" w:customStyle="1" w:styleId="C9646A95090F41DAA0F47EC9A46352ED">
    <w:name w:val="C9646A95090F41DAA0F47EC9A46352ED"/>
    <w:rsid w:val="00255B53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2.xml><?xml version="1.0" encoding="utf-8"?>
<ds:datastoreItem xmlns:ds="http://schemas.openxmlformats.org/officeDocument/2006/customXml" ds:itemID="{8443D982-F2B2-44E7-B698-21940CFB332B}">
  <ds:schemaRefs>
    <ds:schemaRef ds:uri="urn:microsoft-dynamics-nav/reports/Standard_Sales_Draft_Invoice/130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</Template>
  <TotalTime>0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2017-01-30T12:19:00Z</dcterms:created>
  <dcterms:modified xsi:type="dcterms:W3CDTF">2022-06-16T07:09:00Z</dcterms:modified>
</cp:coreProperties>
</file>