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d46ad8e34304d3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