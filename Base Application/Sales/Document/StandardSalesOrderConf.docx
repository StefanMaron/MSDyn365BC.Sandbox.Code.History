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603907e104a4b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