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7D7" w:rsidP="00C547D7" w:rsidRDefault="00015950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id w:val="-1545972977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BilltoCustomerNo_Lbl</w:t>
          </w:r>
          <w:proofErr w:type="spellEnd"/>
        </w:sdtContent>
      </w:sdt>
      <w:r w:rsidR="00C547D7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id w:val="539640746"/>
          <w:placeholder>
            <w:docPart w:val="24716A9BEB9A419FBB40ECA2026384BF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547D7">
            <w:rPr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_Lbl"/>
        <w:tag w:val="#Nav: Standard_Sales_Quote/1304"/>
        <w:id w:val="390932277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DocumentTitle_Lbl[1]" w:storeItemID="{9E53A213-047C-411E-B373-C7A88E802727}"/>
        <w:text/>
      </w:sdtPr>
      <w:sdtEndPr/>
      <w:sdtContent>
        <w:p w:rsidR="00C547D7" w:rsidP="00C547D7" w:rsidRDefault="00C547D7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="00C547D7" w:rsidP="00C547D7" w:rsidRDefault="00015950">
      <w:sdt>
        <w:sdtPr>
          <w:alias w:val="#Nav: /Header/LetterText/GreetingText"/>
          <w:tag w:val="#Nav: Standard_Sales_Quote/1304"/>
          <w:id w:val="933089488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Greet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GreetingText</w:t>
          </w:r>
        </w:sdtContent>
      </w:sdt>
      <w:r w:rsidR="00C547D7">
        <w:t xml:space="preserve"> </w:t>
      </w:r>
      <w:sdt>
        <w:sdtPr>
          <w:alias w:val="#Nav: /Header/CustomerAddress1"/>
          <w:tag w:val="#Nav: Standard_Sales_Quote/1304"/>
          <w:id w:val="-982696302"/>
          <w:placeholder>
            <w:docPart w:val="24716A9BEB9A419FBB40ECA2026384BF"/>
          </w:placeholder>
          <w:dataBinding w:prefixMappings="xmlns:ns0='urn:microsoft-dynamics-nav/reports/Standard_Sales_Quote/1304/'" w:xpath="/ns0:NavWordReportXmlPart[1]/ns0:Header[1]/ns0:CustomerAddress1[1]" w:storeItemID="{9E53A213-047C-411E-B373-C7A88E802727}"/>
          <w:text/>
        </w:sdtPr>
        <w:sdtEndPr/>
        <w:sdtContent>
          <w:r w:rsidR="00C547D7">
            <w:t>CustomerAddress1</w:t>
          </w:r>
        </w:sdtContent>
      </w:sdt>
      <w:r w:rsidR="00C547D7">
        <w:t>,</w:t>
      </w:r>
    </w:p>
    <w:sdt>
      <w:sdtPr>
        <w:alias w:val="#Nav: /Header/LetterText/BodyText"/>
        <w:tag w:val="#Nav: Standard_Sales_Quote/1304"/>
        <w:id w:val="2047025775"/>
        <w:placeholder>
          <w:docPart w:val="F7ECD0C5C7AB4F38A59C3153F20DE3AD"/>
        </w:placeholder>
        <w:dataBinding w:prefixMappings="xmlns:ns0='urn:microsoft-dynamics-nav/reports/Standard_Sales_Quote/1304/'" w:xpath="/ns0:NavWordReportXmlPart[1]/ns0:Header[1]/ns0:LetterText[1]/ns0:BodyText[1]" w:storeItemID="{9E53A213-047C-411E-B373-C7A88E802727}"/>
        <w:text/>
      </w:sdtPr>
      <w:sdtEndPr/>
      <w:sdtContent>
        <w:p w:rsidR="00C547D7" w:rsidP="00C547D7" w:rsidRDefault="00C547D7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="00C547D7" w:rsidTr="00C547D7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ocumentNo_Lbl"/>
              <w:tag w:val="#Nav: Standard_Sales_Quote/1304"/>
              <w:id w:val="1558059276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ocumentNo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alias w:val="#Nav: /Header/DueDate_Lbl"/>
              <w:tag w:val="#Nav: Standard_Sales_Quote/1304"/>
              <w:id w:val="1075398569"/>
              <w:placeholder>
                <w:docPart w:val="F7ECD0C5C7AB4F38A59C3153F20DE3AD"/>
              </w:placeholder>
              <w:dataBinding w:prefixMappings="xmlns:ns0='urn:microsoft-dynamics-nav/reports/Standard_Sales_Quote/1304/'" w:xpath="/ns0:NavWordReportXmlPart[1]/ns0:Header[1]/ns0:DueDate_Lbl[1]" w:storeItemID="{9E53A213-047C-411E-B373-C7A88E802727}"/>
              <w:text/>
            </w:sdtPr>
            <w:sdtEndPr/>
            <w:sdtContent>
              <w:p w:rsidR="00C547D7" w:rsidRDefault="00C547D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id w:val="-564030499"/>
              <w:placeholder>
                <w:docPart w:val="DefaultPlaceholder_1081868574"/>
              </w:placeholder>
              <w15:dataBinding w:prefixMappings="xmlns:ns0='urn:microsoft-dynamics-nav/reports/Standard_Sales_Quote/1304/' " w:xpath="/ns0:NavWordReportXmlPart[1]/ns0:Header[1]/ns0:Totals[1]/ns0:TotalText[1]" w:storeItemID="{9E53A213-047C-411E-B373-C7A88E802727}"/>
            </w:sdtPr>
            <w:sdtContent>
              <w:p w:rsidR="00C547D7" w:rsidRDefault="00CC67FA">
                <w:pPr>
                  <w:pStyle w:val="Heading1"/>
                  <w:jc w:val="right"/>
                  <w:outlineLvl w:val="0"/>
                </w:pPr>
                <w:r>
                  <w:rPr>
                    <w:lang w:val="da-DK"/>
                  </w:rPr>
                  <w:t>TotalText</w:t>
                </w:r>
              </w:p>
            </w:sdtContent>
          </w:sdt>
        </w:tc>
      </w:tr>
      <w:tr w:rsidR="00C547D7" w:rsidTr="00C547D7">
        <w:sdt>
          <w:sdtPr>
            <w:alias w:val="#Nav: /Header/DocumentNo"/>
            <w:tag w:val="#Nav: Standard_Sales_Quote/1304"/>
            <w:id w:val="-944071343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ocumentNo[1]" w:storeItemID="{9E53A213-047C-411E-B373-C7A88E80272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Quote/1304"/>
            <w:id w:val="1046567246"/>
            <w:placeholder>
              <w:docPart w:val="F7ECD0C5C7AB4F38A59C3153F20DE3AD"/>
            </w:placeholder>
            <w:dataBinding w:prefixMappings="xmlns:ns0='urn:microsoft-dynamics-nav/reports/Standard_Sales_Quote/1304/'" w:xpath="/ns0:NavWordReportXmlPart[1]/ns0:Header[1]/ns0:DueDate[1]" w:storeItemID="{9E53A213-047C-411E-B373-C7A88E80272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547D7" w:rsidRDefault="00C547D7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547D7" w:rsidP="00CC67FA" w:rsidRDefault="00015950">
            <w:pPr>
              <w:jc w:val="right"/>
            </w:pPr>
            <w:sdt>
              <w:sdtPr>
                <w:id w:val="2024125330"/>
                <w:placeholder>
                  <w:docPart w:val="6DE0CB5029D04E479C7938454710AF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547D7">
                  <w:rPr>
                    <w:lang w:val="da-DK"/>
                  </w:rPr>
                  <w:t>TotalAmountIncludingVAT</w:t>
                </w:r>
              </w:sdtContent>
            </w:sdt>
            <w:r w:rsidR="00C547D7">
              <w:t xml:space="preserve"> </w:t>
            </w:r>
          </w:p>
        </w:tc>
      </w:tr>
    </w:tbl>
    <w:p w:rsidR="00C547D7" w:rsidP="00C547D7" w:rsidRDefault="00C547D7">
      <w:pPr>
        <w:pStyle w:val="Subtitle"/>
      </w:pPr>
    </w:p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</w:tblGrid>
      <w:tr w:rsidR="00C4335A" w:rsidTr="00C4335A">
        <w:sdt>
          <w:sdtPr>
            <w:alias w:val="#Nav: /Header/LetterText/PmtDiscText"/>
            <w:tag w:val="#Nav: Standard_Sales_Quote/1304"/>
            <w:id w:val="1866784608"/>
            <w:placeholder>
              <w:docPart w:val="9DF12C20402C4E51AB0B3D0684A3BD30"/>
            </w:placeholder>
            <w:dataBinding w:prefixMappings="xmlns:ns0='urn:microsoft-dynamics-nav/reports/Standard_Sales_Quote/1304/'" w:xpath="/ns0:NavWordReportXmlPart[1]/ns0:Header[1]/ns0:LetterText[1]/ns0:PmtDiscText[1]" w:storeItemID="{9E53A213-047C-411E-B373-C7A88E802727}"/>
            <w:text/>
          </w:sdtPr>
          <w:sdtEndPr/>
          <w:sdtContent>
            <w:tc>
              <w:tcPr>
                <w:tcW w:w="10260" w:type="dxa"/>
                <w:hideMark/>
              </w:tcPr>
              <w:p w:rsidR="00C4335A" w:rsidRDefault="00C4335A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547D7" w:rsidP="00C547D7" w:rsidRDefault="00C547D7"/>
    <w:p w:rsidR="00C547D7" w:rsidP="00C547D7" w:rsidRDefault="00015950">
      <w:pPr>
        <w:pStyle w:val="Subtitle"/>
      </w:pPr>
      <w:sdt>
        <w:sdtPr>
          <w:alias w:val="#Nav: /Header/LetterText/ClosingText"/>
          <w:tag w:val="#Nav: Standard_Sales_Quote/1304"/>
          <w:id w:val="559907206"/>
          <w:placeholder>
            <w:docPart w:val="F7ECD0C5C7AB4F38A59C3153F20DE3AD"/>
          </w:placeholder>
          <w:dataBinding w:prefixMappings="xmlns:ns0='urn:microsoft-dynamics-nav/reports/Standard_Sales_Quote/1304/'" w:xpath="/ns0:NavWordReportXmlPart[1]/ns0:Header[1]/ns0:LetterText[1]/ns0:ClosingText[1]" w:storeItemID="{9E53A213-047C-411E-B373-C7A88E802727}"/>
          <w:text/>
        </w:sdtPr>
        <w:sdtEndPr/>
        <w:sdtContent>
          <w:r w:rsidR="00C547D7">
            <w:rPr>
              <w:lang w:val="da-DK"/>
            </w:rPr>
            <w:t>ClosingText</w:t>
          </w:r>
        </w:sdtContent>
      </w:sdt>
      <w:r w:rsidR="00C547D7">
        <w:t xml:space="preserve">, </w:t>
      </w:r>
      <w:bookmarkStart w:name="_GoBack" w:id="0"/>
      <w:bookmarkEnd w:id="0"/>
    </w:p>
    <w:p w:rsidR="00C547D7" w:rsidP="00C547D7" w:rsidRDefault="00015950">
      <w:sdt>
        <w:sdtPr>
          <w:alias w:val="#Nav: /Header/SalesPersonName"/>
          <w:tag w:val="#Nav: Standard_Sales_Quote/1304"/>
          <w:id w:val="1457443990"/>
          <w:placeholder>
            <w:docPart w:val="3D3835D4D8C64168AA3C2E2F82ACC544"/>
          </w:placeholder>
          <w:dataBinding w:prefixMappings="xmlns:ns0='urn:microsoft-dynamics-nav/reports/Standard_Sales_Quote/1304/'" w:xpath="/ns0:NavWordReportXmlPart[1]/ns0:Header[1]/ns0:SalesPersonName[1]" w:storeItemID="{9E53A213-047C-411E-B373-C7A88E802727}"/>
          <w:text/>
        </w:sdtPr>
        <w:sdtEndPr/>
        <w:sdtContent>
          <w:proofErr w:type="spellStart"/>
          <w:r w:rsidR="00C547D7">
            <w:t>SalesPersonName</w:t>
          </w:r>
          <w:proofErr w:type="spellEnd"/>
        </w:sdtContent>
      </w:sdt>
    </w:p>
    <w:p w:rsidR="00C547D7" w:rsidP="00C547D7" w:rsidRDefault="00015950">
      <w:pPr>
        <w:pStyle w:val="NoSpacing"/>
      </w:pPr>
      <w:sdt>
        <w:sdtPr>
          <w:alias w:val="#Nav: /Header/CompanyAddress1"/>
          <w:tag w:val="#Nav: Standard_Sales_Quote/1304"/>
          <w:id w:val="-1484004486"/>
          <w:placeholder>
            <w:docPart w:val="3FCB2888DACA43258BFE8ABE9971BA53"/>
          </w:placeholder>
          <w:dataBinding w:prefixMappings="xmlns:ns0='urn:microsoft-dynamics-nav/reports/Standard_Sales_Quote/1304/'" w:xpath="/ns0:NavWordReportXmlPart[1]/ns0:Header[1]/ns0:CompanyAddress1[1]" w:storeItemID="{9E53A213-047C-411E-B373-C7A88E802727}"/>
          <w:text/>
        </w:sdtPr>
        <w:sdtEndPr/>
        <w:sdtContent>
          <w:r w:rsidR="00C547D7">
            <w:t>CompanyAddress1</w:t>
          </w:r>
        </w:sdtContent>
      </w:sdt>
    </w:p>
    <w:sdt>
      <w:sdtPr>
        <w:alias w:val="#Nav: /Header/CompanyAddress2"/>
        <w:tag w:val="#Nav: Standard_Sales_Quote/1304"/>
        <w:id w:val="874054407"/>
        <w:placeholder>
          <w:docPart w:val="2303183B108A4B60BDE2E3F4DF8036F2"/>
        </w:placeholder>
        <w:dataBinding w:prefixMappings="xmlns:ns0='urn:microsoft-dynamics-nav/reports/Standard_Sales_Quote/1304/'" w:xpath="/ns0:NavWordReportXmlPart[1]/ns0:Header[1]/ns0:CompanyAddress2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Quote/1304"/>
        <w:id w:val="1824692200"/>
        <w:placeholder>
          <w:docPart w:val="5C7F0B639C9E4935B3BDC3259AB14D75"/>
        </w:placeholder>
        <w:dataBinding w:prefixMappings="xmlns:ns0='urn:microsoft-dynamics-nav/reports/Standard_Sales_Quote/1304/'" w:xpath="/ns0:NavWordReportXmlPart[1]/ns0:Header[1]/ns0:CompanyAddress3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Quote/1304"/>
        <w:id w:val="128750634"/>
        <w:placeholder>
          <w:docPart w:val="B29610F6D5044A16A89880C3B1904C8B"/>
        </w:placeholder>
        <w:dataBinding w:prefixMappings="xmlns:ns0='urn:microsoft-dynamics-nav/reports/Standard_Sales_Quote/1304/'" w:xpath="/ns0:NavWordReportXmlPart[1]/ns0:Header[1]/ns0:CompanyAddress4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Quote/1304"/>
        <w:id w:val="1611628179"/>
        <w:placeholder>
          <w:docPart w:val="23F3ABAFA8A5462EAEBC6D69FAD33485"/>
        </w:placeholder>
        <w:dataBinding w:prefixMappings="xmlns:ns0='urn:microsoft-dynamics-nav/reports/Standard_Sales_Quote/1304/'" w:xpath="/ns0:NavWordReportXmlPart[1]/ns0:Header[1]/ns0:CompanyAddress5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Quote/1304"/>
        <w:id w:val="832342547"/>
        <w:placeholder>
          <w:docPart w:val="7559F0385AC0401A969115793B9EAFCC"/>
        </w:placeholder>
        <w:dataBinding w:prefixMappings="xmlns:ns0='urn:microsoft-dynamics-nav/reports/Standard_Sales_Quote/1304/'" w:xpath="/ns0:NavWordReportXmlPart[1]/ns0:Header[1]/ns0:CompanyAddress6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Quote/1304"/>
        <w:id w:val="1517040453"/>
        <w:placeholder>
          <w:docPart w:val="84A86243B57543CC8CB33E6896000802"/>
        </w:placeholder>
        <w:dataBinding w:prefixMappings="xmlns:ns0='urn:microsoft-dynamics-nav/reports/Standard_Sales_Quote/1304/'" w:xpath="/ns0:NavWordReportXmlPart[1]/ns0:Header[1]/ns0:CompanyLegalOffice[1]" w:storeItemID="{9E53A213-047C-411E-B373-C7A88E802727}"/>
        <w:text/>
      </w:sdtPr>
      <w:sdtEndPr/>
      <w:sdtContent>
        <w:p w:rsidR="00C547D7" w:rsidP="00C547D7" w:rsidRDefault="00C547D7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Pr="00C547D7" w:rsidR="005C273C" w:rsidP="00C547D7" w:rsidRDefault="005C273C"/>
    <w:sectPr w:rsidRPr="00C547D7"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950" w:rsidP="00E40C63" w:rsidRDefault="00015950">
      <w:pPr>
        <w:spacing w:after="0"/>
      </w:pPr>
      <w:r>
        <w:separator/>
      </w:r>
    </w:p>
  </w:endnote>
  <w:endnote w:type="continuationSeparator" w:id="0">
    <w:p w:rsidR="00015950" w:rsidP="00E40C63" w:rsidRDefault="000159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9E53A213-047C-411E-B373-C7A88E802727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950" w:rsidP="00E40C63" w:rsidRDefault="00015950">
      <w:pPr>
        <w:spacing w:after="0"/>
      </w:pPr>
      <w:r>
        <w:separator/>
      </w:r>
    </w:p>
  </w:footnote>
  <w:footnote w:type="continuationSeparator" w:id="0">
    <w:p w:rsidR="00015950" w:rsidP="00E40C63" w:rsidRDefault="000159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7D7" w:rsidRDefault="00C547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01595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9E53A213-047C-411E-B373-C7A88E80272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1595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9E53A213-047C-411E-B373-C7A88E802727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1595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9E53A213-047C-411E-B373-C7A88E802727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C547D7" w:rsidR="005C273C" w:rsidP="00C547D7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5950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93311"/>
    <w:rsid w:val="001B793C"/>
    <w:rsid w:val="001D1CE2"/>
    <w:rsid w:val="001D6807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2FDA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335A"/>
    <w:rsid w:val="00C47206"/>
    <w:rsid w:val="00C50A59"/>
    <w:rsid w:val="00C547D7"/>
    <w:rsid w:val="00C557F2"/>
    <w:rsid w:val="00CA6394"/>
    <w:rsid w:val="00CB70AD"/>
    <w:rsid w:val="00CC67FA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5790C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716A9BEB9A419FBB40ECA20263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0F9A6-F303-4A51-B19B-4D5786BAE6F2}"/>
      </w:docPartPr>
      <w:docPartBody>
        <w:p w:rsidR="00A047A2" w:rsidRDefault="00BE78FE" w:rsidP="00BE78FE">
          <w:pPr>
            <w:pStyle w:val="24716A9BEB9A419FBB40ECA2026384B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7ECD0C5C7AB4F38A59C3153F20DE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6FA0D-69B1-4FF9-A0C2-6B5F0E8F77F2}"/>
      </w:docPartPr>
      <w:docPartBody>
        <w:p w:rsidR="00A047A2" w:rsidRDefault="00BE78FE" w:rsidP="00BE78FE">
          <w:pPr>
            <w:pStyle w:val="F7ECD0C5C7AB4F38A59C3153F20DE3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E0CB5029D04E479C7938454710A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9CFD-CC9D-4545-BB8B-640957BD01F1}"/>
      </w:docPartPr>
      <w:docPartBody>
        <w:p w:rsidR="00A047A2" w:rsidRDefault="00BE78FE" w:rsidP="00BE78FE">
          <w:pPr>
            <w:pStyle w:val="6DE0CB5029D04E479C7938454710AF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D3835D4D8C64168AA3C2E2F82ACC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BE105-347F-4581-B11D-9266F51B0AF3}"/>
      </w:docPartPr>
      <w:docPartBody>
        <w:p w:rsidR="00A047A2" w:rsidRDefault="00BE78FE" w:rsidP="00BE78FE">
          <w:pPr>
            <w:pStyle w:val="3D3835D4D8C64168AA3C2E2F82ACC54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FCB2888DACA43258BFE8ABE9971B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84EA-A2B8-497B-9CCB-82812517A5DE}"/>
      </w:docPartPr>
      <w:docPartBody>
        <w:p w:rsidR="00A047A2" w:rsidRDefault="00BE78FE" w:rsidP="00BE78FE">
          <w:pPr>
            <w:pStyle w:val="3FCB2888DACA43258BFE8ABE9971BA5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03183B108A4B60BDE2E3F4DF803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9BA7F-31F4-49CA-AB75-1BFB371B4DAB}"/>
      </w:docPartPr>
      <w:docPartBody>
        <w:p w:rsidR="00A047A2" w:rsidRDefault="00BE78FE" w:rsidP="00BE78FE">
          <w:pPr>
            <w:pStyle w:val="2303183B108A4B60BDE2E3F4DF8036F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C7F0B639C9E4935B3BDC3259AB14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ADD2-38FD-4273-A2E6-D6DE034974B1}"/>
      </w:docPartPr>
      <w:docPartBody>
        <w:p w:rsidR="00A047A2" w:rsidRDefault="00BE78FE" w:rsidP="00BE78FE">
          <w:pPr>
            <w:pStyle w:val="5C7F0B639C9E4935B3BDC3259AB14D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29610F6D5044A16A89880C3B1904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ECAE4-EE7F-4185-969A-FEB7B0DD3B03}"/>
      </w:docPartPr>
      <w:docPartBody>
        <w:p w:rsidR="00A047A2" w:rsidRDefault="00BE78FE" w:rsidP="00BE78FE">
          <w:pPr>
            <w:pStyle w:val="B29610F6D5044A16A89880C3B1904C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3F3ABAFA8A5462EAEBC6D69FAD3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0E9E3-1188-43EF-858B-01B0F3C70099}"/>
      </w:docPartPr>
      <w:docPartBody>
        <w:p w:rsidR="00A047A2" w:rsidRDefault="00BE78FE" w:rsidP="00BE78FE">
          <w:pPr>
            <w:pStyle w:val="23F3ABAFA8A5462EAEBC6D69FAD3348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559F0385AC0401A969115793B9EA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1030F-B167-4DE3-B168-EB02D8BE3565}"/>
      </w:docPartPr>
      <w:docPartBody>
        <w:p w:rsidR="00A047A2" w:rsidRDefault="00BE78FE" w:rsidP="00BE78FE">
          <w:pPr>
            <w:pStyle w:val="7559F0385AC0401A969115793B9EAFC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4A86243B57543CC8CB33E6896000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688C-15C0-4C04-B0CA-EB8936C1E679}"/>
      </w:docPartPr>
      <w:docPartBody>
        <w:p w:rsidR="00A047A2" w:rsidRDefault="00BE78FE" w:rsidP="00BE78FE">
          <w:pPr>
            <w:pStyle w:val="84A86243B57543CC8CB33E689600080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9DF12C20402C4E51AB0B3D0684A3B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FA003-F11E-425E-B444-FD21858F61F1}"/>
      </w:docPartPr>
      <w:docPartBody>
        <w:p w:rsidR="000F3BB8" w:rsidRDefault="00F77515" w:rsidP="00F77515">
          <w:pPr>
            <w:pStyle w:val="9DF12C20402C4E51AB0B3D0684A3BD3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865C9-AD58-4ED7-9952-64E216F32F2C}"/>
      </w:docPartPr>
      <w:docPartBody>
        <w:p w:rsidR="00000000" w:rsidRDefault="000F3BB8">
          <w:r w:rsidRPr="00A46C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F3BB8"/>
    <w:rsid w:val="002A00F8"/>
    <w:rsid w:val="00401A56"/>
    <w:rsid w:val="00666A99"/>
    <w:rsid w:val="007F0EB0"/>
    <w:rsid w:val="008506F4"/>
    <w:rsid w:val="0093255B"/>
    <w:rsid w:val="00A047A2"/>
    <w:rsid w:val="00AA4803"/>
    <w:rsid w:val="00BE78FE"/>
    <w:rsid w:val="00D67D5F"/>
    <w:rsid w:val="00D7139E"/>
    <w:rsid w:val="00E7673F"/>
    <w:rsid w:val="00ED68E7"/>
    <w:rsid w:val="00EE2183"/>
    <w:rsid w:val="00F7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BB8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24716A9BEB9A419FBB40ECA2026384BF">
    <w:name w:val="24716A9BEB9A419FBB40ECA2026384BF"/>
    <w:rsid w:val="00BE78FE"/>
  </w:style>
  <w:style w:type="paragraph" w:customStyle="1" w:styleId="F7ECD0C5C7AB4F38A59C3153F20DE3AD">
    <w:name w:val="F7ECD0C5C7AB4F38A59C3153F20DE3AD"/>
    <w:rsid w:val="00BE78FE"/>
  </w:style>
  <w:style w:type="paragraph" w:customStyle="1" w:styleId="6DE0CB5029D04E479C7938454710AF23">
    <w:name w:val="6DE0CB5029D04E479C7938454710AF23"/>
    <w:rsid w:val="00BE78FE"/>
  </w:style>
  <w:style w:type="paragraph" w:customStyle="1" w:styleId="7FEC7211A26B4CDC84FF57E6DE65F19F">
    <w:name w:val="7FEC7211A26B4CDC84FF57E6DE65F19F"/>
    <w:rsid w:val="00BE78FE"/>
  </w:style>
  <w:style w:type="paragraph" w:customStyle="1" w:styleId="3D3835D4D8C64168AA3C2E2F82ACC544">
    <w:name w:val="3D3835D4D8C64168AA3C2E2F82ACC544"/>
    <w:rsid w:val="00BE78FE"/>
  </w:style>
  <w:style w:type="paragraph" w:customStyle="1" w:styleId="3FCB2888DACA43258BFE8ABE9971BA53">
    <w:name w:val="3FCB2888DACA43258BFE8ABE9971BA53"/>
    <w:rsid w:val="00BE78FE"/>
  </w:style>
  <w:style w:type="paragraph" w:customStyle="1" w:styleId="2303183B108A4B60BDE2E3F4DF8036F2">
    <w:name w:val="2303183B108A4B60BDE2E3F4DF8036F2"/>
    <w:rsid w:val="00BE78FE"/>
  </w:style>
  <w:style w:type="paragraph" w:customStyle="1" w:styleId="5C7F0B639C9E4935B3BDC3259AB14D75">
    <w:name w:val="5C7F0B639C9E4935B3BDC3259AB14D75"/>
    <w:rsid w:val="00BE78FE"/>
  </w:style>
  <w:style w:type="paragraph" w:customStyle="1" w:styleId="B29610F6D5044A16A89880C3B1904C8B">
    <w:name w:val="B29610F6D5044A16A89880C3B1904C8B"/>
    <w:rsid w:val="00BE78FE"/>
  </w:style>
  <w:style w:type="paragraph" w:customStyle="1" w:styleId="23F3ABAFA8A5462EAEBC6D69FAD33485">
    <w:name w:val="23F3ABAFA8A5462EAEBC6D69FAD33485"/>
    <w:rsid w:val="00BE78FE"/>
  </w:style>
  <w:style w:type="paragraph" w:customStyle="1" w:styleId="7559F0385AC0401A969115793B9EAFCC">
    <w:name w:val="7559F0385AC0401A969115793B9EAFCC"/>
    <w:rsid w:val="00BE78FE"/>
  </w:style>
  <w:style w:type="paragraph" w:customStyle="1" w:styleId="84A86243B57543CC8CB33E6896000802">
    <w:name w:val="84A86243B57543CC8CB33E6896000802"/>
    <w:rsid w:val="00BE78FE"/>
  </w:style>
  <w:style w:type="paragraph" w:customStyle="1" w:styleId="9DF12C20402C4E51AB0B3D0684A3BD30">
    <w:name w:val="9DF12C20402C4E51AB0B3D0684A3BD30"/>
    <w:rsid w:val="00F775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3A213-047C-411E-B373-C7A88E802727}">
  <ds:schemaRefs>
    <ds:schemaRef ds:uri="urn:microsoft-dynamics-nav/reports/Standard_Sales_Quote/1304/"/>
  </ds:schemaRefs>
</ds:datastoreItem>
</file>

<file path=customXml/itemProps2.xml><?xml version="1.0" encoding="utf-8"?>
<ds:datastoreItem xmlns:ds="http://schemas.openxmlformats.org/officeDocument/2006/customXml" ds:itemID="{A1414EA8-602C-4526-8E20-DDF1612B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2015-12-30T15:21:00Z</dcterms:created>
  <dcterms:modified xsi:type="dcterms:W3CDTF">2016-06-07T13:46:00Z</dcterms:modified>
</cp:coreProperties>
</file>