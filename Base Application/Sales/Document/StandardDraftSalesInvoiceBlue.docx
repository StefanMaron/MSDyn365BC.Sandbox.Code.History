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Draft_Invoice/1303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Draft_Invoice/1303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D530B9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-1330981123"/>
                <w:dataBinding w:prefixMappings="xmlns:ns0='urn:microsoft-dynamics-nav/reports/Standard_Sales_Draft_Invoice/1303/'" w:xpath="/ns0:NavWordReportXmlPart[1]/ns0:Header[1]/ns0:CompanyPicture[1]" w:storeItemID="{4331E289-4581-468D-9115-F8E0CA85F79C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Draft_Invoice/1303"/>
            <w:id w:val="-506976557"/>
            <w:placeholder>
              <w:docPart w:val="4AEE5D2F83C340F5B9D08FF8D5CA6347"/>
            </w:placeholder>
            <w:dataBinding w:prefixMappings="xmlns:ns0='urn:microsoft-dynamics-nav/reports/Standard_Sales_Draft_Invoice/1303/'" w:xpath="/ns0:NavWordReportXmlPart[1]/ns0:Header[1]/ns0:ShipToAddress_Lbl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Draft_Invoice/1303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Draft_Invoice/1303/'" w:xpath="/ns0:NavWordReportXmlPart[1]/ns0:Header[1]/ns0:CompanyAddress1[1]" w:storeItemID="{4331E289-4581-468D-9115-F8E0CA85F79C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1"/>
                <w:tag w:val="#Nav: Standard_Sales_Draft_Invoice/1303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Draft_Invoice/1303/'" w:xpath="/ns0:NavWordReportXmlPart[1]/ns0:Header[1]/ns0:CustomerAddress1[1]" w:storeItemID="{4331E289-4581-468D-9115-F8E0CA85F79C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Draft_Invoice/1303"/>
            <w:id w:val="-879394508"/>
            <w:placeholder>
              <w:docPart w:val="D4D91B3BA85441A1A31CC09F54F81BA1"/>
            </w:placeholder>
            <w:dataBinding w:prefixMappings="xmlns:ns0='urn:microsoft-dynamics-nav/reports/Standard_Sales_Draft_Invoice/1303/'" w:xpath="/ns0:NavWordReportXmlPart[1]/ns0:Header[1]/ns0:ShipToAddress1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Draft_Invoice/1303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Draft_Invoice/1303/'" w:xpath="/ns0:NavWordReportXmlPart[1]/ns0:Header[1]/ns0:CompanyAddress2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Draft_Invoice/1303/'" w:xpath="/ns0:NavWordReportXmlPart[1]/ns0:Header[1]/ns0:CustomerAddress2[1]" w:storeItemID="{4331E289-4581-468D-9115-F8E0CA85F79C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Draft_Invoice/1303"/>
            <w:id w:val="-732929292"/>
            <w:placeholder>
              <w:docPart w:val="1742A21E9010465DA04B07200126FA0A"/>
            </w:placeholder>
            <w:dataBinding w:prefixMappings="xmlns:ns0='urn:microsoft-dynamics-nav/reports/Standard_Sales_Draft_Invoice/1303/'" w:xpath="/ns0:NavWordReportXmlPart[1]/ns0:Header[1]/ns0:ShipToAddress2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Draft_Invoice/1303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Draft_Invoice/1303/'" w:xpath="/ns0:NavWordReportXmlPart[1]/ns0:Header[1]/ns0:CompanyAddress3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Draft_Invoice/1303/'" w:xpath="/ns0:NavWordReportXmlPart[1]/ns0:Header[1]/ns0:CustomerAddress3[1]" w:storeItemID="{4331E289-4581-468D-9115-F8E0CA85F79C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Draft_Invoice/1303"/>
            <w:id w:val="1221092803"/>
            <w:placeholder>
              <w:docPart w:val="38849A1C907A40CD9AD81BA952996974"/>
            </w:placeholder>
            <w:dataBinding w:prefixMappings="xmlns:ns0='urn:microsoft-dynamics-nav/reports/Standard_Sales_Draft_Invoice/1303/'" w:xpath="/ns0:NavWordReportXmlPart[1]/ns0:Header[1]/ns0:ShipToAddress3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Draft_Invoice/1303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Draft_Invoice/1303/'" w:xpath="/ns0:NavWordReportXmlPart[1]/ns0:Header[1]/ns0:CompanyAddress4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Draft_Invoice/1303/'" w:xpath="/ns0:NavWordReportXmlPart[1]/ns0:Header[1]/ns0:CustomerAddress4[1]" w:storeItemID="{4331E289-4581-468D-9115-F8E0CA85F79C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Draft_Invoice/1303"/>
            <w:id w:val="68777066"/>
            <w:placeholder>
              <w:docPart w:val="9AF83F57B94549ADA68E46F1BF781AE5"/>
            </w:placeholder>
            <w:dataBinding w:prefixMappings="xmlns:ns0='urn:microsoft-dynamics-nav/reports/Standard_Sales_Draft_Invoice/1303/'" w:xpath="/ns0:NavWordReportXmlPart[1]/ns0:Header[1]/ns0:ShipToAddress4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Draft_Invoice/1303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Draft_Invoice/1303/'" w:xpath="/ns0:NavWordReportXmlPart[1]/ns0:Header[1]/ns0:CompanyAddress5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Draft_Invoice/1303/'" w:xpath="/ns0:NavWordReportXmlPart[1]/ns0:Header[1]/ns0:CustomerAddress5[1]" w:storeItemID="{4331E289-4581-468D-9115-F8E0CA85F79C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Draft_Invoice/1303"/>
            <w:id w:val="1834790434"/>
            <w:placeholder>
              <w:docPart w:val="C415B312D1F44494892A70455782D34B"/>
            </w:placeholder>
            <w:dataBinding w:prefixMappings="xmlns:ns0='urn:microsoft-dynamics-nav/reports/Standard_Sales_Draft_Invoice/1303/'" w:xpath="/ns0:NavWordReportXmlPart[1]/ns0:Header[1]/ns0:ShipToAddress5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Draft_Invoice/1303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Draft_Invoice/1303/'" w:xpath="/ns0:NavWordReportXmlPart[1]/ns0:Header[1]/ns0:CompanyAddress6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Draft_Invoice/1303/'" w:xpath="/ns0:NavWordReportXmlPart[1]/ns0:Header[1]/ns0:CustomerAddress6[1]" w:storeItemID="{4331E289-4581-468D-9115-F8E0CA85F79C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Draft_Invoice/1303"/>
            <w:id w:val="-1377463032"/>
            <w:placeholder>
              <w:docPart w:val="A44E59DB0C184195A762CF0DB6B73210"/>
            </w:placeholder>
            <w:dataBinding w:prefixMappings="xmlns:ns0='urn:microsoft-dynamics-nav/reports/Standard_Sales_Draft_Invoice/1303/'" w:xpath="/ns0:NavWordReportXmlPart[1]/ns0:Header[1]/ns0:ShipToAddress6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Draft_Invoice/1303/'" w:xpath="/ns0:NavWordReportXmlPart[1]/ns0:Header[1]/ns0:CustomerAddress7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Draft_Invoice/1303"/>
            <w:id w:val="-711962488"/>
            <w:placeholder>
              <w:docPart w:val="B011EDB60B6340579276B977B97D8C8F"/>
            </w:placeholder>
            <w:dataBinding w:prefixMappings="xmlns:ns0='urn:microsoft-dynamics-nav/reports/Standard_Sales_Draft_Invoice/1303/'" w:xpath="/ns0:NavWordReportXmlPart[1]/ns0:Header[1]/ns0:ShipToAddress7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Draft_Invoice/1303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Draft_Invoice/1303/'" w:xpath="/ns0:NavWordReportXmlPart[1]/ns0:Header[1]/ns0:CustomerAddress8[1]" w:storeItemID="{4331E289-4581-468D-9115-F8E0CA85F79C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Draft_Invoice/1303"/>
            <w:id w:val="1181243086"/>
            <w:placeholder>
              <w:docPart w:val="470B88CEB2B840459188A823C832BB4E"/>
            </w:placeholder>
            <w:dataBinding w:prefixMappings="xmlns:ns0='urn:microsoft-dynamics-nav/reports/Standard_Sales_Draft_Invoice/1303/'" w:xpath="/ns0:NavWordReportXmlPart[1]/ns0:Header[1]/ns0:ShipToAddress8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Draft_Invoice/1303"/>
            <w:id w:val="-1150514106"/>
            <w:placeholder>
              <w:docPart w:val="744DC56FB1394F4EA15957F9314BFE44"/>
            </w:placeholder>
            <w:dataBinding w:prefixMappings="xmlns:ns0='urn:microsoft-dynamics-nav/reports/Standard_Sales_Draft_Invoice/1303/'" w:xpath="/ns0:NavWordReportXmlPart[1]/ns0:Header[1]/ns0:DocumentDate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Draft_Invoice/1303"/>
            <w:id w:val="-1055848453"/>
            <w:placeholder>
              <w:docPart w:val="4189E207522F46919585B446AF774303"/>
            </w:placeholder>
            <w:dataBinding w:prefixMappings="xmlns:ns0='urn:microsoft-dynamics-nav/reports/Standard_Sales_Draft_Invoice/1303/'" w:xpath="/ns0:NavWordReportXmlPart[1]/ns0:Header[1]/ns0:Salesperson_Lbl2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Draft_Invoice/1303"/>
            <w:id w:val="-2080432702"/>
            <w:placeholder>
              <w:docPart w:val="BE6F1C41D9764DDAB8276CAC55CD0030"/>
            </w:placeholder>
            <w:dataBinding w:prefixMappings="xmlns:ns0='urn:microsoft-dynamics-nav/reports/Standard_Sales_Draft_Invoice/1303/'" w:xpath="/ns0:NavWordReportXmlPart[1]/ns0:Header[1]/ns0:PaymentTermsDescription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Draft_Invoice/1303"/>
            <w:id w:val="-89551258"/>
            <w:placeholder>
              <w:docPart w:val="B05ADB9449DC4972BB65F10D4640F3C6"/>
            </w:placeholder>
            <w:dataBinding w:prefixMappings="xmlns:ns0='urn:microsoft-dynamics-nav/reports/Standard_Sales_Draft_Invoice/1303/'" w:xpath="/ns0:NavWordReportXmlPart[1]/ns0:Header[1]/ns0:ShipmentMethodDescription_Lbl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Draft_Invoice/1303"/>
            <w:id w:val="-964962834"/>
            <w:placeholder>
              <w:docPart w:val="6455290F0F3E4646814D87917380A031"/>
            </w:placeholder>
            <w:dataBinding w:prefixMappings="xmlns:ns0='urn:microsoft-dynamics-nav/reports/Standard_Sales_Draft_Invoice/1303/'" w:xpath="/ns0:NavWordReportXmlPart[1]/ns0:Header[1]/ns0:DocumentDat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Draft_Invoice/1303"/>
            <w:id w:val="647404406"/>
            <w:placeholder>
              <w:docPart w:val="AFA02BB40C9647C5B0433F00D225F1A8"/>
            </w:placeholder>
            <w:dataBinding w:prefixMappings="xmlns:ns0='urn:microsoft-dynamics-nav/reports/Standard_Sales_Draft_Invoice/1303/'" w:xpath="/ns0:NavWordReportXmlPart[1]/ns0:Header[1]/ns0:SalesPersonNam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Draft_Invoice/1303"/>
            <w:id w:val="-352657912"/>
            <w:placeholder>
              <w:docPart w:val="58B7CB5221AF429AB0D934F3C91704EB"/>
            </w:placeholder>
            <w:dataBinding w:prefixMappings="xmlns:ns0='urn:microsoft-dynamics-nav/reports/Standard_Sales_Draft_Invoice/1303/'" w:xpath="/ns0:NavWordReportXmlPart[1]/ns0:Header[1]/ns0:PaymentTermsDescription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ACA4059F810B47C4AC9BBCBB70CBA922"/>
            </w:placeholder>
            <w:dataBinding w:prefixMappings="xmlns:ns0='urn:microsoft-dynamics-nav/reports/Standard_Sales_Draft_Invoice/1303/'" w:xpath="/ns0:NavWordReportXmlPart[1]/ns0:Header[1]/ns0:ShipmentMethodDescription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Draft_Invoice/1303"/>
        <w:id w:val="-586919883"/>
        <w15:dataBinding w:prefixMappings="xmlns:ns0='urn:microsoft-dynamics-nav/reports/Standard_Sales_Draft_Invoice/1303/'" w:xpath="/ns0:NavWordReportXmlPart[1]/ns0:Header[1]/ns0:WorkDescriptionLines" w:storeItemID="{4331E289-4581-468D-9115-F8E0CA85F79C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Draft_Invoice/1303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4331E289-4581-468D-9115-F8E0CA85F79C}"/>
                <w:text/>
              </w:sdtPr>
              <w:sdtEndPr/>
              <w:sdtContent>
                <w:p w:rsidR="005C273C" w:rsidP="00035A6A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Draft_Invoice/1303"/>
            <w:id w:val="-1032565367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ItemNo_Line_Lbl[1]" w:storeItemID="{4331E289-4581-468D-9115-F8E0CA85F79C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-704636865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Description_Line_Lbl[1]" w:storeItemID="{4331E289-4581-468D-9115-F8E0CA85F79C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1846442858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Quantity_Line_Lbl[1]" w:storeItemID="{4331E289-4581-468D-9115-F8E0CA85F79C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Draft_Invoice/1303"/>
            <w:id w:val="749460726"/>
            <w:placeholder>
              <w:docPart w:val="421D55031D3F496C8A99F57EDE274560"/>
            </w:placeholder>
            <w:dataBinding w:prefixMappings="xmlns:ns0='urn:microsoft-dynamics-nav/reports/Standard_Sales_Draft_Invoice/1303/'" w:xpath="/ns0:NavWordReportXmlPart[1]/ns0:Header[1]/ns0:Line[1]/ns0:Unit_Lbl[1]" w:storeItemID="{4331E289-4581-468D-9115-F8E0CA85F79C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Draft_Invoice/1303"/>
            <w:id w:val="-75831076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UnitPrice_Lbl2[1]" w:storeItemID="{4331E289-4581-468D-9115-F8E0CA85F79C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Draft_Invoice/1303"/>
            <w:id w:val="-239876730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LineAmount_Lbl[1]" w:storeItemID="{4331E289-4581-468D-9115-F8E0CA85F79C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Draft_Invoice/1303"/>
          <w:id w:val="-224059896"/>
          <w15:dataBinding w:prefixMappings="xmlns:ns0='urn:microsoft-dynamics-nav/reports/Standard_Sales_Draft_Invoice/1303/'" w:xpath="/ns0:NavWordReportXmlPart[1]/ns0:Header[1]/ns0:Line" w:storeItemID="{4331E289-4581-468D-9115-F8E0CA85F79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Draft_Invoice/1303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Draft_Invoice/1303/'" w:xpath="/ns0:NavWordReportXmlPart[1]/ns0:Header[1]/ns0:Line[1]/ns0:ItemNo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Draft_Invoice/1303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Draft_Invoice/1303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Draft_Invoice/1303/'" w:xpath="/ns0:NavWordReportXmlPart[1]/ns0:Header[1]/ns0:Line[1]/ns0:Quantity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Draft_Invoice/1303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Draft_Invoice/1303/'" w:xpath="/ns0:NavWordReportXmlPart[1]/ns0:Header[1]/ns0:Line[1]/ns0:UnitOfMeasur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Draft_Invoice/1303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Draft_Invoice/1303/'" w:xpath="/ns0:NavWordReportXmlPart[1]/ns0:Header[1]/ns0:Line[1]/ns0:UnitPric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Draft_Invoice/1303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Draft_Invoice/1303"/>
          <w:id w:val="1495296070"/>
          <w15:dataBinding w:prefixMappings="xmlns:ns0='urn:microsoft-dynamics-nav/reports/Standard_Sales_Draft_Invoice/1303/'" w:xpath="/ns0:NavWordReportXmlPart[1]/ns0:Header[1]/ns0:ReportTotalsLine" w:storeItemID="{4331E289-4581-468D-9115-F8E0CA85F79C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035A6A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035A6A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Draft_Invoice/1303"/>
            <w:id w:val="16282997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Totals[1]/ns0:TotalTex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Draft_Invoice/1303"/>
            <w:id w:val="1661501859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Totals[1]/ns0:TotalAmountIncludingVA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Draft_Invoice/1303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Draft_Invoice/1303/'" w:xpath="/ns0:NavWordReportXmlPart[1]/ns0:Header[1]/ns0:Totals[1]/ns0:AmountSubjectTo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Draft_Invoice/1303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Draft_Invoice/1303/'" w:xpath="/ns0:NavWordReportXmlPart[1]/ns0:Header[1]/ns0:Totals[1]/ns0:AmountSubjectTo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Draft_Invoice/1303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Draft_Invoice/1303/'" w:xpath="/ns0:NavWordReportXmlPart[1]/ns0:Header[1]/ns0:Totals[1]/ns0:AmountExemptFrom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Draft_Invoice/1303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Draft_Invoice/1303/'" w:xpath="/ns0:NavWordReportXmlPart[1]/ns0:Header[1]/ns0:Totals[1]/ns0:AmountExemptFrom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B9" w:rsidP="00E40C63" w:rsidRDefault="00D530B9">
      <w:pPr>
        <w:spacing w:after="0"/>
      </w:pPr>
      <w:r>
        <w:separator/>
      </w:r>
    </w:p>
  </w:endnote>
  <w:endnote w:type="continuationSeparator" w:id="0">
    <w:p w:rsidR="00D530B9" w:rsidP="00E40C63" w:rsidRDefault="00D530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4331E289-4581-468D-9115-F8E0CA85F79C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Draft_Invoice/1303"/>
          <w:id w:val="-1282405612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HomePage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Draft_Invoice/1303"/>
          <w:id w:val="-1848700174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Draft_Invoice/1303"/>
          <w:id w:val="-1578736837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EMail_Lb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0F213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Draft_Invoice/1303"/>
          <w:id w:val="1099912146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HomePage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Draft_Invoice/1303"/>
          <w:id w:val="204378218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Draft_Invoice/1303"/>
          <w:id w:val="387000539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EMai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0F2131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B9" w:rsidP="00E40C63" w:rsidRDefault="00D530B9">
      <w:pPr>
        <w:spacing w:after="0"/>
      </w:pPr>
      <w:r>
        <w:separator/>
      </w:r>
    </w:p>
  </w:footnote>
  <w:footnote w:type="continuationSeparator" w:id="0">
    <w:p w:rsidR="00D530B9" w:rsidP="00E40C63" w:rsidRDefault="00D530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530B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530B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4331E289-4581-468D-9115-F8E0CA85F79C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530B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4331E289-4581-468D-9115-F8E0CA85F79C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2A37"/>
    <w:rsid w:val="000167C0"/>
    <w:rsid w:val="00025FD8"/>
    <w:rsid w:val="00032E69"/>
    <w:rsid w:val="000357EB"/>
    <w:rsid w:val="00035A6A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0B9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925F41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25F41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67D5F"/>
    <w:rsid w:val="00D77F70"/>
    <w:rsid w:val="00DB3A0C"/>
    <w:rsid w:val="00DE5B2C"/>
    <w:rsid w:val="00E2440F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E289-4581-468D-9115-F8E0CA85F79C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C66B66FD-EA6F-41DA-8E3B-5466D933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