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52"/>
        <w:gridCol w:w="1762"/>
        <w:gridCol w:w="3503"/>
        <w:gridCol w:w="9"/>
      </w:tblGrid>
      <w:tr w:rsidR="000A1538" w:rsidTr="003530DB">
        <w:trPr>
          <w:gridAfter w:val="1"/>
          <w:wAfter w:w="9" w:type="dxa"/>
          <w:trHeight w:val="1737"/>
        </w:trPr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Start w:name="_GoBack" w:displacedByCustomXml="next" w:id="0"/>
          <w:bookmarkEnd w:displacedByCustomXml="next" w:id="0"/>
          <w:sdt>
            <w:sdtPr>
              <w:rPr>
                <w:rFonts w:asciiTheme="majorHAnsi" w:hAnsiTheme="majorHAnsi"/>
                <w:sz w:val="48"/>
                <w:szCs w:val="48"/>
              </w:rPr>
              <w:alias w:val="#Nav: /Header/DocumentTitle_Lbl"/>
              <w:tag w:val="#Nav: Standard_Sales_Quote/1304"/>
              <w:id w:val="532388464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Title_Lbl[1]" w:storeItemID="{48D95FEC-B455-4CA7-BA04-5C230D0B37CF}"/>
              <w:text/>
            </w:sdtPr>
            <w:sdtEndPr/>
            <w:sdtContent>
              <w:p w:rsidRPr="000A1538" w:rsidR="000A1538" w:rsidP="000A1538" w:rsidRDefault="000A1538">
                <w:pPr>
                  <w:spacing w:after="0"/>
                  <w:rPr>
                    <w:rFonts w:asciiTheme="majorHAnsi" w:hAnsiTheme="majorHAnsi"/>
                    <w:sz w:val="48"/>
                    <w:szCs w:val="48"/>
                  </w:rPr>
                </w:pPr>
                <w:proofErr w:type="spellStart"/>
                <w:r w:rsidRPr="000A153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DocumentTitle_Lbl</w:t>
                </w:r>
                <w:proofErr w:type="spellEnd"/>
              </w:p>
            </w:sdtContent>
          </w:sdt>
          <w:sdt>
            <w:sdtPr>
              <w:alias w:val="#Nav: /Header/DocumentNo"/>
              <w:tag w:val="#Nav: Standard_Sales_Quote/1304"/>
              <w:id w:val="745460207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No[1]" w:storeItemID="{48D95FEC-B455-4CA7-BA04-5C230D0B37CF}"/>
              <w:text/>
            </w:sdtPr>
            <w:sdtEndPr/>
            <w:sdtContent>
              <w:p w:rsidR="000A1538" w:rsidP="000A1538" w:rsidRDefault="000A1538">
                <w:pPr>
                  <w:spacing w:after="0"/>
                </w:pPr>
                <w:proofErr w:type="spellStart"/>
                <w:r>
                  <w:t>DocumentNo</w:t>
                </w:r>
                <w:proofErr w:type="spellEnd"/>
              </w:p>
            </w:sdtContent>
          </w:sdt>
        </w:tc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538" w:rsidP="0056164B" w:rsidRDefault="00007A52">
            <w:pPr>
              <w:jc w:val="right"/>
            </w:pPr>
            <w:sdt>
              <w:sdtPr>
                <w:alias w:val="#Nav: /Header/CompanyPicture"/>
                <w:tag w:val="#Nav: Standard_Sales_Quote/1304"/>
                <w:id w:val="-1330981123"/>
                <w:dataBinding w:prefixMappings="xmlns:ns0='urn:microsoft-dynamics-nav/reports/Standard_Sales_Quote/1304/'" w:xpath="/ns0:NavWordReportXmlPart[1]/ns0:Header[1]/ns0:CompanyPicture[1]" w:storeItemID="{48D95FEC-B455-4CA7-BA04-5C230D0B37CF}"/>
                <w:picture/>
              </w:sdtPr>
              <w:sdtEndPr/>
              <w:sdtContent>
                <w:r w:rsidR="000A1538">
                  <w:rPr>
                    <w:noProof/>
                    <w:lang w:val="da-DK" w:eastAsia="da-DK"/>
                  </w:rPr>
                  <w:drawing>
                    <wp:inline distT="0" distB="0" distL="0" distR="0" wp14:anchorId="3862DCE0" wp14:editId="43C040F6">
                      <wp:extent cx="2160000" cy="1080000"/>
                      <wp:effectExtent l="0" t="0" r="0" b="635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Pr="00245B0E" w:rsidR="000A1538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/>
        </w:trPr>
        <w:tc>
          <w:tcPr>
            <w:tcW w:w="3513" w:type="dxa"/>
          </w:tcPr>
          <w:p w:rsidRPr="003530DB" w:rsidR="000A1538" w:rsidP="000A1538" w:rsidRDefault="000A1538">
            <w:pPr>
              <w:pStyle w:val="NoSpacing"/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Standard_Sales_Quote/1304"/>
            <w:id w:val="-506976557"/>
            <w:placeholder>
              <w:docPart w:val="4AEE5D2F83C340F5B9D08FF8D5CA6347"/>
            </w:placeholder>
            <w:dataBinding w:prefixMappings="xmlns:ns0='urn:microsoft-dynamics-nav/reports/Standard_Sales_Quote/1304/'" w:xpath="/ns0:NavWordReportXmlPart[1]/ns0:Header[1]/ns0:ShipToAddress_Lbl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0A1538" w:rsidP="000A1538" w:rsidRDefault="000A1538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0B3759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36"/>
                <w:szCs w:val="36"/>
              </w:rPr>
              <w:alias w:val="#Nav: /Header/CompanyAddress1"/>
              <w:tag w:val="#Nav: Standard_Sales_Quote/1304"/>
              <w:id w:val="-721288217"/>
              <w:placeholder>
                <w:docPart w:val="9E4B2CC5096C41FE830A7B42D7CE0E9E"/>
              </w:placeholder>
              <w:dataBinding w:prefixMappings="xmlns:ns0='urn:microsoft-dynamics-nav/reports/Standard_Sales_Quote/1304/'" w:xpath="/ns0:NavWordReportXmlPart[1]/ns0:Header[1]/ns0:CompanyAddress1[1]" w:storeItemID="{48D95FEC-B455-4CA7-BA04-5C230D0B37CF}"/>
              <w:text/>
            </w:sdtPr>
            <w:sdtEndPr/>
            <w:sdtContent>
              <w:p w:rsidRPr="006921DE" w:rsidR="000A1538" w:rsidP="000A1538" w:rsidRDefault="000A1538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0A153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1"/>
                <w:tag w:val="#Nav: Standard_Sales_Quote/1304"/>
                <w:id w:val="1741834600"/>
                <w:placeholder>
                  <w:docPart w:val="41DED4F0495942EDAA71D99D2EE07880"/>
                </w:placeholder>
                <w:dataBinding w:prefixMappings="xmlns:ns0='urn:microsoft-dynamics-nav/reports/Standard_Sales_Quote/1304/'" w:xpath="/ns0:NavWordReportXmlPart[1]/ns0:Header[1]/ns0:CustomerAddress1[1]" w:storeItemID="{48D95FEC-B455-4CA7-BA04-5C230D0B37CF}"/>
                <w:text/>
              </w:sdtPr>
              <w:sdtEndPr/>
              <w:sdtContent>
                <w:r w:rsidRPr="00E1591C" w:rsidR="00E1591C">
                  <w:t>CustomerAddress1</w:t>
                </w:r>
              </w:sdtContent>
            </w:sdt>
          </w:p>
        </w:tc>
        <w:sdt>
          <w:sdtPr>
            <w:rPr>
              <w:b w:val="0"/>
            </w:rPr>
            <w:alias w:val="#Nav: /Header/ShipToAddress1"/>
            <w:tag w:val="#Nav: Standard_Sales_Quote/1304"/>
            <w:id w:val="-879394508"/>
            <w:placeholder>
              <w:docPart w:val="D4D91B3BA85441A1A31CC09F54F81BA1"/>
            </w:placeholder>
            <w:dataBinding w:prefixMappings="xmlns:ns0='urn:microsoft-dynamics-nav/reports/Standard_Sales_Quote/1304/'" w:xpath="/ns0:NavWordReportXmlPart[1]/ns0:Header[1]/ns0:ShipToAddress1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2"/>
                <w:tag w:val="#Nav: Standard_Sales_Quote/1304"/>
                <w:id w:val="1921598478"/>
                <w:placeholder>
                  <w:docPart w:val="6E7FDFF1CEB14F8B9A1BDFC8AB8C55A0"/>
                </w:placeholder>
                <w:dataBinding w:prefixMappings="xmlns:ns0='urn:microsoft-dynamics-nav/reports/Standard_Sales_Quote/1304/'" w:xpath="/ns0:NavWordReportXmlPart[1]/ns0:Header[1]/ns0:CompanyAddress2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CompanyAddress2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1390233436"/>
                <w:placeholder>
                  <w:docPart w:val="DE5E89BD4CF74C3F99F7B8BAFFDCC205"/>
                </w:placeholder>
                <w:dataBinding w:prefixMappings="xmlns:ns0='urn:microsoft-dynamics-nav/reports/Standard_Sales_Quote/1304/'" w:xpath="/ns0:NavWordReportXmlPart[1]/ns0:Header[1]/ns0:CustomerAddress2[1]" w:storeItemID="{48D95FEC-B455-4CA7-BA04-5C230D0B37CF}"/>
                <w:text/>
              </w:sdtPr>
              <w:sdtEndPr/>
              <w:sdtContent>
                <w:r w:rsidRPr="00E1591C" w:rsidR="00E1591C">
                  <w:t>CustomerAddress2</w:t>
                </w:r>
              </w:sdtContent>
            </w:sdt>
          </w:p>
        </w:tc>
        <w:sdt>
          <w:sdtPr>
            <w:rPr>
              <w:b w:val="0"/>
            </w:rPr>
            <w:alias w:val="#Nav: /Header/ShipToAddress2"/>
            <w:tag w:val="#Nav: Standard_Sales_Quote/1304"/>
            <w:id w:val="-732929292"/>
            <w:placeholder>
              <w:docPart w:val="1742A21E9010465DA04B07200126FA0A"/>
            </w:placeholder>
            <w:dataBinding w:prefixMappings="xmlns:ns0='urn:microsoft-dynamics-nav/reports/Standard_Sales_Quote/1304/'" w:xpath="/ns0:NavWordReportXmlPart[1]/ns0:Header[1]/ns0:ShipToAddress2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ShipToAddress2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3"/>
                <w:tag w:val="#Nav: Standard_Sales_Quote/1304"/>
                <w:id w:val="261805349"/>
                <w:placeholder>
                  <w:docPart w:val="FCA8E4D4373D4AD796F7BCF8FF309555"/>
                </w:placeholder>
                <w:dataBinding w:prefixMappings="xmlns:ns0='urn:microsoft-dynamics-nav/reports/Standard_Sales_Quote/1304/'" w:xpath="/ns0:NavWordReportXmlPart[1]/ns0:Header[1]/ns0:CompanyAddress3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CompanyAddress3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-125012805"/>
                <w:placeholder>
                  <w:docPart w:val="D79B6DFD01E74204B069131527846DBE"/>
                </w:placeholder>
                <w:dataBinding w:prefixMappings="xmlns:ns0='urn:microsoft-dynamics-nav/reports/Standard_Sales_Quote/1304/'" w:xpath="/ns0:NavWordReportXmlPart[1]/ns0:Header[1]/ns0:CustomerAddress3[1]" w:storeItemID="{48D95FEC-B455-4CA7-BA04-5C230D0B37CF}"/>
                <w:text/>
              </w:sdtPr>
              <w:sdtEndPr/>
              <w:sdtContent>
                <w:r w:rsidRPr="00E1591C" w:rsidR="00E1591C">
                  <w:t>CustomerAddress3</w:t>
                </w:r>
              </w:sdtContent>
            </w:sdt>
          </w:p>
        </w:tc>
        <w:sdt>
          <w:sdtPr>
            <w:rPr>
              <w:b w:val="0"/>
            </w:rPr>
            <w:alias w:val="#Nav: /Header/ShipToAddress3"/>
            <w:tag w:val="#Nav: Standard_Sales_Quote/1304"/>
            <w:id w:val="1221092803"/>
            <w:placeholder>
              <w:docPart w:val="38849A1C907A40CD9AD81BA952996974"/>
            </w:placeholder>
            <w:dataBinding w:prefixMappings="xmlns:ns0='urn:microsoft-dynamics-nav/reports/Standard_Sales_Quote/1304/'" w:xpath="/ns0:NavWordReportXmlPart[1]/ns0:Header[1]/ns0:ShipToAddress3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ShipToAddress3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4"/>
                <w:tag w:val="#Nav: Standard_Sales_Quote/1304"/>
                <w:id w:val="52744869"/>
                <w:placeholder>
                  <w:docPart w:val="CDE35B10251640F98B5AC9C75D1BF606"/>
                </w:placeholder>
                <w:dataBinding w:prefixMappings="xmlns:ns0='urn:microsoft-dynamics-nav/reports/Standard_Sales_Quote/1304/'" w:xpath="/ns0:NavWordReportXmlPart[1]/ns0:Header[1]/ns0:CompanyAddress4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CompanyAddress4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-1740855911"/>
                <w:placeholder>
                  <w:docPart w:val="D8F9C7A1D8E346ADBA4FF95BDB42E14D"/>
                </w:placeholder>
                <w:dataBinding w:prefixMappings="xmlns:ns0='urn:microsoft-dynamics-nav/reports/Standard_Sales_Quote/1304/'" w:xpath="/ns0:NavWordReportXmlPart[1]/ns0:Header[1]/ns0:CustomerAddress4[1]" w:storeItemID="{48D95FEC-B455-4CA7-BA04-5C230D0B37CF}"/>
                <w:text/>
              </w:sdtPr>
              <w:sdtEndPr/>
              <w:sdtContent>
                <w:r w:rsidRPr="00E1591C" w:rsidR="00E1591C">
                  <w:t>CustomerAddress4</w:t>
                </w:r>
              </w:sdtContent>
            </w:sdt>
          </w:p>
        </w:tc>
        <w:sdt>
          <w:sdtPr>
            <w:rPr>
              <w:b w:val="0"/>
            </w:rPr>
            <w:alias w:val="#Nav: /Header/ShipToAddress4"/>
            <w:tag w:val="#Nav: Standard_Sales_Quote/1304"/>
            <w:id w:val="68777066"/>
            <w:placeholder>
              <w:docPart w:val="9AF83F57B94549ADA68E46F1BF781AE5"/>
            </w:placeholder>
            <w:dataBinding w:prefixMappings="xmlns:ns0='urn:microsoft-dynamics-nav/reports/Standard_Sales_Quote/1304/'" w:xpath="/ns0:NavWordReportXmlPart[1]/ns0:Header[1]/ns0:ShipToAddress4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ShipToAddress4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5"/>
                <w:tag w:val="#Nav: Standard_Sales_Quote/1304"/>
                <w:id w:val="1394696384"/>
                <w:placeholder>
                  <w:docPart w:val="AF79C40F9F804573AE1F396BA18C8BE9"/>
                </w:placeholder>
                <w:dataBinding w:prefixMappings="xmlns:ns0='urn:microsoft-dynamics-nav/reports/Standard_Sales_Quote/1304/'" w:xpath="/ns0:NavWordReportXmlPart[1]/ns0:Header[1]/ns0:CompanyAddress5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CompanyAddress5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-1730527963"/>
                <w:placeholder>
                  <w:docPart w:val="43055F062D834526A96115F8ED15D931"/>
                </w:placeholder>
                <w:dataBinding w:prefixMappings="xmlns:ns0='urn:microsoft-dynamics-nav/reports/Standard_Sales_Quote/1304/'" w:xpath="/ns0:NavWordReportXmlPart[1]/ns0:Header[1]/ns0:CustomerAddress5[1]" w:storeItemID="{48D95FEC-B455-4CA7-BA04-5C230D0B37CF}"/>
                <w:text/>
              </w:sdtPr>
              <w:sdtEndPr/>
              <w:sdtContent>
                <w:r w:rsidRPr="00E1591C" w:rsidR="00E1591C">
                  <w:t>CustomerAddress5</w:t>
                </w:r>
              </w:sdtContent>
            </w:sdt>
          </w:p>
        </w:tc>
        <w:sdt>
          <w:sdtPr>
            <w:rPr>
              <w:b w:val="0"/>
            </w:rPr>
            <w:alias w:val="#Nav: /Header/ShipToAddress5"/>
            <w:tag w:val="#Nav: Standard_Sales_Quote/1304"/>
            <w:id w:val="1834790434"/>
            <w:placeholder>
              <w:docPart w:val="C415B312D1F44494892A70455782D34B"/>
            </w:placeholder>
            <w:dataBinding w:prefixMappings="xmlns:ns0='urn:microsoft-dynamics-nav/reports/Standard_Sales_Quote/1304/'" w:xpath="/ns0:NavWordReportXmlPart[1]/ns0:Header[1]/ns0:ShipToAddress5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ShipToAddress5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6"/>
                <w:tag w:val="#Nav: Standard_Sales_Quote/1304"/>
                <w:id w:val="1176701776"/>
                <w:placeholder>
                  <w:docPart w:val="EACE4D47AD984328B85629D3793CBBE4"/>
                </w:placeholder>
                <w:dataBinding w:prefixMappings="xmlns:ns0='urn:microsoft-dynamics-nav/reports/Standard_Sales_Quote/1304/'" w:xpath="/ns0:NavWordReportXmlPart[1]/ns0:Header[1]/ns0:CompanyAddress6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CompanyAddress6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875810570"/>
                <w:placeholder>
                  <w:docPart w:val="7368A630099D45F48F2BA509C31FC5BF"/>
                </w:placeholder>
                <w:dataBinding w:prefixMappings="xmlns:ns0='urn:microsoft-dynamics-nav/reports/Standard_Sales_Quote/1304/'" w:xpath="/ns0:NavWordReportXmlPart[1]/ns0:Header[1]/ns0:CustomerAddress6[1]" w:storeItemID="{48D95FEC-B455-4CA7-BA04-5C230D0B37CF}"/>
                <w:text/>
              </w:sdtPr>
              <w:sdtEndPr/>
              <w:sdtContent>
                <w:r w:rsidRPr="00E1591C" w:rsidR="00E1591C">
                  <w:t>CustomerAddress6</w:t>
                </w:r>
              </w:sdtContent>
            </w:sdt>
          </w:p>
        </w:tc>
        <w:sdt>
          <w:sdtPr>
            <w:rPr>
              <w:b w:val="0"/>
            </w:rPr>
            <w:alias w:val="#Nav: /Header/ShipToAddress6"/>
            <w:tag w:val="#Nav: Standard_Sales_Quote/1304"/>
            <w:id w:val="-1377463032"/>
            <w:placeholder>
              <w:docPart w:val="A44E59DB0C184195A762CF0DB6B73210"/>
            </w:placeholder>
            <w:dataBinding w:prefixMappings="xmlns:ns0='urn:microsoft-dynamics-nav/reports/Standard_Sales_Quote/1304/'" w:xpath="/ns0:NavWordReportXmlPart[1]/ns0:Header[1]/ns0:ShipToAddress6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ShipToAddress6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336971056"/>
                <w:placeholder>
                  <w:docPart w:val="03DCC70E328D40E39C968591ABF8948F"/>
                </w:placeholder>
                <w:dataBinding w:prefixMappings="xmlns:ns0='urn:microsoft-dynamics-nav/reports/Standard_Sales_Quote/1304/'" w:xpath="/ns0:NavWordReportXmlPart[1]/ns0:Header[1]/ns0:CustomerAddress7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lang w:val="da-DK"/>
                  </w:rPr>
                  <w:t>CustomerAddress7</w:t>
                </w:r>
              </w:sdtContent>
            </w:sdt>
          </w:p>
        </w:tc>
        <w:sdt>
          <w:sdtPr>
            <w:rPr>
              <w:b w:val="0"/>
            </w:rPr>
            <w:alias w:val="#Nav: /Header/ShipToAddress7"/>
            <w:tag w:val="#Nav: Standard_Sales_Quote/1304"/>
            <w:id w:val="-711962488"/>
            <w:placeholder>
              <w:docPart w:val="B011EDB60B6340579276B977B97D8C8F"/>
            </w:placeholder>
            <w:dataBinding w:prefixMappings="xmlns:ns0='urn:microsoft-dynamics-nav/reports/Standard_Sales_Quote/1304/'" w:xpath="/ns0:NavWordReportXmlPart[1]/ns0:Header[1]/ns0:ShipToAddress7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ShipToAddress7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sdt>
            <w:sdtPr>
              <w:alias w:val="#Nav: /Header/CustomerAddress8"/>
              <w:tag w:val="#Nav: Standard_Sales_Quote/1304"/>
              <w:id w:val="-577826158"/>
              <w:placeholder>
                <w:docPart w:val="EF9032A3F2A9491797AD012ED1F5E7D2"/>
              </w:placeholder>
              <w:dataBinding w:prefixMappings="xmlns:ns0='urn:microsoft-dynamics-nav/reports/Standard_Sales_Quote/1304/'" w:xpath="/ns0:NavWordReportXmlPart[1]/ns0:Header[1]/ns0:CustomerAddress8[1]" w:storeItemID="{48D95FEC-B455-4CA7-BA04-5C230D0B37CF}"/>
              <w:text/>
            </w:sdtPr>
            <w:sdtEndPr/>
            <w:sdtContent>
              <w:p w:rsidRPr="00E1591C" w:rsidR="00E1591C" w:rsidP="0056164B" w:rsidRDefault="00E1591C">
                <w:pPr>
                  <w:pStyle w:val="NoSpacing"/>
                </w:pPr>
                <w:r w:rsidRPr="00E1591C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rPr>
              <w:b w:val="0"/>
            </w:rPr>
            <w:alias w:val="#Nav: /Header/ShipToAddress8"/>
            <w:tag w:val="#Nav: Standard_Sales_Quote/1304"/>
            <w:id w:val="1181243086"/>
            <w:placeholder>
              <w:docPart w:val="470B88CEB2B840459188A823C832BB4E"/>
            </w:placeholder>
            <w:dataBinding w:prefixMappings="xmlns:ns0='urn:microsoft-dynamics-nav/reports/Standard_Sales_Quote/1304/'" w:xpath="/ns0:NavWordReportXmlPart[1]/ns0:Header[1]/ns0:ShipToAddress8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ShipToAddress8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</w:tbl>
    <w:p w:rsidRPr="000D5A6D" w:rsidR="005C273C" w:rsidP="00F96A40" w:rsidRDefault="005C273C">
      <w:pPr>
        <w:pStyle w:val="SubGroupSeparation"/>
      </w:pPr>
    </w:p>
    <w:tbl>
      <w:tblPr>
        <w:tblStyle w:val="TableGrid"/>
        <w:tblW w:w="499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Pr="005C273C" w:rsidR="0056164B" w:rsidTr="005D0FA1"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DocumentDate_Lbl"/>
            <w:tag w:val="#Nav: Standard_Sales_Quote/1304"/>
            <w:id w:val="-1150514106"/>
            <w:placeholder>
              <w:docPart w:val="744DC56FB1394F4EA15957F9314BFE44"/>
            </w:placeholder>
            <w:dataBinding w:prefixMappings="xmlns:ns0='urn:microsoft-dynamics-nav/reports/Standard_Sales_Quote/1304/'" w:xpath="/ns0:NavWordReportXmlPart[1]/ns0:Header[1]/ns0:DocumentDate_Lbl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Salesperson_Lbl2"/>
            <w:tag w:val="#Nav: Standard_Sales_Quote/1304"/>
            <w:id w:val="-1055848453"/>
            <w:placeholder>
              <w:docPart w:val="4189E207522F46919585B446AF774303"/>
            </w:placeholder>
            <w:dataBinding w:prefixMappings="xmlns:ns0='urn:microsoft-dynamics-nav/reports/Standard_Sales_Quote/1304/'" w:xpath="/ns0:NavWordReportXmlPart[1]/ns0:Header[1]/ns0:Salesperson_Lbl2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PaymentTermsDescription_Lbl"/>
            <w:tag w:val="#Nav: Standard_Sales_Quote/1304"/>
            <w:id w:val="-2080432702"/>
            <w:placeholder>
              <w:docPart w:val="BE6F1C41D9764DDAB8276CAC55CD0030"/>
            </w:placeholder>
            <w:dataBinding w:prefixMappings="xmlns:ns0='urn:microsoft-dynamics-nav/reports/Standard_Sales_Quote/1304/'" w:xpath="/ns0:NavWordReportXmlPart[1]/ns0:Header[1]/ns0:PaymentTermsDescription_Lbl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ShipmentMethodDescription_Lbl"/>
            <w:tag w:val="#Nav: Standard_Sales_Quote/1304"/>
            <w:id w:val="-89551258"/>
            <w:placeholder>
              <w:docPart w:val="B05ADB9449DC4972BB65F10D4640F3C6"/>
            </w:placeholder>
            <w:dataBinding w:prefixMappings="xmlns:ns0='urn:microsoft-dynamics-nav/reports/Standard_Sales_Quote/1304/'" w:xpath="/ns0:NavWordReportXmlPart[1]/ns0:Header[1]/ns0:ShipmentMethodDescription_Lbl[1]" w:storeItemID="{48D95FEC-B455-4CA7-BA04-5C230D0B37C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</w:tr>
      <w:tr w:rsidRPr="00245B0E" w:rsidR="0056164B" w:rsidTr="005D0FA1">
        <w:sdt>
          <w:sdtPr>
            <w:rPr>
              <w:b w:val="0"/>
              <w:lang w:val="da-DK"/>
            </w:rPr>
            <w:alias w:val="#Nav: /Header/DocumentDate"/>
            <w:tag w:val="#Nav: Standard_Sales_Quote/1304"/>
            <w:id w:val="-964962834"/>
            <w:placeholder>
              <w:docPart w:val="6455290F0F3E4646814D87917380A031"/>
            </w:placeholder>
            <w:dataBinding w:prefixMappings="xmlns:ns0='urn:microsoft-dynamics-nav/reports/Standard_Sales_Quote/1304/'" w:xpath="/ns0:NavWordReportXmlPart[1]/ns0:Header[1]/ns0:DocumentDate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  <w:sz w:val="20"/>
                    <w:szCs w:val="20"/>
                  </w:rPr>
                </w:pPr>
                <w:r w:rsidRPr="0056164B">
                  <w:rPr>
                    <w:b w:val="0"/>
                    <w:lang w:val="da-DK"/>
                  </w:rPr>
                  <w:t>DocumentDate</w:t>
                </w:r>
              </w:p>
            </w:tc>
          </w:sdtContent>
        </w:sdt>
        <w:sdt>
          <w:sdtPr>
            <w:rPr>
              <w:b/>
            </w:rPr>
            <w:alias w:val="#Nav: /Header/SalesPersonName"/>
            <w:tag w:val="#Nav: Standard_Sales_Quote/1304"/>
            <w:id w:val="647404406"/>
            <w:placeholder>
              <w:docPart w:val="AFA02BB40C9647C5B0433F00D225F1A8"/>
            </w:placeholder>
            <w:dataBinding w:prefixMappings="xmlns:ns0='urn:microsoft-dynamics-nav/reports/Standard_Sales_Quote/1304/'" w:xpath="/ns0:NavWordReportXmlPart[1]/ns0:Header[1]/ns0:SalesPersonName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723705" w:rsidRDefault="0056164B">
                <w:pPr>
                  <w:pStyle w:val="NoSpacingRegulartext"/>
                  <w:rPr>
                    <w:b/>
                  </w:rPr>
                </w:pPr>
                <w:r w:rsidRPr="0056164B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b w:val="0"/>
            </w:rPr>
            <w:alias w:val="#Nav: /Header/PaymentTermsDescription"/>
            <w:tag w:val="#Nav: Standard_Sales_Quote/1304"/>
            <w:id w:val="-352657912"/>
            <w:placeholder>
              <w:docPart w:val="58B7CB5221AF429AB0D934F3C91704EB"/>
            </w:placeholder>
            <w:dataBinding w:prefixMappings="xmlns:ns0='urn:microsoft-dynamics-nav/reports/Standard_Sales_Quote/1304/'" w:xpath="/ns0:NavWordReportXmlPart[1]/ns0:Header[1]/ns0:PaymentTermsDescription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</w:rPr>
                </w:pPr>
                <w:r w:rsidRPr="0056164B">
                  <w:rPr>
                    <w:b w:val="0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b w:val="0"/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CA4059F810B47C4AC9BBCBB70CBA922"/>
            </w:placeholder>
            <w:dataBinding w:prefixMappings="xmlns:ns0='urn:microsoft-dynamics-nav/reports/Standard_Sales_Quote/1304/'" w:xpath="/ns0:NavWordReportXmlPart[1]/ns0:Header[1]/ns0:ShipmentMethodDescription[1]" w:storeItemID="{48D95FEC-B455-4CA7-BA04-5C230D0B37C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</w:rPr>
                </w:pPr>
                <w:r w:rsidRPr="0056164B">
                  <w:rPr>
                    <w:b w:val="0"/>
                    <w:lang w:val="da-DK"/>
                  </w:rPr>
                  <w:t>ShipmentMethodDescription</w:t>
                </w:r>
              </w:p>
            </w:tc>
          </w:sdtContent>
        </w:sdt>
      </w:tr>
      <w:tr w:rsidRPr="00245B0E" w:rsidR="00C956C8" w:rsidTr="005D0FA1">
        <w:tc>
          <w:tcPr>
            <w:tcW w:w="1250" w:type="pct"/>
          </w:tcPr>
          <w:p w:rsidRPr="00F96A40" w:rsidR="00C956C8" w:rsidP="00F96A40" w:rsidRDefault="00C956C8">
            <w:pPr>
              <w:pStyle w:val="GroupSeparation"/>
            </w:pPr>
          </w:p>
        </w:tc>
        <w:tc>
          <w:tcPr>
            <w:tcW w:w="1250" w:type="pct"/>
          </w:tcPr>
          <w:p w:rsidR="00C956C8" w:rsidP="0056164B" w:rsidRDefault="00C956C8">
            <w:pPr>
              <w:pStyle w:val="NoSpacing"/>
              <w:rPr>
                <w:b w:val="0"/>
              </w:rPr>
            </w:pPr>
          </w:p>
        </w:tc>
        <w:tc>
          <w:tcPr>
            <w:tcW w:w="1250" w:type="pct"/>
          </w:tcPr>
          <w:p w:rsidR="00C956C8" w:rsidP="0056164B" w:rsidRDefault="00C956C8">
            <w:pPr>
              <w:pStyle w:val="NoSpacing"/>
              <w:rPr>
                <w:b w:val="0"/>
              </w:rPr>
            </w:pPr>
          </w:p>
        </w:tc>
        <w:tc>
          <w:tcPr>
            <w:tcW w:w="1250" w:type="pct"/>
            <w:tcMar>
              <w:right w:w="0" w:type="dxa"/>
            </w:tcMar>
          </w:tcPr>
          <w:p w:rsidR="00C956C8" w:rsidP="0056164B" w:rsidRDefault="00C956C8">
            <w:pPr>
              <w:pStyle w:val="NoSpacing"/>
              <w:rPr>
                <w:b w:val="0"/>
                <w:lang w:val="da-DK"/>
              </w:rPr>
            </w:pPr>
          </w:p>
        </w:tc>
      </w:tr>
    </w:tbl>
    <w:sdt>
      <w:sdtPr>
        <w:alias w:val="#Nav: /Header/WorkDescriptionLines"/>
        <w:tag w:val="#Nav: Standard_Sales_Quote/1304"/>
        <w:id w:val="-586919883"/>
        <w15:dataBinding w:prefixMappings="xmlns:ns0='urn:microsoft-dynamics-nav/reports/Standard_Sales_Quote/1304/'" w:xpath="/ns0:NavWordReportXmlPart[1]/ns0:Header[1]/ns0:WorkDescriptionLines" w:storeItemID="{48D95FEC-B455-4CA7-BA04-5C230D0B37CF}"/>
        <w15:repeatingSection/>
      </w:sdtPr>
      <w:sdtEndPr/>
      <w:sdtContent>
        <w:sdt>
          <w:sdtPr>
            <w:id w:val="-36297567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b w:val="0"/>
                </w:rPr>
                <w:alias w:val="#Nav: /Header/WorkDescriptionLines/WorkDescriptionLine"/>
                <w:tag w:val="#Nav: Standard_Sales_Quote/1304"/>
                <w:id w:val="103501360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48D95FEC-B455-4CA7-BA04-5C230D0B37CF}"/>
                <w:text/>
              </w:sdtPr>
              <w:sdtEndPr/>
              <w:sdtContent>
                <w:p w:rsidR="005C273C" w:rsidP="00EA3AB8" w:rsidRDefault="000F2131">
                  <w:pPr>
                    <w:pStyle w:val="NoSpacing"/>
                  </w:pPr>
                  <w:r w:rsidRPr="000F2131">
                    <w:rPr>
                      <w:b w:val="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0F2131" w:rsidP="00E1591C" w:rsidRDefault="000F2131">
      <w:pPr>
        <w:pStyle w:val="NoSpacing"/>
      </w:pPr>
    </w:p>
    <w:tbl>
      <w:tblPr>
        <w:tblStyle w:val="TableGrid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86"/>
        <w:gridCol w:w="2821"/>
        <w:gridCol w:w="1026"/>
        <w:gridCol w:w="929"/>
        <w:gridCol w:w="1766"/>
        <w:gridCol w:w="377"/>
        <w:gridCol w:w="732"/>
        <w:gridCol w:w="1902"/>
      </w:tblGrid>
      <w:tr w:rsidRPr="00537DB7" w:rsidR="00AF3CFF" w:rsidTr="00F21454">
        <w:trPr>
          <w:trHeight w:val="546"/>
          <w:jc w:val="center"/>
        </w:trPr>
        <w:sdt>
          <w:sdtPr>
            <w:alias w:val="#Nav: /Header/Line/ItemNo_Line_Lbl"/>
            <w:tag w:val="#Nav: Standard_Sales_Quote/1304"/>
            <w:id w:val="-1032565367"/>
            <w:placeholder>
              <w:docPart w:val="E22116E0BB1C4822B26F774E530604C0"/>
            </w:placeholder>
            <w:dataBinding w:prefixMappings="xmlns:ns0='urn:microsoft-dynamics-nav/reports/Standard_Sales_Quote/1304/'" w:xpath="/ns0:NavWordReportXmlPart[1]/ns0:Header[1]/ns0:Line[1]/ns0:ItemNo_Line_Lbl[1]" w:storeItemID="{48D95FEC-B455-4CA7-BA04-5C230D0B37CF}"/>
            <w:text/>
          </w:sdtPr>
          <w:sdtEndPr/>
          <w:sdtContent>
            <w:tc>
              <w:tcPr>
                <w:tcW w:w="98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-704636865"/>
            <w:placeholder>
              <w:docPart w:val="E22116E0BB1C4822B26F774E530604C0"/>
            </w:placeholder>
            <w:dataBinding w:prefixMappings="xmlns:ns0='urn:microsoft-dynamics-nav/reports/Standard_Sales_Quote/1304/'" w:xpath="/ns0:NavWordReportXmlPart[1]/ns0:Header[1]/ns0:Line[1]/ns0:Description_Line_Lbl[1]" w:storeItemID="{48D95FEC-B455-4CA7-BA04-5C230D0B37CF}"/>
            <w:text/>
          </w:sdtPr>
          <w:sdtEndPr/>
          <w:sdtContent>
            <w:tc>
              <w:tcPr>
                <w:tcW w:w="2821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1846442858"/>
            <w:placeholder>
              <w:docPart w:val="E22116E0BB1C4822B26F774E530604C0"/>
            </w:placeholder>
            <w:dataBinding w:prefixMappings="xmlns:ns0='urn:microsoft-dynamics-nav/reports/Standard_Sales_Quote/1304/'" w:xpath="/ns0:NavWordReportXmlPart[1]/ns0:Header[1]/ns0:Line[1]/ns0:Quantity_Line_Lbl[1]" w:storeItemID="{48D95FEC-B455-4CA7-BA04-5C230D0B37CF}"/>
            <w:text/>
          </w:sdtPr>
          <w:sdtEndPr/>
          <w:sdtContent>
            <w:tc>
              <w:tcPr>
                <w:tcW w:w="102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proofErr w:type="spellStart"/>
                <w:r w:rsidRPr="00537DB7">
                  <w:t>Quantity_Line_Lbl</w:t>
                </w:r>
                <w:proofErr w:type="spellEnd"/>
              </w:p>
            </w:tc>
          </w:sdtContent>
        </w:sdt>
        <w:sdt>
          <w:sdtPr>
            <w:alias w:val="#Nav: /Header/Line/Unit_Lbl"/>
            <w:tag w:val="#Nav: Standard_Sales_Quote/1304"/>
            <w:id w:val="749460726"/>
            <w:placeholder>
              <w:docPart w:val="421D55031D3F496C8A99F57EDE274560"/>
            </w:placeholder>
            <w:dataBinding w:prefixMappings="xmlns:ns0='urn:microsoft-dynamics-nav/reports/Standard_Sales_Quote/1304/'" w:xpath="/ns0:NavWordReportXmlPart[1]/ns0:Header[1]/ns0:Line[1]/ns0:Unit_Lbl[1]" w:storeItemID="{48D95FEC-B455-4CA7-BA04-5C230D0B37CF}"/>
            <w:text/>
          </w:sdtPr>
          <w:sdtEndPr/>
          <w:sdtContent>
            <w:tc>
              <w:tcPr>
                <w:tcW w:w="929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Unit_Lbl</w:t>
                </w:r>
                <w:proofErr w:type="spellEnd"/>
              </w:p>
            </w:tc>
          </w:sdtContent>
        </w:sdt>
        <w:sdt>
          <w:sdtPr>
            <w:alias w:val="#Nav: /Header/Line/UnitPrice_Lbl2"/>
            <w:tag w:val="#Nav: Standard_Sales_Quote/1304"/>
            <w:id w:val="-75831076"/>
            <w:placeholder>
              <w:docPart w:val="902119167C914746B7C3D268DC313671"/>
            </w:placeholder>
            <w:dataBinding w:prefixMappings="xmlns:ns0='urn:microsoft-dynamics-nav/reports/Standard_Sales_Quote/1304/'" w:xpath="/ns0:NavWordReportXmlPart[1]/ns0:Header[1]/ns0:Line[1]/ns0:UnitPrice_Lbl2[1]" w:storeItemID="{48D95FEC-B455-4CA7-BA04-5C230D0B37CF}"/>
            <w:text/>
          </w:sdtPr>
          <w:sdtEndPr/>
          <w:sdtContent>
            <w:tc>
              <w:tcPr>
                <w:tcW w:w="176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r w:rsidRPr="00537DB7">
                  <w:t>UnitPrice_Lbl2</w:t>
                </w:r>
              </w:p>
            </w:tc>
          </w:sdtContent>
        </w:sdt>
        <w:tc>
          <w:tcPr>
            <w:tcW w:w="377" w:type="dxa"/>
            <w:shd w:val="clear" w:color="auto" w:fill="0070C0"/>
            <w:vAlign w:val="bottom"/>
          </w:tcPr>
          <w:p w:rsidRPr="00537DB7" w:rsidR="00AF3CFF" w:rsidP="00EB4D02" w:rsidRDefault="00AF3CFF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0070C0"/>
            <w:vAlign w:val="bottom"/>
          </w:tcPr>
          <w:p w:rsidRPr="00537DB7" w:rsidR="00AF3CFF" w:rsidP="00EB4D02" w:rsidRDefault="00AF3CFF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sdt>
          <w:sdtPr>
            <w:alias w:val="#Nav: /Header/Line/LineAmount_Lbl"/>
            <w:tag w:val="#Nav: Standard_Sales_Quote/1304"/>
            <w:id w:val="-239876730"/>
            <w:placeholder>
              <w:docPart w:val="902119167C914746B7C3D268DC313671"/>
            </w:placeholder>
            <w:dataBinding w:prefixMappings="xmlns:ns0='urn:microsoft-dynamics-nav/reports/Standard_Sales_Quote/1304/'" w:xpath="/ns0:NavWordReportXmlPart[1]/ns0:Header[1]/ns0:Line[1]/ns0:LineAmount_Lbl[1]" w:storeItemID="{48D95FEC-B455-4CA7-BA04-5C230D0B37CF}"/>
            <w:text/>
          </w:sdtPr>
          <w:sdtEndPr/>
          <w:sdtContent>
            <w:tc>
              <w:tcPr>
                <w:tcW w:w="1902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proofErr w:type="spellStart"/>
                <w:r w:rsidRPr="00537DB7"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sz w:val="22"/>
            <w:szCs w:val="22"/>
          </w:rPr>
          <w:alias w:val="#Nav: /Header/Line"/>
          <w:tag w:val="#Nav: Standard_Sales_Quote/1304"/>
          <w:id w:val="-224059896"/>
          <w15:dataBinding w:prefixMappings="xmlns:ns0='urn:microsoft-dynamics-nav/reports/Standard_Sales_Quote/1304/'" w:xpath="/ns0:NavWordReportXmlPart[1]/ns0:Header[1]/ns0:Line" w:storeItemID="{48D95FEC-B455-4CA7-BA04-5C230D0B37CF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1889535794"/>
              <w:placeholder>
                <w:docPart w:val="286D3B57E0D54CFFA3EE94A90A3EF9B8"/>
              </w:placeholder>
              <w15:repeatingSectionItem/>
            </w:sdtPr>
            <w:sdtEndPr/>
            <w:sdtContent>
              <w:tr w:rsidRPr="008350A8" w:rsidR="00AF3CFF" w:rsidTr="00F21454">
                <w:trPr>
                  <w:trHeight w:val="227"/>
                  <w:jc w:val="center"/>
                </w:trPr>
                <w:sdt>
                  <w:sdtPr>
                    <w:rPr>
                      <w:sz w:val="22"/>
                      <w:szCs w:val="22"/>
                    </w:rPr>
                    <w:alias w:val="#Nav: /Header/Line/ItemNo_Line"/>
                    <w:tag w:val="#Nav: Standard_Sales_Quote/1304"/>
                    <w:id w:val="1419752363"/>
                    <w:placeholder>
                      <w:docPart w:val="8DB6056C609B4D0C96E3A9F3E8881E37"/>
                    </w:placeholder>
                    <w:dataBinding w:prefixMappings="xmlns:ns0='urn:microsoft-dynamics-nav/reports/Standard_Sales_Quote/1304/'" w:xpath="/ns0:NavWordReportXmlPart[1]/ns0:Header[1]/ns0:Line[1]/ns0:ItemNo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98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Description_Line"/>
                    <w:tag w:val="#Nav: Standard_Sales_Quote/1304"/>
                    <w:id w:val="65540967"/>
                    <w:placeholder>
                      <w:docPart w:val="CE0EAF88C87A4862A4F6619F545EA316"/>
                    </w:placeholder>
                    <w:dataBinding w:prefixMappings="xmlns:ns0='urn:microsoft-dynamics-nav/reports/Standard_Sales_Quote/1304/'" w:xpath="/ns0:NavWordReportXmlPart[1]/ns0:Header[1]/ns0:Line[1]/ns0:Description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2821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Quantity_Line"/>
                    <w:tag w:val="#Nav: Standard_Sales_Quote/1304"/>
                    <w:id w:val="-1549220828"/>
                    <w:placeholder>
                      <w:docPart w:val="9332DB8506464034A76FF24A07875166"/>
                    </w:placeholder>
                    <w:dataBinding w:prefixMappings="xmlns:ns0='urn:microsoft-dynamics-nav/reports/Standard_Sales_Quote/1304/'" w:xpath="/ns0:NavWordReportXmlPart[1]/ns0:Header[1]/ns0:Line[1]/ns0:Quantity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102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UnitOfMeasure"/>
                    <w:tag w:val="#Nav: Standard_Sales_Quote/1304"/>
                    <w:id w:val="-210881677"/>
                    <w:placeholder>
                      <w:docPart w:val="5199BD1D89514DA99CCDC168B504E9D9"/>
                    </w:placeholder>
                    <w:dataBinding w:prefixMappings="xmlns:ns0='urn:microsoft-dynamics-nav/reports/Standard_Sales_Quote/1304/'" w:xpath="/ns0:NavWordReportXmlPart[1]/ns0:Header[1]/ns0:Line[1]/ns0:UnitOfMeasur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929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UnitPrice"/>
                    <w:tag w:val="#Nav: Standard_Sales_Quote/1304"/>
                    <w:id w:val="274605208"/>
                    <w:placeholder>
                      <w:docPart w:val="A287F079F9484B19AD62DC94CBCA324A"/>
                    </w:placeholder>
                    <w:dataBinding w:prefixMappings="xmlns:ns0='urn:microsoft-dynamics-nav/reports/Standard_Sales_Quote/1304/'" w:xpath="/ns0:NavWordReportXmlPart[1]/ns0:Header[1]/ns0:Line[1]/ns0:UnitPric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176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77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EB4D02" w:rsidRDefault="00AF3CFF"/>
                </w:tc>
                <w:tc>
                  <w:tcPr>
                    <w:tcW w:w="732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EB4D02" w:rsidRDefault="00AF3CFF"/>
                </w:tc>
                <w:sdt>
                  <w:sdtPr>
                    <w:rPr>
                      <w:szCs w:val="22"/>
                    </w:rPr>
                    <w:alias w:val="#Nav: /Header/Line/LineAmount_Line"/>
                    <w:tag w:val="#Nav: Standard_Sales_Quote/1304"/>
                    <w:id w:val="895857108"/>
                    <w:placeholder>
                      <w:docPart w:val="BBDAAD9C3EF7424DB400C14B51522839"/>
                    </w:placeholder>
                    <w:dataBinding w:prefixMappings="xmlns:ns0='urn:microsoft-dynamics-nav/reports/Standard_Sales_Quote/1304/'" w:xpath="/ns0:NavWordReportXmlPart[1]/ns0:Header[1]/ns0:Line[1]/ns0:LineAmount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alias w:val="#Nav: /Header/ReportTotalsLine"/>
          <w:tag w:val="#Nav: Standard_Sales_Quote/1304"/>
          <w:id w:val="1495296070"/>
          <w15:dataBinding w:prefixMappings="xmlns:ns0='urn:microsoft-dynamics-nav/reports/Standard_Sales_Quote/1304/'" w:xpath="/ns0:NavWordReportXmlPart[1]/ns0:Header[1]/ns0:ReportTotalsLine" w:storeItemID="{48D95FEC-B455-4CA7-BA04-5C230D0B37CF}"/>
          <w15:repeatingSection/>
        </w:sdtPr>
        <w:sdtEndPr/>
        <w:sdtContent>
          <w:sdt>
            <w:sdtPr>
              <w:id w:val="-1238704418"/>
              <w:placeholder>
                <w:docPart w:val="B666E8A505094D4FB6F7A79BC15B4367"/>
              </w:placeholder>
              <w15:repeatingSectionItem/>
            </w:sdtPr>
            <w:sdtEndPr/>
            <w:sdtContent>
              <w:tr w:rsidRPr="008350A8" w:rsidR="00AF3CFF" w:rsidTr="00025FD8">
                <w:trPr>
                  <w:trHeight w:val="227"/>
                  <w:jc w:val="center"/>
                </w:trPr>
                <w:tc>
                  <w:tcPr>
                    <w:tcW w:w="986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2821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1026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929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-1499731649"/>
                    <w:placeholder>
                      <w:docPart w:val="902119167C914746B7C3D268DC313671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2875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1F4A4E" w:rsidR="00AF3CFF" w:rsidP="00EA3AB8" w:rsidRDefault="00AF3CFF">
                        <w:pPr>
                          <w:pStyle w:val="Style1"/>
                        </w:pPr>
                        <w:r w:rsidRPr="00AA2DB9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917204956"/>
                    <w:placeholder>
                      <w:docPart w:val="902119167C914746B7C3D268DC313671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8315B" w:rsidR="00AF3CFF" w:rsidP="00EA3AB8" w:rsidRDefault="00AF3CFF">
                        <w:pPr>
                          <w:pStyle w:val="NospacingForceRight"/>
                        </w:pPr>
                        <w:proofErr w:type="spellStart"/>
                        <w:r w:rsidRPr="0058315B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AF3CFF" w:rsidTr="00025FD8">
        <w:trPr>
          <w:trHeight w:val="230"/>
          <w:jc w:val="center"/>
        </w:trPr>
        <w:tc>
          <w:tcPr>
            <w:tcW w:w="986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2821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1026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929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sdt>
          <w:sdtPr>
            <w:rPr>
              <w:rStyle w:val="Strong"/>
              <w:b/>
            </w:rPr>
            <w:alias w:val="#Nav: /Header/Totals/TotalText"/>
            <w:tag w:val="#Nav: Standard_Sales_Quote/1304"/>
            <w:id w:val="16282997"/>
            <w:placeholder>
              <w:docPart w:val="902119167C914746B7C3D268DC313671"/>
            </w:placeholder>
            <w:dataBinding w:prefixMappings="xmlns:ns0='urn:microsoft-dynamics-nav/reports/Standard_Sales_Quote/1304/'" w:xpath="/ns0:NavWordReportXmlPart[1]/ns0:Header[1]/ns0:Totals[1]/ns0:TotalText[1]" w:storeItemID="{48D95FEC-B455-4CA7-BA04-5C230D0B37CF}"/>
            <w:text/>
          </w:sdtPr>
          <w:sdtEndPr>
            <w:rPr>
              <w:rStyle w:val="Strong"/>
            </w:rPr>
          </w:sdtEndPr>
          <w:sdtContent>
            <w:tc>
              <w:tcPr>
                <w:tcW w:w="2875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E1591C" w:rsidR="00AF3CFF" w:rsidP="009C220D" w:rsidRDefault="00AF3CFF">
                <w:pPr>
                  <w:pStyle w:val="NoSpacing"/>
                  <w:ind w:left="843"/>
                  <w:rPr>
                    <w:rStyle w:val="Strong"/>
                    <w:b/>
                  </w:rPr>
                </w:pPr>
                <w:proofErr w:type="spellStart"/>
                <w:r w:rsidRPr="00E1591C">
                  <w:rPr>
                    <w:rStyle w:val="Strong"/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szCs w:val="22"/>
            </w:rPr>
            <w:alias w:val="#Nav: /Header/Totals/TotalAmountIncludingVAT"/>
            <w:tag w:val="#Nav: Standard_Sales_Quote/1304"/>
            <w:id w:val="1661501859"/>
            <w:placeholder>
              <w:docPart w:val="E22116E0BB1C4822B26F774E530604C0"/>
            </w:placeholder>
            <w:dataBinding w:prefixMappings="xmlns:ns0='urn:microsoft-dynamics-nav/reports/Standard_Sales_Quote/1304/'" w:xpath="/ns0:NavWordReportXmlPart[1]/ns0:Header[1]/ns0:Totals[1]/ns0:TotalAmountIncludingVAT[1]" w:storeItemID="{48D95FEC-B455-4CA7-BA04-5C230D0B37CF}"/>
            <w:text/>
          </w:sdtPr>
          <w:sdtEndPr>
            <w:rPr>
              <w:rStyle w:val="Strong"/>
            </w:rPr>
          </w:sdtEndPr>
          <w:sdtContent>
            <w:tc>
              <w:tcPr>
                <w:tcW w:w="1902" w:type="dxa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E1591C" w:rsidR="00AF3CFF" w:rsidP="00C956C8" w:rsidRDefault="0056164B">
                <w:pPr>
                  <w:pStyle w:val="ForceRight"/>
                  <w:spacing w:after="0"/>
                  <w:rPr>
                    <w:rStyle w:val="Strong"/>
                    <w:b w:val="0"/>
                    <w:szCs w:val="22"/>
                  </w:rPr>
                </w:pPr>
                <w:proofErr w:type="spellStart"/>
                <w:r w:rsidRPr="0056164B">
                  <w:rPr>
                    <w:rStyle w:val="Strong"/>
                    <w:szCs w:val="22"/>
                  </w:rPr>
                  <w:t>TotalAmountInclu</w:t>
                </w:r>
                <w:r w:rsidRPr="0056164B" w:rsidR="00AF3CFF">
                  <w:rPr>
                    <w:rStyle w:val="Strong"/>
                    <w:szCs w:val="22"/>
                  </w:rPr>
                  <w:t>di</w:t>
                </w:r>
                <w:r w:rsidRPr="0056164B">
                  <w:rPr>
                    <w:rStyle w:val="Strong"/>
                    <w:szCs w:val="22"/>
                  </w:rPr>
                  <w:t>ngVAT</w:t>
                </w:r>
                <w:proofErr w:type="spellEnd"/>
              </w:p>
            </w:tc>
          </w:sdtContent>
        </w:sdt>
      </w:tr>
    </w:tbl>
    <w:p w:rsidR="00215054" w:rsidP="00B43133" w:rsidRDefault="00215054">
      <w:pPr>
        <w:pStyle w:val="SubGroupSeparation"/>
      </w:pPr>
    </w:p>
    <w:tbl>
      <w:tblPr>
        <w:tblStyle w:val="TableGrid"/>
        <w:tblW w:w="55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736"/>
      </w:tblGrid>
      <w:tr w:rsidRPr="001A2455" w:rsidR="00215054" w:rsidTr="00215054">
        <w:trPr>
          <w:cantSplit/>
          <w:trHeight w:val="45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Quote/1304"/>
              <w:id w:val="381217744"/>
              <w:placeholder>
                <w:docPart w:val="EFC2C9439CE044CC81B8E9FB9A7ED7B9"/>
              </w:placeholder>
              <w:dataBinding w:prefixMappings="xmlns:ns0='urn:microsoft-dynamics-nav/reports/Standard_Sales_Quote/1304/'" w:xpath="/ns0:NavWordReportXmlPart[1]/ns0:Header[1]/ns0:Totals[1]/ns0:AmountSubjectToSalesTaxLbl[1]" w:storeItemID="{48D95FEC-B455-4CA7-BA04-5C230D0B37CF}"/>
              <w:text/>
            </w:sdtPr>
            <w:sdtEndPr/>
            <w:sdtContent>
              <w:p w:rsidRPr="001A2455" w:rsidR="00215054" w:rsidP="00215054" w:rsidRDefault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736" w:type="dxa"/>
            <w:noWrap/>
            <w:tcMar>
              <w:left w:w="58" w:type="dxa"/>
            </w:tcMar>
          </w:tcPr>
          <w:sdt>
            <w:sdtPr>
              <w:alias w:val="#Nav: /Header/Totals/AmountSubjectToSalesTax"/>
              <w:tag w:val="#Nav: Standard_Sales_Quote/1304"/>
              <w:id w:val="1164132221"/>
              <w:placeholder>
                <w:docPart w:val="C3D2AB4FC3684C6C96050DA63ED71608"/>
              </w:placeholder>
              <w:dataBinding w:prefixMappings="xmlns:ns0='urn:microsoft-dynamics-nav/reports/Standard_Sales_Quote/1304/'" w:xpath="/ns0:NavWordReportXmlPart[1]/ns0:Header[1]/ns0:Totals[1]/ns0:AmountSubjectToSalesTax[1]" w:storeItemID="{48D95FEC-B455-4CA7-BA04-5C230D0B37CF}"/>
              <w:text/>
            </w:sdtPr>
            <w:sdtEndPr/>
            <w:sdtContent>
              <w:p w:rsidRPr="001A2455" w:rsidR="00215054" w:rsidP="00A131E8" w:rsidRDefault="00215054">
                <w:pPr>
                  <w:pStyle w:val="ForceRight"/>
                  <w:ind w:right="661"/>
                </w:pPr>
                <w:proofErr w:type="spellStart"/>
                <w:r>
                  <w:t>AmountSubjectToSalesTax</w:t>
                </w:r>
                <w:proofErr w:type="spellEnd"/>
              </w:p>
            </w:sdtContent>
          </w:sdt>
        </w:tc>
      </w:tr>
      <w:tr w:rsidRPr="001A2455" w:rsidR="00215054" w:rsidTr="00215054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Quote/1304"/>
              <w:id w:val="-277572845"/>
              <w:placeholder>
                <w:docPart w:val="FD920559B7034608B44E1360EBF3A6D9"/>
              </w:placeholder>
              <w:dataBinding w:prefixMappings="xmlns:ns0='urn:microsoft-dynamics-nav/reports/Standard_Sales_Quote/1304/'" w:xpath="/ns0:NavWordReportXmlPart[1]/ns0:Header[1]/ns0:Totals[1]/ns0:AmountExemptFromSalesTaxLbl[1]" w:storeItemID="{48D95FEC-B455-4CA7-BA04-5C230D0B37CF}"/>
              <w:text/>
            </w:sdtPr>
            <w:sdtEndPr/>
            <w:sdtContent>
              <w:p w:rsidRPr="001A2455" w:rsidR="00215054" w:rsidP="00215054" w:rsidRDefault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Pr="001A2455" w:rsidR="00215054" w:rsidP="00215054" w:rsidRDefault="00215054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736" w:type="dxa"/>
            <w:noWrap/>
            <w:tcMar>
              <w:left w:w="58" w:type="dxa"/>
            </w:tcMar>
          </w:tcPr>
          <w:sdt>
            <w:sdtPr>
              <w:alias w:val="#Nav: /Header/Totals/AmountExemptFromSalesTax"/>
              <w:tag w:val="#Nav: Standard_Sales_Quote/1304"/>
              <w:id w:val="1747686538"/>
              <w:placeholder>
                <w:docPart w:val="1C360B5E24814BBE8E63C5C111198086"/>
              </w:placeholder>
              <w:dataBinding w:prefixMappings="xmlns:ns0='urn:microsoft-dynamics-nav/reports/Standard_Sales_Quote/1304/'" w:xpath="/ns0:NavWordReportXmlPart[1]/ns0:Header[1]/ns0:Totals[1]/ns0:AmountExemptFromSalesTax[1]" w:storeItemID="{48D95FEC-B455-4CA7-BA04-5C230D0B37CF}"/>
              <w:text/>
            </w:sdtPr>
            <w:sdtEndPr/>
            <w:sdtContent>
              <w:p w:rsidRPr="001A2455" w:rsidR="00215054" w:rsidP="00A131E8" w:rsidRDefault="00215054">
                <w:pPr>
                  <w:pStyle w:val="ForceRight"/>
                  <w:ind w:right="661"/>
                </w:pPr>
                <w:proofErr w:type="spellStart"/>
                <w:r>
                  <w:t>AmountExemptFromSalesTax</w:t>
                </w:r>
                <w:proofErr w:type="spellEnd"/>
              </w:p>
            </w:sdtContent>
          </w:sdt>
        </w:tc>
      </w:tr>
    </w:tbl>
    <w:p w:rsidR="00215054" w:rsidP="00415DFF" w:rsidRDefault="00215054">
      <w:pPr>
        <w:keepNext/>
        <w:spacing w:after="600"/>
        <w:rPr>
          <w:sz w:val="16"/>
          <w:szCs w:val="16"/>
        </w:rPr>
      </w:pPr>
    </w:p>
    <w:sectPr w:rsidR="00215054" w:rsidSect="006F0D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A52" w:rsidP="00E40C63" w:rsidRDefault="00007A52">
      <w:pPr>
        <w:spacing w:after="0"/>
      </w:pPr>
      <w:r>
        <w:separator/>
      </w:r>
    </w:p>
  </w:endnote>
  <w:endnote w:type="continuationSeparator" w:id="0">
    <w:p w:rsidR="00007A52" w:rsidP="00E40C63" w:rsidRDefault="00007A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48D95FEC-B455-4CA7-BA04-5C230D0B37CF}"/>
            <w:text/>
          </w:sdtPr>
          <w:sdtEndPr/>
          <w:sdtContent>
            <w:p w:rsidR="00D241D5" w:rsidP="00E1591C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382"/>
      <w:gridCol w:w="2888"/>
    </w:tblGrid>
    <w:tr w:rsidRPr="005C273C" w:rsidR="0056164B" w:rsidTr="001539D0">
      <w:trPr>
        <w:cantSplit/>
        <w:trHeight w:val="227"/>
      </w:trPr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Quote/1304"/>
          <w:id w:val="-1282405612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HomePage_Lbl[1]" w:storeItemID="{48D95FEC-B455-4CA7-BA04-5C230D0B37CF}"/>
          <w:text/>
        </w:sdtPr>
        <w:sdtEndPr/>
        <w:sdtContent>
          <w:tc>
            <w:tcPr>
              <w:tcW w:w="1250" w:type="pct"/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Quote/1304"/>
          <w:id w:val="-1848700174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CompanyPhoneNo_Lbl[1]" w:storeItemID="{48D95FEC-B455-4CA7-BA04-5C230D0B37CF}"/>
          <w:text/>
        </w:sdtPr>
        <w:sdtEndPr/>
        <w:sdtContent>
          <w:tc>
            <w:tcPr>
              <w:tcW w:w="1250" w:type="pct"/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Quote/1304"/>
          <w:id w:val="-1578736837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EMail_Lbl[1]" w:storeItemID="{48D95FEC-B455-4CA7-BA04-5C230D0B37CF}"/>
          <w:text/>
        </w:sdtPr>
        <w:sdtEndPr/>
        <w:sdtContent>
          <w:tc>
            <w:tcPr>
              <w:tcW w:w="1130" w:type="pct"/>
              <w:tcMar>
                <w:right w:w="0" w:type="dxa"/>
              </w:tcMar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-742262876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_Lbl[1]" w:storeItemID="{48D95FEC-B455-4CA7-BA04-5C230D0B37CF}"/>
        </w:sdtPr>
        <w:sdtEndPr/>
        <w:sdtContent>
          <w:tc>
            <w:tcPr>
              <w:tcW w:w="1371" w:type="pct"/>
            </w:tcPr>
            <w:p w:rsidR="0056164B" w:rsidP="005C273C" w:rsidRDefault="00EA3AB8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>
                <w:rPr>
                  <w:rFonts w:asciiTheme="majorHAnsi" w:hAnsiTheme="majorHAnsi"/>
                  <w:color w:val="0070C0"/>
                  <w:lang w:val="da-DK"/>
                </w:rPr>
                <w:t>CompanyVATRegNo_Lbl</w:t>
              </w:r>
            </w:p>
          </w:tc>
        </w:sdtContent>
      </w:sdt>
    </w:tr>
    <w:tr w:rsidRPr="00543913" w:rsidR="0056164B" w:rsidTr="001539D0">
      <w:trPr>
        <w:cantSplit/>
        <w:trHeight w:val="227"/>
      </w:trPr>
      <w:sdt>
        <w:sdtPr>
          <w:rPr>
            <w:b w:val="0"/>
          </w:rPr>
          <w:alias w:val="#Nav: /Header/CompanyHomePage"/>
          <w:tag w:val="#Nav: Standard_Sales_Quote/1304"/>
          <w:id w:val="1099912146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CompanyHomePage[1]" w:storeItemID="{48D95FEC-B455-4CA7-BA04-5C230D0B37CF}"/>
          <w:text/>
        </w:sdtPr>
        <w:sdtEndPr/>
        <w:sdtContent>
          <w:tc>
            <w:tcPr>
              <w:tcW w:w="1250" w:type="pct"/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CompanyHomePage</w:t>
              </w:r>
            </w:p>
          </w:tc>
        </w:sdtContent>
      </w:sdt>
      <w:sdt>
        <w:sdtPr>
          <w:rPr>
            <w:b w:val="0"/>
          </w:rPr>
          <w:alias w:val="#Nav: /Header/CompanyPhoneNo"/>
          <w:tag w:val="#Nav: Standard_Sales_Quote/1304"/>
          <w:id w:val="204378218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CompanyPhoneNo[1]" w:storeItemID="{48D95FEC-B455-4CA7-BA04-5C230D0B37CF}"/>
          <w:text/>
        </w:sdtPr>
        <w:sdtEndPr/>
        <w:sdtContent>
          <w:tc>
            <w:tcPr>
              <w:tcW w:w="1250" w:type="pct"/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CompanyPhoneNo</w:t>
              </w:r>
            </w:p>
          </w:tc>
        </w:sdtContent>
      </w:sdt>
      <w:sdt>
        <w:sdtPr>
          <w:rPr>
            <w:b w:val="0"/>
          </w:rPr>
          <w:alias w:val="#Nav: /Header/CompanyEMail"/>
          <w:tag w:val="#Nav: Standard_Sales_Quote/1304"/>
          <w:id w:val="387000539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CompanyEMail[1]" w:storeItemID="{48D95FEC-B455-4CA7-BA04-5C230D0B37CF}"/>
          <w:text/>
        </w:sdtPr>
        <w:sdtEndPr/>
        <w:sdtContent>
          <w:tc>
            <w:tcPr>
              <w:tcW w:w="1130" w:type="pct"/>
              <w:tcMar>
                <w:right w:w="0" w:type="dxa"/>
              </w:tcMar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CompanyEMail</w:t>
              </w:r>
            </w:p>
          </w:tc>
        </w:sdtContent>
      </w:sdt>
      <w:sdt>
        <w:sdtPr>
          <w:rPr>
            <w:b w:val="0"/>
            <w:lang w:val="da-DK"/>
          </w:rPr>
          <w:id w:val="-2066862653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[1]" w:storeItemID="{48D95FEC-B455-4CA7-BA04-5C230D0B37CF}"/>
        </w:sdtPr>
        <w:sdtEndPr/>
        <w:sdtContent>
          <w:tc>
            <w:tcPr>
              <w:tcW w:w="1371" w:type="pct"/>
            </w:tcPr>
            <w:p w:rsidRPr="001539D0" w:rsidR="0056164B" w:rsidP="00E1591C" w:rsidRDefault="00EA3AB8">
              <w:pPr>
                <w:pStyle w:val="NoSpacing"/>
                <w:rPr>
                  <w:b w:val="0"/>
                  <w:lang w:val="da-DK"/>
                </w:rPr>
              </w:pPr>
              <w:r>
                <w:rPr>
                  <w:b w:val="0"/>
                  <w:lang w:val="da-DK"/>
                </w:rPr>
                <w:t>CompanyVATRegNo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A52" w:rsidP="00E40C63" w:rsidRDefault="00007A52">
      <w:pPr>
        <w:spacing w:after="0"/>
      </w:pPr>
      <w:r>
        <w:separator/>
      </w:r>
    </w:p>
  </w:footnote>
  <w:footnote w:type="continuationSeparator" w:id="0">
    <w:p w:rsidR="00007A52" w:rsidP="00E40C63" w:rsidRDefault="00007A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007A52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48D95FEC-B455-4CA7-BA04-5C230D0B37C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48D95FEC-B455-4CA7-BA04-5C230D0B37C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7A52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48D95FEC-B455-4CA7-BA04-5C230D0B37C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7A52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48D95FEC-B455-4CA7-BA04-5C230D0B37C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07A52"/>
    <w:rsid w:val="00012A37"/>
    <w:rsid w:val="000167C0"/>
    <w:rsid w:val="00025FD8"/>
    <w:rsid w:val="00032E69"/>
    <w:rsid w:val="000357EB"/>
    <w:rsid w:val="0004651D"/>
    <w:rsid w:val="00065F83"/>
    <w:rsid w:val="000667E8"/>
    <w:rsid w:val="00070EE8"/>
    <w:rsid w:val="00074151"/>
    <w:rsid w:val="000774EE"/>
    <w:rsid w:val="000844A3"/>
    <w:rsid w:val="000A1538"/>
    <w:rsid w:val="000A665A"/>
    <w:rsid w:val="000B3759"/>
    <w:rsid w:val="000D5A6D"/>
    <w:rsid w:val="000E071F"/>
    <w:rsid w:val="000F2131"/>
    <w:rsid w:val="00101A97"/>
    <w:rsid w:val="001027A0"/>
    <w:rsid w:val="00103846"/>
    <w:rsid w:val="00110853"/>
    <w:rsid w:val="0011793B"/>
    <w:rsid w:val="00124B5C"/>
    <w:rsid w:val="00126D5A"/>
    <w:rsid w:val="00131E14"/>
    <w:rsid w:val="00134A71"/>
    <w:rsid w:val="00145793"/>
    <w:rsid w:val="00151C73"/>
    <w:rsid w:val="001539D0"/>
    <w:rsid w:val="001621D9"/>
    <w:rsid w:val="00162424"/>
    <w:rsid w:val="00184CB6"/>
    <w:rsid w:val="00185652"/>
    <w:rsid w:val="00186D76"/>
    <w:rsid w:val="00193A0E"/>
    <w:rsid w:val="001A0BA6"/>
    <w:rsid w:val="001A2455"/>
    <w:rsid w:val="001B793C"/>
    <w:rsid w:val="001D1CE2"/>
    <w:rsid w:val="001D6807"/>
    <w:rsid w:val="001F4A4E"/>
    <w:rsid w:val="0020108A"/>
    <w:rsid w:val="00207B33"/>
    <w:rsid w:val="00215054"/>
    <w:rsid w:val="00224560"/>
    <w:rsid w:val="00235CA0"/>
    <w:rsid w:val="00245B0E"/>
    <w:rsid w:val="00250F9A"/>
    <w:rsid w:val="00261876"/>
    <w:rsid w:val="0026269B"/>
    <w:rsid w:val="002669DB"/>
    <w:rsid w:val="0027247E"/>
    <w:rsid w:val="00273BA9"/>
    <w:rsid w:val="002778C1"/>
    <w:rsid w:val="002801EE"/>
    <w:rsid w:val="0029628E"/>
    <w:rsid w:val="002A29DF"/>
    <w:rsid w:val="002A382C"/>
    <w:rsid w:val="002A64FD"/>
    <w:rsid w:val="002B6B46"/>
    <w:rsid w:val="002D15B8"/>
    <w:rsid w:val="002D2128"/>
    <w:rsid w:val="002D2229"/>
    <w:rsid w:val="002D6294"/>
    <w:rsid w:val="002E0A1C"/>
    <w:rsid w:val="002E2A56"/>
    <w:rsid w:val="00302B81"/>
    <w:rsid w:val="003106D7"/>
    <w:rsid w:val="00311FAE"/>
    <w:rsid w:val="00314E0E"/>
    <w:rsid w:val="003240C8"/>
    <w:rsid w:val="00324852"/>
    <w:rsid w:val="00337723"/>
    <w:rsid w:val="00341457"/>
    <w:rsid w:val="003530DB"/>
    <w:rsid w:val="00355E20"/>
    <w:rsid w:val="00374316"/>
    <w:rsid w:val="00375052"/>
    <w:rsid w:val="00382070"/>
    <w:rsid w:val="0038349C"/>
    <w:rsid w:val="003903A3"/>
    <w:rsid w:val="00393800"/>
    <w:rsid w:val="00394029"/>
    <w:rsid w:val="00396CDE"/>
    <w:rsid w:val="003A20BC"/>
    <w:rsid w:val="003A31D7"/>
    <w:rsid w:val="003A7E69"/>
    <w:rsid w:val="003B1D59"/>
    <w:rsid w:val="003D097A"/>
    <w:rsid w:val="003D120B"/>
    <w:rsid w:val="003D4B80"/>
    <w:rsid w:val="003D67CB"/>
    <w:rsid w:val="003E2178"/>
    <w:rsid w:val="003E7B68"/>
    <w:rsid w:val="003F5588"/>
    <w:rsid w:val="003F77E2"/>
    <w:rsid w:val="00415DFF"/>
    <w:rsid w:val="00427FBA"/>
    <w:rsid w:val="0043195D"/>
    <w:rsid w:val="00440B43"/>
    <w:rsid w:val="0044195C"/>
    <w:rsid w:val="0046171F"/>
    <w:rsid w:val="00473A0F"/>
    <w:rsid w:val="004844DE"/>
    <w:rsid w:val="004848BC"/>
    <w:rsid w:val="00487583"/>
    <w:rsid w:val="00492354"/>
    <w:rsid w:val="00495F7E"/>
    <w:rsid w:val="004A4D71"/>
    <w:rsid w:val="004B205C"/>
    <w:rsid w:val="004B22F6"/>
    <w:rsid w:val="004B47ED"/>
    <w:rsid w:val="004B6765"/>
    <w:rsid w:val="004B6FE5"/>
    <w:rsid w:val="004C60A5"/>
    <w:rsid w:val="004C65AB"/>
    <w:rsid w:val="004F2432"/>
    <w:rsid w:val="004F64BA"/>
    <w:rsid w:val="005008CA"/>
    <w:rsid w:val="00507DF3"/>
    <w:rsid w:val="0051660C"/>
    <w:rsid w:val="00524FE6"/>
    <w:rsid w:val="005272CD"/>
    <w:rsid w:val="0053229B"/>
    <w:rsid w:val="00532764"/>
    <w:rsid w:val="005421C5"/>
    <w:rsid w:val="00543913"/>
    <w:rsid w:val="00552846"/>
    <w:rsid w:val="0056164B"/>
    <w:rsid w:val="00563DCD"/>
    <w:rsid w:val="00572B36"/>
    <w:rsid w:val="005731CF"/>
    <w:rsid w:val="00573C55"/>
    <w:rsid w:val="005752F1"/>
    <w:rsid w:val="0058315B"/>
    <w:rsid w:val="00587157"/>
    <w:rsid w:val="005919F0"/>
    <w:rsid w:val="005945FD"/>
    <w:rsid w:val="00595C80"/>
    <w:rsid w:val="00595F7F"/>
    <w:rsid w:val="005963DE"/>
    <w:rsid w:val="005A0994"/>
    <w:rsid w:val="005B1DDB"/>
    <w:rsid w:val="005C18C0"/>
    <w:rsid w:val="005C273C"/>
    <w:rsid w:val="005C2942"/>
    <w:rsid w:val="005D06CA"/>
    <w:rsid w:val="005D0FA1"/>
    <w:rsid w:val="005D46DD"/>
    <w:rsid w:val="005E7948"/>
    <w:rsid w:val="005F2559"/>
    <w:rsid w:val="005F5EC9"/>
    <w:rsid w:val="005F6BCC"/>
    <w:rsid w:val="0060202A"/>
    <w:rsid w:val="00610A30"/>
    <w:rsid w:val="00612ABF"/>
    <w:rsid w:val="006220F3"/>
    <w:rsid w:val="006245DA"/>
    <w:rsid w:val="0062715D"/>
    <w:rsid w:val="00627488"/>
    <w:rsid w:val="006408B5"/>
    <w:rsid w:val="00643EAE"/>
    <w:rsid w:val="006476A6"/>
    <w:rsid w:val="0067225B"/>
    <w:rsid w:val="00677AD5"/>
    <w:rsid w:val="0068273F"/>
    <w:rsid w:val="00683CCE"/>
    <w:rsid w:val="00684EEB"/>
    <w:rsid w:val="006907F2"/>
    <w:rsid w:val="006A1522"/>
    <w:rsid w:val="006A2A7B"/>
    <w:rsid w:val="006B5299"/>
    <w:rsid w:val="006C30D9"/>
    <w:rsid w:val="006C4469"/>
    <w:rsid w:val="006C4581"/>
    <w:rsid w:val="006D13A6"/>
    <w:rsid w:val="006D4B90"/>
    <w:rsid w:val="006D64AE"/>
    <w:rsid w:val="006F0D6E"/>
    <w:rsid w:val="006F2626"/>
    <w:rsid w:val="007023CB"/>
    <w:rsid w:val="00702C29"/>
    <w:rsid w:val="0071439C"/>
    <w:rsid w:val="00716E24"/>
    <w:rsid w:val="00723705"/>
    <w:rsid w:val="00741F6B"/>
    <w:rsid w:val="007537BA"/>
    <w:rsid w:val="00760FA8"/>
    <w:rsid w:val="00762A5F"/>
    <w:rsid w:val="00765190"/>
    <w:rsid w:val="00766078"/>
    <w:rsid w:val="00775CE2"/>
    <w:rsid w:val="007773B8"/>
    <w:rsid w:val="00777ADC"/>
    <w:rsid w:val="00795AD6"/>
    <w:rsid w:val="00797305"/>
    <w:rsid w:val="007A0A2F"/>
    <w:rsid w:val="007B235B"/>
    <w:rsid w:val="007C6601"/>
    <w:rsid w:val="007D49D8"/>
    <w:rsid w:val="007E323C"/>
    <w:rsid w:val="00802B5B"/>
    <w:rsid w:val="00815D27"/>
    <w:rsid w:val="00817EE6"/>
    <w:rsid w:val="00820262"/>
    <w:rsid w:val="00820F15"/>
    <w:rsid w:val="00836184"/>
    <w:rsid w:val="00844D12"/>
    <w:rsid w:val="00845DAF"/>
    <w:rsid w:val="00845E08"/>
    <w:rsid w:val="008533EF"/>
    <w:rsid w:val="00856BBF"/>
    <w:rsid w:val="00857C10"/>
    <w:rsid w:val="00864FE4"/>
    <w:rsid w:val="00865041"/>
    <w:rsid w:val="008A0B3D"/>
    <w:rsid w:val="008A2B5A"/>
    <w:rsid w:val="008A60B3"/>
    <w:rsid w:val="008B3E5B"/>
    <w:rsid w:val="008C3901"/>
    <w:rsid w:val="008C6C19"/>
    <w:rsid w:val="008D338D"/>
    <w:rsid w:val="008D65B9"/>
    <w:rsid w:val="008D7475"/>
    <w:rsid w:val="008E6866"/>
    <w:rsid w:val="008E766D"/>
    <w:rsid w:val="008F0A38"/>
    <w:rsid w:val="008F6915"/>
    <w:rsid w:val="009072D1"/>
    <w:rsid w:val="0092542A"/>
    <w:rsid w:val="00933DB5"/>
    <w:rsid w:val="00937702"/>
    <w:rsid w:val="009409F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A0D45"/>
    <w:rsid w:val="009A25C1"/>
    <w:rsid w:val="009A4624"/>
    <w:rsid w:val="009B1065"/>
    <w:rsid w:val="009B485A"/>
    <w:rsid w:val="009C220D"/>
    <w:rsid w:val="009D1C34"/>
    <w:rsid w:val="009D23AB"/>
    <w:rsid w:val="009D36E0"/>
    <w:rsid w:val="009D508B"/>
    <w:rsid w:val="009D6FE7"/>
    <w:rsid w:val="009E16EA"/>
    <w:rsid w:val="009E251E"/>
    <w:rsid w:val="009E2F10"/>
    <w:rsid w:val="009E3A64"/>
    <w:rsid w:val="009E6B06"/>
    <w:rsid w:val="009F21B5"/>
    <w:rsid w:val="00A00B95"/>
    <w:rsid w:val="00A01AB9"/>
    <w:rsid w:val="00A048EC"/>
    <w:rsid w:val="00A131E8"/>
    <w:rsid w:val="00A20585"/>
    <w:rsid w:val="00A30C38"/>
    <w:rsid w:val="00A42BE5"/>
    <w:rsid w:val="00A43A74"/>
    <w:rsid w:val="00A46A17"/>
    <w:rsid w:val="00A5323C"/>
    <w:rsid w:val="00A652A3"/>
    <w:rsid w:val="00A76F36"/>
    <w:rsid w:val="00A87D40"/>
    <w:rsid w:val="00A9010E"/>
    <w:rsid w:val="00A92172"/>
    <w:rsid w:val="00A940EF"/>
    <w:rsid w:val="00A9726D"/>
    <w:rsid w:val="00AA2AB0"/>
    <w:rsid w:val="00AA2DB9"/>
    <w:rsid w:val="00AA38B3"/>
    <w:rsid w:val="00AB241E"/>
    <w:rsid w:val="00AB7699"/>
    <w:rsid w:val="00AB77FF"/>
    <w:rsid w:val="00AC0F7E"/>
    <w:rsid w:val="00AC3079"/>
    <w:rsid w:val="00AE6695"/>
    <w:rsid w:val="00AF1EDD"/>
    <w:rsid w:val="00AF3CFF"/>
    <w:rsid w:val="00AF4452"/>
    <w:rsid w:val="00B01DA6"/>
    <w:rsid w:val="00B049F3"/>
    <w:rsid w:val="00B06313"/>
    <w:rsid w:val="00B072FD"/>
    <w:rsid w:val="00B1214B"/>
    <w:rsid w:val="00B22FDE"/>
    <w:rsid w:val="00B32D4B"/>
    <w:rsid w:val="00B402B9"/>
    <w:rsid w:val="00B43133"/>
    <w:rsid w:val="00B437D5"/>
    <w:rsid w:val="00B47C42"/>
    <w:rsid w:val="00B57659"/>
    <w:rsid w:val="00B60D54"/>
    <w:rsid w:val="00B65AE2"/>
    <w:rsid w:val="00B727BF"/>
    <w:rsid w:val="00B7744A"/>
    <w:rsid w:val="00B8205C"/>
    <w:rsid w:val="00B86BCD"/>
    <w:rsid w:val="00B91CA1"/>
    <w:rsid w:val="00B92205"/>
    <w:rsid w:val="00B9447D"/>
    <w:rsid w:val="00B96060"/>
    <w:rsid w:val="00BA0795"/>
    <w:rsid w:val="00BA19FC"/>
    <w:rsid w:val="00BA3B6D"/>
    <w:rsid w:val="00BB5E75"/>
    <w:rsid w:val="00BC232B"/>
    <w:rsid w:val="00BD2533"/>
    <w:rsid w:val="00BD35AE"/>
    <w:rsid w:val="00BE5952"/>
    <w:rsid w:val="00BE6AF2"/>
    <w:rsid w:val="00BE6BE6"/>
    <w:rsid w:val="00BF0156"/>
    <w:rsid w:val="00BF0F10"/>
    <w:rsid w:val="00BF422B"/>
    <w:rsid w:val="00C27C1A"/>
    <w:rsid w:val="00C35D50"/>
    <w:rsid w:val="00C36F18"/>
    <w:rsid w:val="00C40BE4"/>
    <w:rsid w:val="00C41DE3"/>
    <w:rsid w:val="00C449D9"/>
    <w:rsid w:val="00C47206"/>
    <w:rsid w:val="00C50A59"/>
    <w:rsid w:val="00C557F2"/>
    <w:rsid w:val="00C956C8"/>
    <w:rsid w:val="00C95C75"/>
    <w:rsid w:val="00CA6394"/>
    <w:rsid w:val="00CB70AD"/>
    <w:rsid w:val="00CD1B92"/>
    <w:rsid w:val="00CF161B"/>
    <w:rsid w:val="00CF50C0"/>
    <w:rsid w:val="00D02938"/>
    <w:rsid w:val="00D21D63"/>
    <w:rsid w:val="00D235D0"/>
    <w:rsid w:val="00D241D5"/>
    <w:rsid w:val="00D32D37"/>
    <w:rsid w:val="00D41DC8"/>
    <w:rsid w:val="00D44B3A"/>
    <w:rsid w:val="00D53B6F"/>
    <w:rsid w:val="00D54A61"/>
    <w:rsid w:val="00D6006D"/>
    <w:rsid w:val="00D64F31"/>
    <w:rsid w:val="00D72A07"/>
    <w:rsid w:val="00D72E02"/>
    <w:rsid w:val="00D75AAF"/>
    <w:rsid w:val="00D96F6B"/>
    <w:rsid w:val="00DA0F11"/>
    <w:rsid w:val="00DA580A"/>
    <w:rsid w:val="00DB3EC0"/>
    <w:rsid w:val="00DB4B5B"/>
    <w:rsid w:val="00DC6F05"/>
    <w:rsid w:val="00DC7A7B"/>
    <w:rsid w:val="00DF30F1"/>
    <w:rsid w:val="00E10B7E"/>
    <w:rsid w:val="00E111C4"/>
    <w:rsid w:val="00E1591C"/>
    <w:rsid w:val="00E22B7E"/>
    <w:rsid w:val="00E25197"/>
    <w:rsid w:val="00E40C63"/>
    <w:rsid w:val="00E41182"/>
    <w:rsid w:val="00E4353A"/>
    <w:rsid w:val="00E4361D"/>
    <w:rsid w:val="00E54F17"/>
    <w:rsid w:val="00E653F1"/>
    <w:rsid w:val="00E65451"/>
    <w:rsid w:val="00E67097"/>
    <w:rsid w:val="00E902EA"/>
    <w:rsid w:val="00E96A2B"/>
    <w:rsid w:val="00EA2425"/>
    <w:rsid w:val="00EA246E"/>
    <w:rsid w:val="00EA27AA"/>
    <w:rsid w:val="00EA3AB8"/>
    <w:rsid w:val="00EA77B3"/>
    <w:rsid w:val="00EB5B19"/>
    <w:rsid w:val="00EC1995"/>
    <w:rsid w:val="00EC23FF"/>
    <w:rsid w:val="00EC4C86"/>
    <w:rsid w:val="00EC5A7E"/>
    <w:rsid w:val="00ED0377"/>
    <w:rsid w:val="00EE2CA3"/>
    <w:rsid w:val="00EE53F7"/>
    <w:rsid w:val="00EE59CA"/>
    <w:rsid w:val="00EF1633"/>
    <w:rsid w:val="00EF1B44"/>
    <w:rsid w:val="00F01516"/>
    <w:rsid w:val="00F14176"/>
    <w:rsid w:val="00F20F72"/>
    <w:rsid w:val="00F21454"/>
    <w:rsid w:val="00F219F1"/>
    <w:rsid w:val="00F24584"/>
    <w:rsid w:val="00F36FA0"/>
    <w:rsid w:val="00F44822"/>
    <w:rsid w:val="00F66127"/>
    <w:rsid w:val="00F66A1F"/>
    <w:rsid w:val="00F67E94"/>
    <w:rsid w:val="00F8062E"/>
    <w:rsid w:val="00F81AE9"/>
    <w:rsid w:val="00F848FB"/>
    <w:rsid w:val="00F86468"/>
    <w:rsid w:val="00F96A40"/>
    <w:rsid w:val="00FA4D66"/>
    <w:rsid w:val="00FB06A1"/>
    <w:rsid w:val="00FB3DCE"/>
    <w:rsid w:val="00FB6D06"/>
    <w:rsid w:val="00FD0A8A"/>
    <w:rsid w:val="00FD6A00"/>
    <w:rsid w:val="00FE0A15"/>
    <w:rsid w:val="00FE1868"/>
    <w:rsid w:val="00FE2946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591C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591C"/>
    <w:pPr>
      <w:spacing w:after="0" w:line="200" w:lineRule="exact"/>
      <w:outlineLvl w:val="0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591C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customStyle="1" w:styleId="LineAmountFormat">
    <w:name w:val="LineAmountFormat"/>
    <w:basedOn w:val="Normal"/>
    <w:link w:val="LineAmountFormatChar"/>
    <w:qFormat/>
    <w:rsid w:val="00FE2946"/>
    <w:pPr>
      <w:jc w:val="right"/>
    </w:pPr>
  </w:style>
  <w:style w:type="character" w:customStyle="1" w:styleId="LineAmountFormatChar">
    <w:name w:val="LineAmountFormat Char"/>
    <w:basedOn w:val="DefaultParagraphFont"/>
    <w:link w:val="LineAmountFormat"/>
    <w:rsid w:val="00FE2946"/>
  </w:style>
  <w:style w:type="paragraph" w:customStyle="1" w:styleId="SideBarRed">
    <w:name w:val="SideBar Red"/>
    <w:basedOn w:val="Title"/>
    <w:link w:val="SideBarRed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186D76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186D76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ForceRight">
    <w:name w:val="ForceRight"/>
    <w:basedOn w:val="Normal"/>
    <w:link w:val="ForceRightChar"/>
    <w:qFormat/>
    <w:rsid w:val="0058315B"/>
    <w:pPr>
      <w:jc w:val="right"/>
    </w:pPr>
    <w:rPr>
      <w:szCs w:val="20"/>
    </w:rPr>
  </w:style>
  <w:style w:type="character" w:customStyle="1" w:styleId="ForceRightChar">
    <w:name w:val="ForceRight Char"/>
    <w:basedOn w:val="DefaultParagraphFont"/>
    <w:link w:val="ForceRight"/>
    <w:rsid w:val="0058315B"/>
    <w:rPr>
      <w:szCs w:val="20"/>
    </w:rPr>
  </w:style>
  <w:style w:type="paragraph" w:customStyle="1" w:styleId="H1-Left">
    <w:name w:val="H1 - Left"/>
    <w:basedOn w:val="Heading1"/>
    <w:link w:val="H1-LeftChar"/>
    <w:qFormat/>
    <w:rsid w:val="00E1591C"/>
    <w:rPr>
      <w:rFonts w:asciiTheme="majorHAnsi" w:hAnsiTheme="majorHAnsi"/>
      <w:color w:val="FFFFFF" w:themeColor="background1"/>
      <w:szCs w:val="20"/>
    </w:rPr>
  </w:style>
  <w:style w:type="paragraph" w:customStyle="1" w:styleId="H1-Right">
    <w:name w:val="H1 - Right"/>
    <w:basedOn w:val="Heading1"/>
    <w:link w:val="H1-RightChar"/>
    <w:qFormat/>
    <w:rsid w:val="00E1591C"/>
    <w:pPr>
      <w:jc w:val="right"/>
    </w:pPr>
    <w:rPr>
      <w:rFonts w:asciiTheme="majorHAnsi" w:hAnsiTheme="majorHAns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H1-Center">
    <w:name w:val="H1 - Center"/>
    <w:basedOn w:val="H1-Right"/>
    <w:link w:val="H1-CenterChar"/>
    <w:qFormat/>
    <w:rsid w:val="00012A37"/>
    <w:pPr>
      <w:jc w:val="center"/>
      <w:outlineLvl w:val="9"/>
    </w:pPr>
  </w:style>
  <w:style w:type="character" w:customStyle="1" w:styleId="H1-RightChar">
    <w:name w:val="H1 - Right Char"/>
    <w:basedOn w:val="Heading1Char"/>
    <w:link w:val="H1-Righ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ForceLeft">
    <w:name w:val="Force Left"/>
    <w:basedOn w:val="Normal"/>
    <w:link w:val="ForceLeftChar"/>
    <w:qFormat/>
    <w:rsid w:val="00012A37"/>
    <w:rPr>
      <w:sz w:val="20"/>
      <w:szCs w:val="20"/>
    </w:rPr>
  </w:style>
  <w:style w:type="character" w:customStyle="1" w:styleId="H1-CenterChar">
    <w:name w:val="H1 - Center Char"/>
    <w:basedOn w:val="H1-RightChar"/>
    <w:link w:val="H1-Center"/>
    <w:rsid w:val="00012A37"/>
    <w:rPr>
      <w:rFonts w:asciiTheme="majorHAnsi" w:hAnsiTheme="majorHAnsi"/>
      <w:b/>
      <w:color w:val="FFFFFF" w:themeColor="background1"/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012A37"/>
    <w:rPr>
      <w:sz w:val="20"/>
      <w:szCs w:val="20"/>
    </w:rPr>
  </w:style>
  <w:style w:type="paragraph" w:customStyle="1" w:styleId="NoSpacingRegulartext">
    <w:name w:val="No Spacing Regular text"/>
    <w:basedOn w:val="NoSpacing"/>
    <w:link w:val="NoSpacingRegulartextChar"/>
    <w:qFormat/>
    <w:rsid w:val="008E6866"/>
    <w:rPr>
      <w:b w:val="0"/>
    </w:rPr>
  </w:style>
  <w:style w:type="paragraph" w:customStyle="1" w:styleId="GroupSeparation">
    <w:name w:val="Group Separation"/>
    <w:basedOn w:val="NoSpacing"/>
    <w:link w:val="GroupSeparationChar"/>
    <w:qFormat/>
    <w:rsid w:val="0053229B"/>
    <w:pPr>
      <w:spacing w:after="400"/>
    </w:pPr>
    <w:rPr>
      <w:b w:val="0"/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8E6866"/>
    <w:rPr>
      <w:b/>
      <w:bCs/>
    </w:rPr>
  </w:style>
  <w:style w:type="character" w:customStyle="1" w:styleId="NoSpacingRegulartextChar">
    <w:name w:val="No Spacing Regular text Char"/>
    <w:basedOn w:val="NoSpacingChar"/>
    <w:link w:val="NoSpacingRegulartext"/>
    <w:rsid w:val="008E6866"/>
    <w:rPr>
      <w:b w:val="0"/>
      <w:bCs/>
    </w:rPr>
  </w:style>
  <w:style w:type="paragraph" w:customStyle="1" w:styleId="SubGroupSeparation">
    <w:name w:val="SubGroupSeparation"/>
    <w:basedOn w:val="NoSpacing"/>
    <w:link w:val="SubGroupSeparationChar"/>
    <w:qFormat/>
    <w:rsid w:val="00B7744A"/>
    <w:pPr>
      <w:spacing w:after="200"/>
    </w:pPr>
  </w:style>
  <w:style w:type="character" w:customStyle="1" w:styleId="GroupSeparationChar">
    <w:name w:val="Group Separation Char"/>
    <w:basedOn w:val="NoSpacingChar"/>
    <w:link w:val="GroupSeparation"/>
    <w:rsid w:val="0053229B"/>
    <w:rPr>
      <w:b w:val="0"/>
      <w:bCs/>
      <w:lang w:val="da-DK"/>
    </w:rPr>
  </w:style>
  <w:style w:type="paragraph" w:customStyle="1" w:styleId="NospacingForceRight">
    <w:name w:val="No spacing Force Right"/>
    <w:basedOn w:val="NoSpacingRegulartext"/>
    <w:link w:val="NospacingForceRightChar"/>
    <w:qFormat/>
    <w:rsid w:val="0058315B"/>
    <w:pPr>
      <w:jc w:val="right"/>
    </w:pPr>
  </w:style>
  <w:style w:type="character" w:customStyle="1" w:styleId="SubGroupSeparationChar">
    <w:name w:val="SubGroupSeparation Char"/>
    <w:basedOn w:val="NoSpacingChar"/>
    <w:link w:val="SubGroupSeparation"/>
    <w:rsid w:val="00B7744A"/>
    <w:rPr>
      <w:b/>
      <w:bCs/>
    </w:rPr>
  </w:style>
  <w:style w:type="character" w:customStyle="1" w:styleId="NospacingForceRightChar">
    <w:name w:val="No spacing Force Right Char"/>
    <w:basedOn w:val="NoSpacingRegulartextChar"/>
    <w:link w:val="NospacingForceRight"/>
    <w:rsid w:val="0058315B"/>
    <w:rPr>
      <w:b w:val="0"/>
      <w:bCs/>
    </w:rPr>
  </w:style>
  <w:style w:type="paragraph" w:customStyle="1" w:styleId="Style1">
    <w:name w:val="Style1"/>
    <w:basedOn w:val="NoSpacingRegulartext"/>
    <w:link w:val="Style1Char"/>
    <w:qFormat/>
    <w:rsid w:val="00FB6D06"/>
    <w:pPr>
      <w:spacing w:before="40" w:after="40"/>
      <w:ind w:left="845"/>
    </w:pPr>
  </w:style>
  <w:style w:type="character" w:customStyle="1" w:styleId="Style1Char">
    <w:name w:val="Style1 Char"/>
    <w:basedOn w:val="NoSpacingRegulartextChar"/>
    <w:link w:val="Style1"/>
    <w:rsid w:val="00FB6D06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DB3A0C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116E0BB1C4822B26F774E53060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086E3-10C4-4D5F-8463-FCD9860335F6}"/>
      </w:docPartPr>
      <w:docPartBody>
        <w:p w:rsidR="00B60B1A" w:rsidRDefault="001327E2" w:rsidP="001327E2">
          <w:pPr>
            <w:pStyle w:val="E22116E0BB1C4822B26F774E530604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1D55031D3F496C8A99F57EDE27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8BB47-2E78-49AE-9E0E-B233A2C9A713}"/>
      </w:docPartPr>
      <w:docPartBody>
        <w:p w:rsidR="00B60B1A" w:rsidRDefault="001327E2" w:rsidP="001327E2">
          <w:pPr>
            <w:pStyle w:val="421D55031D3F496C8A99F57EDE27456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119167C914746B7C3D268DC31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85FB-B73F-4962-9210-F6B0C8FCF290}"/>
      </w:docPartPr>
      <w:docPartBody>
        <w:p w:rsidR="00B60B1A" w:rsidRDefault="001327E2" w:rsidP="001327E2">
          <w:pPr>
            <w:pStyle w:val="902119167C914746B7C3D268DC31367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D3B57E0D54CFFA3EE94A90A3EF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C860E-0B5B-4429-B9B0-5BFDB51A189E}"/>
      </w:docPartPr>
      <w:docPartBody>
        <w:p w:rsidR="00B60B1A" w:rsidRDefault="001327E2" w:rsidP="001327E2">
          <w:pPr>
            <w:pStyle w:val="286D3B57E0D54CFFA3EE94A90A3EF9B8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B6056C609B4D0C96E3A9F3E8881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82C9-E430-4643-94DB-12717D8F468C}"/>
      </w:docPartPr>
      <w:docPartBody>
        <w:p w:rsidR="00B60B1A" w:rsidRDefault="001327E2" w:rsidP="001327E2">
          <w:pPr>
            <w:pStyle w:val="8DB6056C609B4D0C96E3A9F3E8881E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0EAF88C87A4862A4F6619F545EA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C167D-B1A2-48B1-841F-C4A143B3BDF6}"/>
      </w:docPartPr>
      <w:docPartBody>
        <w:p w:rsidR="00B60B1A" w:rsidRDefault="001327E2" w:rsidP="001327E2">
          <w:pPr>
            <w:pStyle w:val="CE0EAF88C87A4862A4F6619F545EA31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32DB8506464034A76FF24A07875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3E763-04BD-42EE-B915-85B9A2180736}"/>
      </w:docPartPr>
      <w:docPartBody>
        <w:p w:rsidR="00B60B1A" w:rsidRDefault="001327E2" w:rsidP="001327E2">
          <w:pPr>
            <w:pStyle w:val="9332DB8506464034A76FF24A078751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99BD1D89514DA99CCDC168B504E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6E766-FAD0-46F7-A806-6CF0AC40974F}"/>
      </w:docPartPr>
      <w:docPartBody>
        <w:p w:rsidR="00B60B1A" w:rsidRDefault="001327E2" w:rsidP="001327E2">
          <w:pPr>
            <w:pStyle w:val="5199BD1D89514DA99CCDC168B504E9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287F079F9484B19AD62DC94CBCA3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A4E76-636F-4F7B-9EBD-C3AC97B5AB7B}"/>
      </w:docPartPr>
      <w:docPartBody>
        <w:p w:rsidR="00B60B1A" w:rsidRDefault="001327E2" w:rsidP="001327E2">
          <w:pPr>
            <w:pStyle w:val="A287F079F9484B19AD62DC94CBCA32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DAAD9C3EF7424DB400C14B51522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CAD19-F668-4EEE-98E1-83ED263933A9}"/>
      </w:docPartPr>
      <w:docPartBody>
        <w:p w:rsidR="00B60B1A" w:rsidRDefault="001327E2" w:rsidP="001327E2">
          <w:pPr>
            <w:pStyle w:val="BBDAAD9C3EF7424DB400C14B515228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66E8A505094D4FB6F7A79BC15B4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9CC2-C022-4434-BF67-790E34D17B16}"/>
      </w:docPartPr>
      <w:docPartBody>
        <w:p w:rsidR="00B60B1A" w:rsidRDefault="001327E2" w:rsidP="001327E2">
          <w:pPr>
            <w:pStyle w:val="B666E8A505094D4FB6F7A79BC15B4367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DED4F0495942EDAA71D99D2EE07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2F7E4-BB49-4D4F-9E60-4D6409AD9FD4}"/>
      </w:docPartPr>
      <w:docPartBody>
        <w:p w:rsidR="00E44B1F" w:rsidRDefault="007F0D9E" w:rsidP="007F0D9E">
          <w:pPr>
            <w:pStyle w:val="41DED4F0495942EDAA71D99D2EE0788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D91B3BA85441A1A31CC09F54F81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01E2A-D394-4198-BD61-C19F3AA8A248}"/>
      </w:docPartPr>
      <w:docPartBody>
        <w:p w:rsidR="00E44B1F" w:rsidRDefault="007F0D9E" w:rsidP="007F0D9E">
          <w:pPr>
            <w:pStyle w:val="D4D91B3BA85441A1A31CC09F54F81BA1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5E89BD4CF74C3F99F7B8BAFFDCC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2464-856D-412D-929E-2595654159B4}"/>
      </w:docPartPr>
      <w:docPartBody>
        <w:p w:rsidR="00E44B1F" w:rsidRDefault="007F0D9E" w:rsidP="007F0D9E">
          <w:pPr>
            <w:pStyle w:val="DE5E89BD4CF74C3F99F7B8BAFFDCC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742A21E9010465DA04B07200126F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2C01B-ECED-40F7-A046-3943C3513B00}"/>
      </w:docPartPr>
      <w:docPartBody>
        <w:p w:rsidR="00E44B1F" w:rsidRDefault="007F0D9E" w:rsidP="007F0D9E">
          <w:pPr>
            <w:pStyle w:val="1742A21E9010465DA04B07200126FA0A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9B6DFD01E74204B069131527846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AD41E-E0DD-4093-92DF-CBEA3DEBB6B6}"/>
      </w:docPartPr>
      <w:docPartBody>
        <w:p w:rsidR="00E44B1F" w:rsidRDefault="007F0D9E" w:rsidP="007F0D9E">
          <w:pPr>
            <w:pStyle w:val="D79B6DFD01E74204B069131527846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49A1C907A40CD9AD81BA952996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0EDB8-6C30-407F-9B99-69D1B6067074}"/>
      </w:docPartPr>
      <w:docPartBody>
        <w:p w:rsidR="00E44B1F" w:rsidRDefault="007F0D9E" w:rsidP="007F0D9E">
          <w:pPr>
            <w:pStyle w:val="38849A1C907A40CD9AD81BA952996974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F9C7A1D8E346ADBA4FF95BDB42E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B43BD-B03A-4A13-A7CF-DDAFDEBD27BF}"/>
      </w:docPartPr>
      <w:docPartBody>
        <w:p w:rsidR="00E44B1F" w:rsidRDefault="007F0D9E" w:rsidP="007F0D9E">
          <w:pPr>
            <w:pStyle w:val="D8F9C7A1D8E346ADBA4FF95BDB42E1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AF83F57B94549ADA68E46F1BF781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B8585-AE97-4FC2-8735-9EC12D0D3448}"/>
      </w:docPartPr>
      <w:docPartBody>
        <w:p w:rsidR="00E44B1F" w:rsidRDefault="007F0D9E" w:rsidP="007F0D9E">
          <w:pPr>
            <w:pStyle w:val="9AF83F57B94549ADA68E46F1BF781AE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055F062D834526A96115F8ED15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35D2D-5E47-4819-8082-BA646ACBDBD5}"/>
      </w:docPartPr>
      <w:docPartBody>
        <w:p w:rsidR="00E44B1F" w:rsidRDefault="007F0D9E" w:rsidP="007F0D9E">
          <w:pPr>
            <w:pStyle w:val="43055F062D834526A96115F8ED15D9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15B312D1F44494892A70455782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A64CA-7515-4B4B-8D2F-AE70DA85FFD9}"/>
      </w:docPartPr>
      <w:docPartBody>
        <w:p w:rsidR="00E44B1F" w:rsidRDefault="007F0D9E" w:rsidP="007F0D9E">
          <w:pPr>
            <w:pStyle w:val="C415B312D1F44494892A70455782D34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68A630099D45F48F2BA509C31FC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58D6A-2034-4023-BCFE-A17F086CC922}"/>
      </w:docPartPr>
      <w:docPartBody>
        <w:p w:rsidR="00E44B1F" w:rsidRDefault="007F0D9E" w:rsidP="007F0D9E">
          <w:pPr>
            <w:pStyle w:val="7368A630099D45F48F2BA509C31FC5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4E59DB0C184195A762CF0DB6B73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7EAFC-498C-49FB-B88D-5C83AD42CF16}"/>
      </w:docPartPr>
      <w:docPartBody>
        <w:p w:rsidR="00E44B1F" w:rsidRDefault="007F0D9E" w:rsidP="007F0D9E">
          <w:pPr>
            <w:pStyle w:val="A44E59DB0C184195A762CF0DB6B73210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DCC70E328D40E39C968591ABF8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59CE8-4BBF-4110-B9AF-C38BE38CA41B}"/>
      </w:docPartPr>
      <w:docPartBody>
        <w:p w:rsidR="00E44B1F" w:rsidRDefault="007F0D9E" w:rsidP="007F0D9E">
          <w:pPr>
            <w:pStyle w:val="03DCC70E328D40E39C968591ABF894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11EDB60B6340579276B977B97D8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1C09-A446-44BA-A502-4AECB900D39F}"/>
      </w:docPartPr>
      <w:docPartBody>
        <w:p w:rsidR="00E44B1F" w:rsidRDefault="007F0D9E" w:rsidP="007F0D9E">
          <w:pPr>
            <w:pStyle w:val="B011EDB60B6340579276B977B97D8C8F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9032A3F2A9491797AD012ED1F5E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CAC71-36F4-4D3E-9FBF-F61611975CA1}"/>
      </w:docPartPr>
      <w:docPartBody>
        <w:p w:rsidR="00E44B1F" w:rsidRDefault="007F0D9E" w:rsidP="007F0D9E">
          <w:pPr>
            <w:pStyle w:val="EF9032A3F2A9491797AD012ED1F5E7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0B88CEB2B840459188A823C832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F7C09-8831-40FC-B636-C532B3DDEA49}"/>
      </w:docPartPr>
      <w:docPartBody>
        <w:p w:rsidR="00E44B1F" w:rsidRDefault="007F0D9E" w:rsidP="007F0D9E">
          <w:pPr>
            <w:pStyle w:val="470B88CEB2B840459188A823C832BB4E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FDFF1CEB14F8B9A1BDFC8AB8C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162BB-9BAA-4DC9-999C-FE1D6BD15C15}"/>
      </w:docPartPr>
      <w:docPartBody>
        <w:p w:rsidR="00E44B1F" w:rsidRDefault="007F0D9E" w:rsidP="007F0D9E">
          <w:pPr>
            <w:pStyle w:val="6E7FDFF1CEB14F8B9A1BDFC8AB8C55A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A8E4D4373D4AD796F7BCF8FF309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F4B77-406E-4A62-A964-0CA402B42FB3}"/>
      </w:docPartPr>
      <w:docPartBody>
        <w:p w:rsidR="00E44B1F" w:rsidRDefault="007F0D9E" w:rsidP="007F0D9E">
          <w:pPr>
            <w:pStyle w:val="FCA8E4D4373D4AD796F7BCF8FF30955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35B10251640F98B5AC9C75D1B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33F11-9E12-482E-8B5E-3676F1CB1DFB}"/>
      </w:docPartPr>
      <w:docPartBody>
        <w:p w:rsidR="00E44B1F" w:rsidRDefault="007F0D9E" w:rsidP="007F0D9E">
          <w:pPr>
            <w:pStyle w:val="CDE35B10251640F98B5AC9C75D1BF6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AF79C40F9F804573AE1F396BA18C8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5A86E-80C9-4768-A841-CE90633D3F92}"/>
      </w:docPartPr>
      <w:docPartBody>
        <w:p w:rsidR="00E44B1F" w:rsidRDefault="007F0D9E" w:rsidP="007F0D9E">
          <w:pPr>
            <w:pStyle w:val="AF79C40F9F804573AE1F396BA18C8BE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ACE4D47AD984328B85629D3793CB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E2404-1BB4-4C91-A6C3-BB7504D4C04A}"/>
      </w:docPartPr>
      <w:docPartBody>
        <w:p w:rsidR="00E44B1F" w:rsidRDefault="007F0D9E" w:rsidP="007F0D9E">
          <w:pPr>
            <w:pStyle w:val="EACE4D47AD984328B85629D3793CBBE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44DC56FB1394F4EA15957F9314BF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24C55-905F-40A7-A984-BBEE2F5CC23C}"/>
      </w:docPartPr>
      <w:docPartBody>
        <w:p w:rsidR="00E44B1F" w:rsidRDefault="007F0D9E" w:rsidP="007F0D9E">
          <w:pPr>
            <w:pStyle w:val="744DC56FB1394F4EA15957F9314BFE44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89E207522F46919585B446AF774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C8BA8-4CE0-4D88-940A-6BA970B44283}"/>
      </w:docPartPr>
      <w:docPartBody>
        <w:p w:rsidR="00E44B1F" w:rsidRDefault="007F0D9E" w:rsidP="007F0D9E">
          <w:pPr>
            <w:pStyle w:val="4189E207522F46919585B446AF774303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6F1C41D9764DDAB8276CAC55CD0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76664-5E81-4515-97ED-01E0A031BFEA}"/>
      </w:docPartPr>
      <w:docPartBody>
        <w:p w:rsidR="00E44B1F" w:rsidRDefault="007F0D9E" w:rsidP="007F0D9E">
          <w:pPr>
            <w:pStyle w:val="BE6F1C41D9764DDAB8276CAC55CD003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DB9449DC4972BB65F10D4640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67B23-05E8-4F05-812B-10F8FCB2E2A0}"/>
      </w:docPartPr>
      <w:docPartBody>
        <w:p w:rsidR="00E44B1F" w:rsidRDefault="007F0D9E" w:rsidP="007F0D9E">
          <w:pPr>
            <w:pStyle w:val="B05ADB9449DC4972BB65F10D4640F3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55290F0F3E4646814D87917380A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D2909-0936-40C9-98E1-6F40DBE4CA17}"/>
      </w:docPartPr>
      <w:docPartBody>
        <w:p w:rsidR="00E44B1F" w:rsidRDefault="007F0D9E" w:rsidP="007F0D9E">
          <w:pPr>
            <w:pStyle w:val="6455290F0F3E4646814D87917380A031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A02BB40C9647C5B0433F00D225F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88391-E199-43DC-A199-F15549AEA5B4}"/>
      </w:docPartPr>
      <w:docPartBody>
        <w:p w:rsidR="00E44B1F" w:rsidRDefault="007F0D9E" w:rsidP="007F0D9E">
          <w:pPr>
            <w:pStyle w:val="AFA02BB40C9647C5B0433F00D225F1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B7CB5221AF429AB0D934F3C9170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C05D6-5DB7-4678-A608-186CD7D5962C}"/>
      </w:docPartPr>
      <w:docPartBody>
        <w:p w:rsidR="00E44B1F" w:rsidRDefault="007F0D9E" w:rsidP="007F0D9E">
          <w:pPr>
            <w:pStyle w:val="58B7CB5221AF429AB0D934F3C91704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A4059F810B47C4AC9BBCBB70CBA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D476-5B07-456C-8C43-3B7D215009F5}"/>
      </w:docPartPr>
      <w:docPartBody>
        <w:p w:rsidR="00E44B1F" w:rsidRDefault="007F0D9E" w:rsidP="007F0D9E">
          <w:pPr>
            <w:pStyle w:val="ACA4059F810B47C4AC9BBCBB70CBA92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38B6495B4F4BAC974F1BECBCF8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57074-E889-4436-AE2E-93BE34577EF6}"/>
      </w:docPartPr>
      <w:docPartBody>
        <w:p w:rsidR="00E44B1F" w:rsidRDefault="007F0D9E" w:rsidP="007F0D9E">
          <w:pPr>
            <w:pStyle w:val="4D38B6495B4F4BAC974F1BECBCF8B6FB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4AEE5D2F83C340F5B9D08FF8D5CA6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F9684-32D5-4162-A0D3-9F8A10429C09}"/>
      </w:docPartPr>
      <w:docPartBody>
        <w:p w:rsidR="00990FA0" w:rsidRDefault="00785C27" w:rsidP="00785C27">
          <w:pPr>
            <w:pStyle w:val="4AEE5D2F83C340F5B9D08FF8D5CA6347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4B2CC5096C41FE830A7B42D7CE0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8B78-4917-4940-AF15-C26A11DD2529}"/>
      </w:docPartPr>
      <w:docPartBody>
        <w:p w:rsidR="00990FA0" w:rsidRDefault="00785C27" w:rsidP="00785C27">
          <w:pPr>
            <w:pStyle w:val="9E4B2CC5096C41FE830A7B42D7CE0E9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FC2C9439CE044CC81B8E9FB9A7ED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A754B-0428-4F98-A012-94CDD6A95893}"/>
      </w:docPartPr>
      <w:docPartBody>
        <w:p w:rsidR="000958D3" w:rsidRDefault="0023119A" w:rsidP="0023119A">
          <w:pPr>
            <w:pStyle w:val="EFC2C9439CE044CC81B8E9FB9A7ED7B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2AB4FC3684C6C96050DA63ED7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C82CE-62EA-416F-8953-ADC6167F4DC8}"/>
      </w:docPartPr>
      <w:docPartBody>
        <w:p w:rsidR="000958D3" w:rsidRDefault="0023119A" w:rsidP="0023119A">
          <w:pPr>
            <w:pStyle w:val="C3D2AB4FC3684C6C96050DA63ED71608"/>
          </w:pPr>
          <w:r>
            <w:t>0.0</w:t>
          </w:r>
        </w:p>
      </w:docPartBody>
    </w:docPart>
    <w:docPart>
      <w:docPartPr>
        <w:name w:val="FD920559B7034608B44E1360EBF3A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FBADF-5A57-4DD6-BE37-4C7F00727DD3}"/>
      </w:docPartPr>
      <w:docPartBody>
        <w:p w:rsidR="000958D3" w:rsidRDefault="0023119A" w:rsidP="0023119A">
          <w:pPr>
            <w:pStyle w:val="FD920559B7034608B44E1360EBF3A6D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360B5E24814BBE8E63C5C111198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7B11A-B4FD-4438-B151-66CB87EDDE88}"/>
      </w:docPartPr>
      <w:docPartBody>
        <w:p w:rsidR="000958D3" w:rsidRDefault="0023119A" w:rsidP="0023119A">
          <w:pPr>
            <w:pStyle w:val="1C360B5E24814BBE8E63C5C111198086"/>
          </w:pPr>
          <w:r>
            <w:t>0.0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4CA06-251C-4EFF-A299-C1E78A999607}"/>
      </w:docPartPr>
      <w:docPartBody>
        <w:p w:rsidR="007603F5" w:rsidRDefault="00466B8F">
          <w:r w:rsidRPr="00D76F9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958D3"/>
    <w:rsid w:val="000A082F"/>
    <w:rsid w:val="000B6463"/>
    <w:rsid w:val="000D642B"/>
    <w:rsid w:val="000F4486"/>
    <w:rsid w:val="00102898"/>
    <w:rsid w:val="001041F0"/>
    <w:rsid w:val="001327E2"/>
    <w:rsid w:val="00144817"/>
    <w:rsid w:val="0017648A"/>
    <w:rsid w:val="00177402"/>
    <w:rsid w:val="001D24A5"/>
    <w:rsid w:val="001D36B1"/>
    <w:rsid w:val="00211EAD"/>
    <w:rsid w:val="00224510"/>
    <w:rsid w:val="0023119A"/>
    <w:rsid w:val="00252032"/>
    <w:rsid w:val="002A00F8"/>
    <w:rsid w:val="002F61CF"/>
    <w:rsid w:val="00385586"/>
    <w:rsid w:val="003959BC"/>
    <w:rsid w:val="003B03E0"/>
    <w:rsid w:val="003E0989"/>
    <w:rsid w:val="00401A56"/>
    <w:rsid w:val="00416867"/>
    <w:rsid w:val="004218D7"/>
    <w:rsid w:val="00423AF1"/>
    <w:rsid w:val="00466B8F"/>
    <w:rsid w:val="004725F7"/>
    <w:rsid w:val="0047626A"/>
    <w:rsid w:val="0054680B"/>
    <w:rsid w:val="005B7E0B"/>
    <w:rsid w:val="00607675"/>
    <w:rsid w:val="00615AC2"/>
    <w:rsid w:val="006C2ADC"/>
    <w:rsid w:val="006E3CF2"/>
    <w:rsid w:val="006F7026"/>
    <w:rsid w:val="007350A6"/>
    <w:rsid w:val="00736C70"/>
    <w:rsid w:val="007603F5"/>
    <w:rsid w:val="00782396"/>
    <w:rsid w:val="00785C27"/>
    <w:rsid w:val="0079125E"/>
    <w:rsid w:val="007B14AB"/>
    <w:rsid w:val="007B4AA9"/>
    <w:rsid w:val="007D3F5C"/>
    <w:rsid w:val="007E7C13"/>
    <w:rsid w:val="007F0D9E"/>
    <w:rsid w:val="007F0EB0"/>
    <w:rsid w:val="00821E40"/>
    <w:rsid w:val="008435F5"/>
    <w:rsid w:val="0084568F"/>
    <w:rsid w:val="008506F4"/>
    <w:rsid w:val="008632AF"/>
    <w:rsid w:val="008762C7"/>
    <w:rsid w:val="008D2D7F"/>
    <w:rsid w:val="008E478C"/>
    <w:rsid w:val="008F187D"/>
    <w:rsid w:val="008F3546"/>
    <w:rsid w:val="00945794"/>
    <w:rsid w:val="009529FA"/>
    <w:rsid w:val="00967DF8"/>
    <w:rsid w:val="00981D12"/>
    <w:rsid w:val="00990FA0"/>
    <w:rsid w:val="00995E9D"/>
    <w:rsid w:val="009D03EC"/>
    <w:rsid w:val="009E241B"/>
    <w:rsid w:val="00A22953"/>
    <w:rsid w:val="00A50F18"/>
    <w:rsid w:val="00A772AE"/>
    <w:rsid w:val="00A77547"/>
    <w:rsid w:val="00A86419"/>
    <w:rsid w:val="00AA4803"/>
    <w:rsid w:val="00AA4FAF"/>
    <w:rsid w:val="00AA7526"/>
    <w:rsid w:val="00AE0358"/>
    <w:rsid w:val="00B205FB"/>
    <w:rsid w:val="00B307D5"/>
    <w:rsid w:val="00B45694"/>
    <w:rsid w:val="00B4786E"/>
    <w:rsid w:val="00B60B1A"/>
    <w:rsid w:val="00B83248"/>
    <w:rsid w:val="00BA10F6"/>
    <w:rsid w:val="00BB6075"/>
    <w:rsid w:val="00BC26C1"/>
    <w:rsid w:val="00C0682E"/>
    <w:rsid w:val="00C22184"/>
    <w:rsid w:val="00C42C2F"/>
    <w:rsid w:val="00C6509A"/>
    <w:rsid w:val="00C74663"/>
    <w:rsid w:val="00CD1AFB"/>
    <w:rsid w:val="00CF2DC5"/>
    <w:rsid w:val="00D06423"/>
    <w:rsid w:val="00D23EE8"/>
    <w:rsid w:val="00D57158"/>
    <w:rsid w:val="00D57A0D"/>
    <w:rsid w:val="00D67D5F"/>
    <w:rsid w:val="00D77F70"/>
    <w:rsid w:val="00DB3A0C"/>
    <w:rsid w:val="00DE5B2C"/>
    <w:rsid w:val="00E31902"/>
    <w:rsid w:val="00E35EDF"/>
    <w:rsid w:val="00E36506"/>
    <w:rsid w:val="00E44B1F"/>
    <w:rsid w:val="00E57EAD"/>
    <w:rsid w:val="00E7673F"/>
    <w:rsid w:val="00E836AB"/>
    <w:rsid w:val="00EB1A88"/>
    <w:rsid w:val="00ED68E7"/>
    <w:rsid w:val="00EE2183"/>
    <w:rsid w:val="00F01EE1"/>
    <w:rsid w:val="00F32CE6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B8F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B0643A31F4E41EDB04ED049E0950BBF">
    <w:name w:val="AB0643A31F4E41EDB04ED049E0950BBF"/>
    <w:rsid w:val="00DB3A0C"/>
  </w:style>
  <w:style w:type="paragraph" w:customStyle="1" w:styleId="AFF69054740147C98D185A1933D142E9">
    <w:name w:val="AFF69054740147C98D185A1933D142E9"/>
    <w:rsid w:val="00DB3A0C"/>
  </w:style>
  <w:style w:type="paragraph" w:customStyle="1" w:styleId="91EF048CE72A4CC8979DB6F4879A6C8B">
    <w:name w:val="91EF048CE72A4CC8979DB6F4879A6C8B"/>
    <w:rsid w:val="00DB3A0C"/>
  </w:style>
  <w:style w:type="paragraph" w:customStyle="1" w:styleId="A7BFB2C2B5654D6DB516EAB5527E7795">
    <w:name w:val="A7BFB2C2B5654D6DB516EAB5527E7795"/>
    <w:rsid w:val="00DB3A0C"/>
  </w:style>
  <w:style w:type="paragraph" w:customStyle="1" w:styleId="2C82997EE3034D36ACDEC995426E1077">
    <w:name w:val="2C82997EE3034D36ACDEC995426E1077"/>
    <w:rsid w:val="00DB3A0C"/>
  </w:style>
  <w:style w:type="paragraph" w:customStyle="1" w:styleId="CAFF5C6BD83A49EEAB8F9D4367CD8BC9">
    <w:name w:val="CAFF5C6BD83A49EEAB8F9D4367CD8BC9"/>
    <w:rsid w:val="00DB3A0C"/>
  </w:style>
  <w:style w:type="paragraph" w:customStyle="1" w:styleId="DE1CBCC2D8384C47908DC39312753207">
    <w:name w:val="DE1CBCC2D8384C47908DC39312753207"/>
    <w:rsid w:val="00DB3A0C"/>
  </w:style>
  <w:style w:type="paragraph" w:customStyle="1" w:styleId="9D375D0CF7D143C181720A5236A43474">
    <w:name w:val="9D375D0CF7D143C181720A5236A43474"/>
    <w:rsid w:val="00DB3A0C"/>
  </w:style>
  <w:style w:type="paragraph" w:customStyle="1" w:styleId="58C4815708B14312BEE9B2BFF34A2570">
    <w:name w:val="58C4815708B14312BEE9B2BFF34A2570"/>
    <w:rsid w:val="00DB3A0C"/>
  </w:style>
  <w:style w:type="paragraph" w:customStyle="1" w:styleId="D8503DF104194888B37338E5E63CCA30">
    <w:name w:val="D8503DF104194888B37338E5E63CCA30"/>
    <w:rsid w:val="00DB3A0C"/>
  </w:style>
  <w:style w:type="paragraph" w:customStyle="1" w:styleId="04FA474016DA415E93DCF9D9575BD1DD">
    <w:name w:val="04FA474016DA415E93DCF9D9575BD1DD"/>
    <w:rsid w:val="00E35EDF"/>
  </w:style>
  <w:style w:type="paragraph" w:customStyle="1" w:styleId="97B2CD4A94254E6B80ADB5A807E4B2C3">
    <w:name w:val="97B2CD4A94254E6B80ADB5A807E4B2C3"/>
    <w:rsid w:val="00E35EDF"/>
  </w:style>
  <w:style w:type="paragraph" w:customStyle="1" w:styleId="3FEBB62C364948668CA91CE951F97F3C">
    <w:name w:val="3FEBB62C364948668CA91CE951F97F3C"/>
    <w:rsid w:val="00E35EDF"/>
  </w:style>
  <w:style w:type="paragraph" w:customStyle="1" w:styleId="EE9F7E4AA195461BBBD28A2FF7F95E3F">
    <w:name w:val="EE9F7E4AA195461BBBD28A2FF7F95E3F"/>
    <w:rsid w:val="00E35EDF"/>
  </w:style>
  <w:style w:type="paragraph" w:customStyle="1" w:styleId="77AA31E8A4BB439B97B81BDDDB0F2685">
    <w:name w:val="77AA31E8A4BB439B97B81BDDDB0F2685"/>
    <w:rsid w:val="00E35EDF"/>
  </w:style>
  <w:style w:type="paragraph" w:customStyle="1" w:styleId="813E1AAB765242BFA47C733A530058B6">
    <w:name w:val="813E1AAB765242BFA47C733A530058B6"/>
    <w:rsid w:val="00E35EDF"/>
  </w:style>
  <w:style w:type="paragraph" w:customStyle="1" w:styleId="9EA8BB69B34641DF946AF098FA50269C">
    <w:name w:val="9EA8BB69B34641DF946AF098FA50269C"/>
    <w:rsid w:val="00E35EDF"/>
  </w:style>
  <w:style w:type="paragraph" w:customStyle="1" w:styleId="B47B9B3469994F2BB4FD62D62C6E3E26">
    <w:name w:val="B47B9B3469994F2BB4FD62D62C6E3E26"/>
    <w:rsid w:val="00E35EDF"/>
  </w:style>
  <w:style w:type="paragraph" w:customStyle="1" w:styleId="481B6229C3284F75BF2C3D89A9241F0D">
    <w:name w:val="481B6229C3284F75BF2C3D89A9241F0D"/>
    <w:rsid w:val="00E35EDF"/>
  </w:style>
  <w:style w:type="paragraph" w:customStyle="1" w:styleId="1B20AAB63B11478BBCB1738CB9258B72">
    <w:name w:val="1B20AAB63B11478BBCB1738CB9258B72"/>
    <w:rsid w:val="00E35EDF"/>
  </w:style>
  <w:style w:type="paragraph" w:customStyle="1" w:styleId="836B4564290C41388806DC6E2D57E0EA">
    <w:name w:val="836B4564290C41388806DC6E2D57E0EA"/>
    <w:rsid w:val="00E35EDF"/>
  </w:style>
  <w:style w:type="paragraph" w:customStyle="1" w:styleId="F67A7E52AF4B446C92ABEF7CE06D263D">
    <w:name w:val="F67A7E52AF4B446C92ABEF7CE06D263D"/>
    <w:rsid w:val="00E35EDF"/>
  </w:style>
  <w:style w:type="paragraph" w:customStyle="1" w:styleId="C92985116DB94AC584CDF733CBEB83EF">
    <w:name w:val="C92985116DB94AC584CDF733CBEB83EF"/>
    <w:rsid w:val="00E35EDF"/>
  </w:style>
  <w:style w:type="paragraph" w:customStyle="1" w:styleId="88B8521257ED473A83C2882E9CCD6AFB">
    <w:name w:val="88B8521257ED473A83C2882E9CCD6AFB"/>
    <w:rsid w:val="00E35EDF"/>
  </w:style>
  <w:style w:type="paragraph" w:customStyle="1" w:styleId="9B643C8465C6478ABA348203897C0C7A">
    <w:name w:val="9B643C8465C6478ABA348203897C0C7A"/>
    <w:rsid w:val="00E35EDF"/>
  </w:style>
  <w:style w:type="paragraph" w:customStyle="1" w:styleId="6C4D282D715A4B38AD636D89EE337A5C">
    <w:name w:val="6C4D282D715A4B38AD636D89EE337A5C"/>
    <w:rsid w:val="00E35EDF"/>
  </w:style>
  <w:style w:type="paragraph" w:customStyle="1" w:styleId="B9973054B3EF43E3A9278D96E3F93B3E">
    <w:name w:val="B9973054B3EF43E3A9278D96E3F93B3E"/>
    <w:rsid w:val="00A772AE"/>
  </w:style>
  <w:style w:type="paragraph" w:customStyle="1" w:styleId="69FE4CE293534D7F8743558D15A90DB0">
    <w:name w:val="69FE4CE293534D7F8743558D15A90DB0"/>
    <w:rsid w:val="00A772AE"/>
  </w:style>
  <w:style w:type="paragraph" w:customStyle="1" w:styleId="28F72F06F1AD40FEAA9B28A351C12A01">
    <w:name w:val="28F72F06F1AD40FEAA9B28A351C12A01"/>
    <w:rsid w:val="009D03EC"/>
  </w:style>
  <w:style w:type="paragraph" w:customStyle="1" w:styleId="78800237815441B886B0959A0DC7478A">
    <w:name w:val="78800237815441B886B0959A0DC7478A"/>
    <w:rsid w:val="009D03EC"/>
  </w:style>
  <w:style w:type="paragraph" w:customStyle="1" w:styleId="338E9CFAC1F242B8A66B432B419753E3">
    <w:name w:val="338E9CFAC1F242B8A66B432B419753E3"/>
    <w:rsid w:val="009D03EC"/>
  </w:style>
  <w:style w:type="paragraph" w:customStyle="1" w:styleId="671AD76E8B864171925E3C456C096618">
    <w:name w:val="671AD76E8B864171925E3C456C096618"/>
    <w:rsid w:val="009D03EC"/>
  </w:style>
  <w:style w:type="paragraph" w:customStyle="1" w:styleId="148B9A6F6F3644EF85B493DAF8288A7F">
    <w:name w:val="148B9A6F6F3644EF85B493DAF8288A7F"/>
    <w:rsid w:val="009D03EC"/>
  </w:style>
  <w:style w:type="paragraph" w:customStyle="1" w:styleId="A5ADA219323747A9A107601786728411">
    <w:name w:val="A5ADA219323747A9A107601786728411"/>
    <w:rsid w:val="009D03EC"/>
  </w:style>
  <w:style w:type="paragraph" w:customStyle="1" w:styleId="BDDF659B1FD9474B9323C605A085B4DB">
    <w:name w:val="BDDF659B1FD9474B9323C605A085B4DB"/>
    <w:rsid w:val="009D03EC"/>
  </w:style>
  <w:style w:type="paragraph" w:customStyle="1" w:styleId="F36B0DD0524749639B91D118455B556C">
    <w:name w:val="F36B0DD0524749639B91D118455B556C"/>
    <w:rsid w:val="009D03EC"/>
  </w:style>
  <w:style w:type="paragraph" w:customStyle="1" w:styleId="0665342202B14463BFF771DFF9ACB082">
    <w:name w:val="0665342202B14463BFF771DFF9ACB082"/>
    <w:rsid w:val="009D03EC"/>
  </w:style>
  <w:style w:type="paragraph" w:customStyle="1" w:styleId="3F4534671C064689952C68957BCE28FE">
    <w:name w:val="3F4534671C064689952C68957BCE28FE"/>
    <w:rsid w:val="009D03EC"/>
  </w:style>
  <w:style w:type="paragraph" w:customStyle="1" w:styleId="FE418D5B502A413484C8F1B58BF059F8">
    <w:name w:val="FE418D5B502A413484C8F1B58BF059F8"/>
    <w:rsid w:val="009D03EC"/>
  </w:style>
  <w:style w:type="paragraph" w:customStyle="1" w:styleId="AD7A4792E63341A5BB257E1BB5C34D41">
    <w:name w:val="AD7A4792E63341A5BB257E1BB5C34D41"/>
    <w:rsid w:val="009D03EC"/>
  </w:style>
  <w:style w:type="paragraph" w:customStyle="1" w:styleId="B9450C534E514D2ABC619790C3779D86">
    <w:name w:val="B9450C534E514D2ABC619790C3779D86"/>
    <w:rsid w:val="009D03EC"/>
  </w:style>
  <w:style w:type="paragraph" w:customStyle="1" w:styleId="AA2DDEDF12624C13A466B1B9353142A1">
    <w:name w:val="AA2DDEDF12624C13A466B1B9353142A1"/>
    <w:rsid w:val="009D03EC"/>
  </w:style>
  <w:style w:type="paragraph" w:customStyle="1" w:styleId="2B4396B9345748A7B724B4288755AF55">
    <w:name w:val="2B4396B9345748A7B724B4288755AF55"/>
    <w:rsid w:val="009D03EC"/>
  </w:style>
  <w:style w:type="paragraph" w:customStyle="1" w:styleId="9EE468207EAE4899A309F615E24B49EA">
    <w:name w:val="9EE468207EAE4899A309F615E24B49EA"/>
    <w:rsid w:val="009D03EC"/>
  </w:style>
  <w:style w:type="paragraph" w:customStyle="1" w:styleId="208C84035A694B2DB47E4A75488BE571">
    <w:name w:val="208C84035A694B2DB47E4A75488BE571"/>
    <w:rsid w:val="009D03EC"/>
  </w:style>
  <w:style w:type="paragraph" w:customStyle="1" w:styleId="659A6D24B71D405B906CF7F63B9C66DE">
    <w:name w:val="659A6D24B71D405B906CF7F63B9C66DE"/>
    <w:rsid w:val="009D03EC"/>
  </w:style>
  <w:style w:type="paragraph" w:customStyle="1" w:styleId="98CBF9DEFA214C6E887CECF4B241EFF8">
    <w:name w:val="98CBF9DEFA214C6E887CECF4B241EFF8"/>
    <w:rsid w:val="009D03EC"/>
  </w:style>
  <w:style w:type="paragraph" w:customStyle="1" w:styleId="EF6850FBFAB54FF1A68E3B7B512A3989">
    <w:name w:val="EF6850FBFAB54FF1A68E3B7B512A3989"/>
    <w:rsid w:val="009D03EC"/>
  </w:style>
  <w:style w:type="paragraph" w:customStyle="1" w:styleId="E59ACCFEAEEA4BF9BF562ABA332A11C3">
    <w:name w:val="E59ACCFEAEEA4BF9BF562ABA332A11C3"/>
    <w:rsid w:val="009D03EC"/>
  </w:style>
  <w:style w:type="paragraph" w:customStyle="1" w:styleId="31165EED4C854DFB9D49C9CC7A4E7A41">
    <w:name w:val="31165EED4C854DFB9D49C9CC7A4E7A41"/>
    <w:rsid w:val="009D03EC"/>
  </w:style>
  <w:style w:type="paragraph" w:customStyle="1" w:styleId="10C5499F67C24DC08186B8CC92E950EA">
    <w:name w:val="10C5499F67C24DC08186B8CC92E950EA"/>
    <w:rsid w:val="009D03EC"/>
  </w:style>
  <w:style w:type="paragraph" w:customStyle="1" w:styleId="3731B4216D234BF2BA676C0D5CDC592E">
    <w:name w:val="3731B4216D234BF2BA676C0D5CDC592E"/>
    <w:rsid w:val="009D03EC"/>
  </w:style>
  <w:style w:type="paragraph" w:customStyle="1" w:styleId="66C2E9E6BDB24888AC4BA6018052ECAB">
    <w:name w:val="66C2E9E6BDB24888AC4BA6018052ECAB"/>
    <w:rsid w:val="009D03EC"/>
  </w:style>
  <w:style w:type="paragraph" w:customStyle="1" w:styleId="10703C5DD5344AB98940861307B7BF8E">
    <w:name w:val="10703C5DD5344AB98940861307B7BF8E"/>
    <w:rsid w:val="009D03EC"/>
  </w:style>
  <w:style w:type="paragraph" w:customStyle="1" w:styleId="61D2AF4D358A4ECA8892DC03EC76A6F6">
    <w:name w:val="61D2AF4D358A4ECA8892DC03EC76A6F6"/>
    <w:rsid w:val="009D03EC"/>
  </w:style>
  <w:style w:type="paragraph" w:customStyle="1" w:styleId="8CE8391A90474A69B1B4535E08DA49D5">
    <w:name w:val="8CE8391A90474A69B1B4535E08DA49D5"/>
    <w:rsid w:val="009D03EC"/>
  </w:style>
  <w:style w:type="paragraph" w:customStyle="1" w:styleId="C46EA900461A437A8400374243B62F85">
    <w:name w:val="C46EA900461A437A8400374243B62F85"/>
    <w:rsid w:val="009D03EC"/>
  </w:style>
  <w:style w:type="paragraph" w:customStyle="1" w:styleId="E4515E91E34B4B078F2859632219129C">
    <w:name w:val="E4515E91E34B4B078F2859632219129C"/>
    <w:rsid w:val="009D03EC"/>
  </w:style>
  <w:style w:type="paragraph" w:customStyle="1" w:styleId="049E71F5D66F47808019271B2100CF42">
    <w:name w:val="049E71F5D66F47808019271B2100CF42"/>
    <w:rsid w:val="009D03EC"/>
  </w:style>
  <w:style w:type="paragraph" w:customStyle="1" w:styleId="006E725F56BB44AEAA20F559F053E9BC">
    <w:name w:val="006E725F56BB44AEAA20F559F053E9BC"/>
    <w:rsid w:val="009D03EC"/>
  </w:style>
  <w:style w:type="paragraph" w:customStyle="1" w:styleId="45F9E98933C44420AC426481295265B4">
    <w:name w:val="45F9E98933C44420AC426481295265B4"/>
    <w:rsid w:val="009D03EC"/>
  </w:style>
  <w:style w:type="paragraph" w:customStyle="1" w:styleId="3E4A9D2ABA7640888FCBEA1D2D7B74F0">
    <w:name w:val="3E4A9D2ABA7640888FCBEA1D2D7B74F0"/>
    <w:rsid w:val="009D03EC"/>
  </w:style>
  <w:style w:type="paragraph" w:customStyle="1" w:styleId="EDD4672BA6074E18BFA4A6B4B7F0FDDF">
    <w:name w:val="EDD4672BA6074E18BFA4A6B4B7F0FDDF"/>
    <w:rsid w:val="009D03EC"/>
  </w:style>
  <w:style w:type="paragraph" w:customStyle="1" w:styleId="8696383B51BC42A1ACED511EB5AADFF8">
    <w:name w:val="8696383B51BC42A1ACED511EB5AADFF8"/>
    <w:rsid w:val="009D03EC"/>
  </w:style>
  <w:style w:type="paragraph" w:customStyle="1" w:styleId="28BC876FF7AD4C8FADE508656DC8A174">
    <w:name w:val="28BC876FF7AD4C8FADE508656DC8A174"/>
    <w:rsid w:val="009D03EC"/>
  </w:style>
  <w:style w:type="paragraph" w:customStyle="1" w:styleId="22887D7FB478408FBDF580C2F9FBC4FD">
    <w:name w:val="22887D7FB478408FBDF580C2F9FBC4FD"/>
    <w:rsid w:val="009D03EC"/>
  </w:style>
  <w:style w:type="paragraph" w:customStyle="1" w:styleId="03AEBBEA391D400DBE81D9688980337D">
    <w:name w:val="03AEBBEA391D400DBE81D9688980337D"/>
    <w:rsid w:val="009D03EC"/>
  </w:style>
  <w:style w:type="paragraph" w:customStyle="1" w:styleId="B92AC6FBFCAF42F292E75E084D2BD518">
    <w:name w:val="B92AC6FBFCAF42F292E75E084D2BD518"/>
    <w:rsid w:val="009D03EC"/>
  </w:style>
  <w:style w:type="paragraph" w:customStyle="1" w:styleId="7A0A56CEF1814216B7287598D4B58AF1">
    <w:name w:val="7A0A56CEF1814216B7287598D4B58AF1"/>
    <w:rsid w:val="009D03EC"/>
  </w:style>
  <w:style w:type="paragraph" w:customStyle="1" w:styleId="DC318DDC64B34C88AE0BEF43FBD3DD9B">
    <w:name w:val="DC318DDC64B34C88AE0BEF43FBD3DD9B"/>
    <w:rsid w:val="009D03EC"/>
  </w:style>
  <w:style w:type="paragraph" w:customStyle="1" w:styleId="09D6A04D293543B19424CDA91E681A59">
    <w:name w:val="09D6A04D293543B19424CDA91E681A59"/>
    <w:rsid w:val="009D03EC"/>
  </w:style>
  <w:style w:type="paragraph" w:customStyle="1" w:styleId="75033042C3B14062B411CF3D21CA4613">
    <w:name w:val="75033042C3B14062B411CF3D21CA4613"/>
    <w:rsid w:val="009D03EC"/>
  </w:style>
  <w:style w:type="paragraph" w:customStyle="1" w:styleId="3D48150DC92841B3905A7718AB8F2790">
    <w:name w:val="3D48150DC92841B3905A7718AB8F2790"/>
    <w:rsid w:val="009D03EC"/>
  </w:style>
  <w:style w:type="paragraph" w:customStyle="1" w:styleId="DB7E39EF658B4B43A94B8E50DDC27B73">
    <w:name w:val="DB7E39EF658B4B43A94B8E50DDC27B73"/>
    <w:rsid w:val="009D03EC"/>
  </w:style>
  <w:style w:type="paragraph" w:customStyle="1" w:styleId="7594FEAA52374B1F8A2C4B1C7BAB2001">
    <w:name w:val="7594FEAA52374B1F8A2C4B1C7BAB2001"/>
    <w:rsid w:val="009D03EC"/>
  </w:style>
  <w:style w:type="paragraph" w:customStyle="1" w:styleId="273DE711BB9E4D4B9EFB16F32A3BC593">
    <w:name w:val="273DE711BB9E4D4B9EFB16F32A3BC593"/>
    <w:rsid w:val="009D03EC"/>
  </w:style>
  <w:style w:type="paragraph" w:customStyle="1" w:styleId="7912877051FB4336B19E35B7EB0BC192">
    <w:name w:val="7912877051FB4336B19E35B7EB0BC192"/>
    <w:rsid w:val="009D03EC"/>
  </w:style>
  <w:style w:type="paragraph" w:customStyle="1" w:styleId="7645105B1ED745129C997E0EC898B14D">
    <w:name w:val="7645105B1ED745129C997E0EC898B14D"/>
    <w:rsid w:val="009D03EC"/>
  </w:style>
  <w:style w:type="paragraph" w:customStyle="1" w:styleId="1C84BCB372DD4713A129008179C775EE">
    <w:name w:val="1C84BCB372DD4713A129008179C775EE"/>
    <w:rsid w:val="009D03EC"/>
  </w:style>
  <w:style w:type="paragraph" w:customStyle="1" w:styleId="43994BE1D9EF4AF2B72437A790A1E2BB">
    <w:name w:val="43994BE1D9EF4AF2B72437A790A1E2BB"/>
    <w:rsid w:val="009D03EC"/>
  </w:style>
  <w:style w:type="paragraph" w:customStyle="1" w:styleId="14DE1389B122466D8724B5868F330939">
    <w:name w:val="14DE1389B122466D8724B5868F330939"/>
    <w:rsid w:val="009D03EC"/>
  </w:style>
  <w:style w:type="paragraph" w:customStyle="1" w:styleId="E4EFC804644D4C56ADCADDC40F792D6E">
    <w:name w:val="E4EFC804644D4C56ADCADDC40F792D6E"/>
    <w:rsid w:val="009D03EC"/>
  </w:style>
  <w:style w:type="paragraph" w:customStyle="1" w:styleId="85EA911F828D4CA8880A6033211A4C3B">
    <w:name w:val="85EA911F828D4CA8880A6033211A4C3B"/>
    <w:rsid w:val="009D03EC"/>
  </w:style>
  <w:style w:type="paragraph" w:customStyle="1" w:styleId="914EE6781E51416DB773AC699EFFE53B">
    <w:name w:val="914EE6781E51416DB773AC699EFFE53B"/>
    <w:rsid w:val="009D03EC"/>
  </w:style>
  <w:style w:type="paragraph" w:customStyle="1" w:styleId="B21FD6A0B7064D2B8E68599207AF8A59">
    <w:name w:val="B21FD6A0B7064D2B8E68599207AF8A59"/>
    <w:rsid w:val="009D03EC"/>
  </w:style>
  <w:style w:type="paragraph" w:customStyle="1" w:styleId="23B081BF2228444AA69BECC8ED39152C">
    <w:name w:val="23B081BF2228444AA69BECC8ED39152C"/>
    <w:rsid w:val="009D03EC"/>
  </w:style>
  <w:style w:type="paragraph" w:customStyle="1" w:styleId="67EF68DA217D4BCCB7E8B0AC14E4FC47">
    <w:name w:val="67EF68DA217D4BCCB7E8B0AC14E4FC47"/>
    <w:rsid w:val="009D03EC"/>
  </w:style>
  <w:style w:type="paragraph" w:customStyle="1" w:styleId="7DCD2F6BCF984AF09A3D8EA760972A61">
    <w:name w:val="7DCD2F6BCF984AF09A3D8EA760972A61"/>
    <w:rsid w:val="009D03EC"/>
  </w:style>
  <w:style w:type="paragraph" w:customStyle="1" w:styleId="8C2303EEB0004C91A1BA7EEF7315DD0B">
    <w:name w:val="8C2303EEB0004C91A1BA7EEF7315DD0B"/>
    <w:rsid w:val="009D03EC"/>
  </w:style>
  <w:style w:type="paragraph" w:customStyle="1" w:styleId="BD2EC7699DF346F6B70E0DFDE1CC3991">
    <w:name w:val="BD2EC7699DF346F6B70E0DFDE1CC3991"/>
    <w:rsid w:val="009D03EC"/>
  </w:style>
  <w:style w:type="paragraph" w:customStyle="1" w:styleId="E3E302A36DDC461E982A4F053903B0E5">
    <w:name w:val="E3E302A36DDC461E982A4F053903B0E5"/>
    <w:rsid w:val="008F3546"/>
  </w:style>
  <w:style w:type="paragraph" w:customStyle="1" w:styleId="895C40A252C64DDB83F68FB21AD276A3">
    <w:name w:val="895C40A252C64DDB83F68FB21AD276A3"/>
    <w:rsid w:val="008F3546"/>
  </w:style>
  <w:style w:type="paragraph" w:customStyle="1" w:styleId="371ECFF4FE144C989AADB24C5661B4BF">
    <w:name w:val="371ECFF4FE144C989AADB24C5661B4BF"/>
    <w:rsid w:val="008F3546"/>
  </w:style>
  <w:style w:type="paragraph" w:customStyle="1" w:styleId="CFF7392A720546E2944F656F4BBE4894">
    <w:name w:val="CFF7392A720546E2944F656F4BBE4894"/>
    <w:rsid w:val="008F3546"/>
  </w:style>
  <w:style w:type="paragraph" w:customStyle="1" w:styleId="D93AE042B29B4AEB88417984EDD10199">
    <w:name w:val="D93AE042B29B4AEB88417984EDD10199"/>
    <w:rsid w:val="008F3546"/>
  </w:style>
  <w:style w:type="paragraph" w:customStyle="1" w:styleId="4C003E34FF414669805F8DF3B013AB43">
    <w:name w:val="4C003E34FF414669805F8DF3B013AB43"/>
    <w:rsid w:val="008F3546"/>
  </w:style>
  <w:style w:type="paragraph" w:customStyle="1" w:styleId="4E61028B00494192A7E63841060F482F">
    <w:name w:val="4E61028B00494192A7E63841060F482F"/>
    <w:rsid w:val="008F3546"/>
  </w:style>
  <w:style w:type="paragraph" w:customStyle="1" w:styleId="E0CA1B25CA434AA29F73565FB89F27AF">
    <w:name w:val="E0CA1B25CA434AA29F73565FB89F27AF"/>
    <w:rsid w:val="008F3546"/>
  </w:style>
  <w:style w:type="paragraph" w:customStyle="1" w:styleId="C84E55AB239E47C1B02355BE5E0C71A6">
    <w:name w:val="C84E55AB239E47C1B02355BE5E0C71A6"/>
    <w:rsid w:val="008F3546"/>
  </w:style>
  <w:style w:type="paragraph" w:customStyle="1" w:styleId="73029E9AB4CF462C96E535D9F9C03FA6">
    <w:name w:val="73029E9AB4CF462C96E535D9F9C03FA6"/>
    <w:rsid w:val="008F3546"/>
  </w:style>
  <w:style w:type="paragraph" w:customStyle="1" w:styleId="27E742032DC74843B61A7FFEB67AA97A">
    <w:name w:val="27E742032DC74843B61A7FFEB67AA97A"/>
    <w:rsid w:val="008F3546"/>
  </w:style>
  <w:style w:type="paragraph" w:customStyle="1" w:styleId="1207E530F9894E22B9D46F9458FABB61">
    <w:name w:val="1207E530F9894E22B9D46F9458FABB61"/>
    <w:rsid w:val="008F3546"/>
  </w:style>
  <w:style w:type="paragraph" w:customStyle="1" w:styleId="B31872E6030143598214D59B94DD6F44">
    <w:name w:val="B31872E6030143598214D59B94DD6F44"/>
    <w:rsid w:val="008F3546"/>
  </w:style>
  <w:style w:type="paragraph" w:customStyle="1" w:styleId="24F3917547B64FF387586807A496DDB1">
    <w:name w:val="24F3917547B64FF387586807A496DDB1"/>
    <w:rsid w:val="008F3546"/>
  </w:style>
  <w:style w:type="paragraph" w:customStyle="1" w:styleId="AE51CC8F40B143AEBF172D2C03F8F5D8">
    <w:name w:val="AE51CC8F40B143AEBF172D2C03F8F5D8"/>
    <w:rsid w:val="008F3546"/>
  </w:style>
  <w:style w:type="paragraph" w:customStyle="1" w:styleId="D4F7A0822872480CA5BDEB3AB51618B1">
    <w:name w:val="D4F7A0822872480CA5BDEB3AB51618B1"/>
    <w:rsid w:val="008F3546"/>
  </w:style>
  <w:style w:type="paragraph" w:customStyle="1" w:styleId="8A4E9721983B400F84E4157EF28E1554">
    <w:name w:val="8A4E9721983B400F84E4157EF28E1554"/>
    <w:rsid w:val="008F3546"/>
  </w:style>
  <w:style w:type="paragraph" w:customStyle="1" w:styleId="97CBAFE9AC1245E0B5B817B4E98FA000">
    <w:name w:val="97CBAFE9AC1245E0B5B817B4E98FA000"/>
    <w:rsid w:val="008F3546"/>
  </w:style>
  <w:style w:type="paragraph" w:customStyle="1" w:styleId="A0E293EDD9594FBC936AFF9AD7245180">
    <w:name w:val="A0E293EDD9594FBC936AFF9AD7245180"/>
    <w:rsid w:val="008F3546"/>
  </w:style>
  <w:style w:type="paragraph" w:customStyle="1" w:styleId="D343CEA97EBE44DD86A8B52293F94F47">
    <w:name w:val="D343CEA97EBE44DD86A8B52293F94F47"/>
    <w:rsid w:val="008F3546"/>
  </w:style>
  <w:style w:type="paragraph" w:customStyle="1" w:styleId="EE4B0BC0F30941C9920CC48CAB1E3733">
    <w:name w:val="EE4B0BC0F30941C9920CC48CAB1E3733"/>
    <w:rsid w:val="008F3546"/>
  </w:style>
  <w:style w:type="paragraph" w:customStyle="1" w:styleId="23ABC88736BB49FDA67D4B5873EBD7CF">
    <w:name w:val="23ABC88736BB49FDA67D4B5873EBD7CF"/>
    <w:rsid w:val="008F3546"/>
  </w:style>
  <w:style w:type="paragraph" w:customStyle="1" w:styleId="80516351CECD4912BC25BEFA58225D4B">
    <w:name w:val="80516351CECD4912BC25BEFA58225D4B"/>
    <w:rsid w:val="008F3546"/>
  </w:style>
  <w:style w:type="paragraph" w:customStyle="1" w:styleId="4B547F8F9463442A86D0617670054210">
    <w:name w:val="4B547F8F9463442A86D0617670054210"/>
    <w:rsid w:val="008F3546"/>
  </w:style>
  <w:style w:type="paragraph" w:customStyle="1" w:styleId="6FF50A6971BA47688A9C5338038EA162">
    <w:name w:val="6FF50A6971BA47688A9C5338038EA162"/>
    <w:rsid w:val="008F3546"/>
  </w:style>
  <w:style w:type="paragraph" w:customStyle="1" w:styleId="84743FBB9DB046CABE4627CEE051C8B9">
    <w:name w:val="84743FBB9DB046CABE4627CEE051C8B9"/>
    <w:rsid w:val="008F3546"/>
  </w:style>
  <w:style w:type="paragraph" w:customStyle="1" w:styleId="87EC89D632114001B3CD364C2E92AF86">
    <w:name w:val="87EC89D632114001B3CD364C2E92AF86"/>
    <w:rsid w:val="008F3546"/>
  </w:style>
  <w:style w:type="paragraph" w:customStyle="1" w:styleId="DEA7477A9A4041F78842A3F5E62D959D">
    <w:name w:val="DEA7477A9A4041F78842A3F5E62D959D"/>
    <w:rsid w:val="008F3546"/>
  </w:style>
  <w:style w:type="paragraph" w:customStyle="1" w:styleId="FC1F97DAEBDD45F7B53CA15FCB6FD65C">
    <w:name w:val="FC1F97DAEBDD45F7B53CA15FCB6FD65C"/>
    <w:rsid w:val="008F3546"/>
  </w:style>
  <w:style w:type="paragraph" w:customStyle="1" w:styleId="A871250E7C334D1CB2A2DD4FDDC04EAE">
    <w:name w:val="A871250E7C334D1CB2A2DD4FDDC04EAE"/>
    <w:rsid w:val="008F3546"/>
  </w:style>
  <w:style w:type="paragraph" w:customStyle="1" w:styleId="ADB16A91B25B4B13A5AB3496BFCBE69B">
    <w:name w:val="ADB16A91B25B4B13A5AB3496BFCBE69B"/>
    <w:rsid w:val="008F3546"/>
  </w:style>
  <w:style w:type="paragraph" w:customStyle="1" w:styleId="AF929DF9584347F2AE2383802632AD9F">
    <w:name w:val="AF929DF9584347F2AE2383802632AD9F"/>
    <w:rsid w:val="008F3546"/>
  </w:style>
  <w:style w:type="paragraph" w:customStyle="1" w:styleId="66F497BE61D04DA08281B6C0459D88D6">
    <w:name w:val="66F497BE61D04DA08281B6C0459D88D6"/>
    <w:rsid w:val="008F3546"/>
  </w:style>
  <w:style w:type="paragraph" w:customStyle="1" w:styleId="025E666C1002429289E1CE58DB604530">
    <w:name w:val="025E666C1002429289E1CE58DB604530"/>
    <w:rsid w:val="008F3546"/>
  </w:style>
  <w:style w:type="paragraph" w:customStyle="1" w:styleId="0C3B2DC3957A412F99DC42803273C43B">
    <w:name w:val="0C3B2DC3957A412F99DC42803273C43B"/>
    <w:rsid w:val="008F3546"/>
  </w:style>
  <w:style w:type="paragraph" w:customStyle="1" w:styleId="2F14DE84ADE24A70B35D27E7B01172A9">
    <w:name w:val="2F14DE84ADE24A70B35D27E7B01172A9"/>
    <w:rsid w:val="008F3546"/>
  </w:style>
  <w:style w:type="paragraph" w:customStyle="1" w:styleId="5452585A53454448A56B62420178BBC6">
    <w:name w:val="5452585A53454448A56B62420178BBC6"/>
    <w:rsid w:val="00BA10F6"/>
  </w:style>
  <w:style w:type="paragraph" w:customStyle="1" w:styleId="79D6AA96DE8F4A26AA6B6E2C9E83899E">
    <w:name w:val="79D6AA96DE8F4A26AA6B6E2C9E83899E"/>
    <w:rsid w:val="00BA10F6"/>
  </w:style>
  <w:style w:type="paragraph" w:customStyle="1" w:styleId="BFEC6C6703D042CB8229036C8BA0F0B4">
    <w:name w:val="BFEC6C6703D042CB8229036C8BA0F0B4"/>
    <w:rsid w:val="00BA10F6"/>
  </w:style>
  <w:style w:type="paragraph" w:customStyle="1" w:styleId="A1C9AABD83424406A23FB7763289512C">
    <w:name w:val="A1C9AABD83424406A23FB7763289512C"/>
    <w:rsid w:val="00BA10F6"/>
  </w:style>
  <w:style w:type="paragraph" w:customStyle="1" w:styleId="9AE10FA5626849FAB1B11EE152FDD94C">
    <w:name w:val="9AE10FA5626849FAB1B11EE152FDD94C"/>
    <w:rsid w:val="00BA10F6"/>
  </w:style>
  <w:style w:type="paragraph" w:customStyle="1" w:styleId="4794F96DB5254F0E826B9E0828C19C18">
    <w:name w:val="4794F96DB5254F0E826B9E0828C19C18"/>
    <w:rsid w:val="00BA10F6"/>
  </w:style>
  <w:style w:type="paragraph" w:customStyle="1" w:styleId="7C2594F5F9B542768167B0460081382E">
    <w:name w:val="7C2594F5F9B542768167B0460081382E"/>
    <w:rsid w:val="00BA10F6"/>
  </w:style>
  <w:style w:type="paragraph" w:customStyle="1" w:styleId="E7E8444140954082ABDBF2A7B435A17A">
    <w:name w:val="E7E8444140954082ABDBF2A7B435A17A"/>
    <w:rsid w:val="00BA10F6"/>
  </w:style>
  <w:style w:type="paragraph" w:customStyle="1" w:styleId="0A600C415D7445398102CA0E7CFC777B">
    <w:name w:val="0A600C415D7445398102CA0E7CFC777B"/>
    <w:rsid w:val="003E0989"/>
  </w:style>
  <w:style w:type="paragraph" w:customStyle="1" w:styleId="348EE47DB0B2458E85D6099F0F3AA06F">
    <w:name w:val="348EE47DB0B2458E85D6099F0F3AA06F"/>
    <w:rsid w:val="003E0989"/>
  </w:style>
  <w:style w:type="paragraph" w:customStyle="1" w:styleId="E393CF3EEE044ED5B1949D049A0D7280">
    <w:name w:val="E393CF3EEE044ED5B1949D049A0D7280"/>
    <w:rsid w:val="007E7C13"/>
  </w:style>
  <w:style w:type="paragraph" w:customStyle="1" w:styleId="6C76C006F7BB43EE947A28D49559060D">
    <w:name w:val="6C76C006F7BB43EE947A28D49559060D"/>
    <w:rsid w:val="007E7C13"/>
  </w:style>
  <w:style w:type="paragraph" w:customStyle="1" w:styleId="B976A68D9DF94ADA9C566EEA1B6F9DE2">
    <w:name w:val="B976A68D9DF94ADA9C566EEA1B6F9DE2"/>
    <w:rsid w:val="007E7C13"/>
  </w:style>
  <w:style w:type="paragraph" w:customStyle="1" w:styleId="62018F016C244B2682374807CB1164B7">
    <w:name w:val="62018F016C244B2682374807CB1164B7"/>
    <w:rsid w:val="007E7C13"/>
  </w:style>
  <w:style w:type="paragraph" w:customStyle="1" w:styleId="2950AE16AE53491DA84DC21B7A07E205">
    <w:name w:val="2950AE16AE53491DA84DC21B7A07E205"/>
    <w:rsid w:val="006F7026"/>
  </w:style>
  <w:style w:type="paragraph" w:customStyle="1" w:styleId="8D4688616B45485AA5B9DA859FD63233">
    <w:name w:val="8D4688616B45485AA5B9DA859FD63233"/>
    <w:rsid w:val="006F7026"/>
  </w:style>
  <w:style w:type="paragraph" w:customStyle="1" w:styleId="B68D8E54717A47A9BF254236E572A3C2">
    <w:name w:val="B68D8E54717A47A9BF254236E572A3C2"/>
    <w:rsid w:val="006F7026"/>
  </w:style>
  <w:style w:type="paragraph" w:customStyle="1" w:styleId="85F10EAE1A774255B33196E086BE3185">
    <w:name w:val="85F10EAE1A774255B33196E086BE3185"/>
    <w:rsid w:val="006F7026"/>
  </w:style>
  <w:style w:type="paragraph" w:customStyle="1" w:styleId="C2DCA31A9EF34EE0A8347280398D9803">
    <w:name w:val="C2DCA31A9EF34EE0A8347280398D9803"/>
    <w:rsid w:val="006F7026"/>
  </w:style>
  <w:style w:type="paragraph" w:customStyle="1" w:styleId="829AA22746734056AA2C91E78FF605B8">
    <w:name w:val="829AA22746734056AA2C91E78FF605B8"/>
    <w:rsid w:val="006F7026"/>
  </w:style>
  <w:style w:type="paragraph" w:customStyle="1" w:styleId="3A64363A63554B8EAE0D6792DC7D8F86">
    <w:name w:val="3A64363A63554B8EAE0D6792DC7D8F86"/>
    <w:rsid w:val="00D77F70"/>
  </w:style>
  <w:style w:type="paragraph" w:customStyle="1" w:styleId="18F2103D85B04E5291E6581FB080D445">
    <w:name w:val="18F2103D85B04E5291E6581FB080D445"/>
    <w:rsid w:val="00D77F70"/>
  </w:style>
  <w:style w:type="paragraph" w:customStyle="1" w:styleId="E2C7136D307D43809F5C197A59C6F154">
    <w:name w:val="E2C7136D307D43809F5C197A59C6F154"/>
    <w:rsid w:val="00D77F70"/>
  </w:style>
  <w:style w:type="paragraph" w:customStyle="1" w:styleId="CCE624ACABA3434294746D50F8F17F12">
    <w:name w:val="CCE624ACABA3434294746D50F8F17F12"/>
    <w:rsid w:val="00D77F70"/>
  </w:style>
  <w:style w:type="paragraph" w:customStyle="1" w:styleId="290BE03DC4FF43498665DF5AAB3CB5B6">
    <w:name w:val="290BE03DC4FF43498665DF5AAB3CB5B6"/>
    <w:rsid w:val="00D77F70"/>
  </w:style>
  <w:style w:type="paragraph" w:customStyle="1" w:styleId="8D18C6A39485451195A3FDBF75F2B167">
    <w:name w:val="8D18C6A39485451195A3FDBF75F2B167"/>
    <w:rsid w:val="00D77F70"/>
  </w:style>
  <w:style w:type="paragraph" w:customStyle="1" w:styleId="8B1ADA14F53F48CF95B017A0D0014A3C">
    <w:name w:val="8B1ADA14F53F48CF95B017A0D0014A3C"/>
    <w:rsid w:val="00D77F70"/>
  </w:style>
  <w:style w:type="paragraph" w:customStyle="1" w:styleId="29D4C0E721E94471A3C5B79A5D7D61C7">
    <w:name w:val="29D4C0E721E94471A3C5B79A5D7D61C7"/>
    <w:rsid w:val="00F32CE6"/>
  </w:style>
  <w:style w:type="paragraph" w:customStyle="1" w:styleId="6DA91278C13D46238788728E17C2AA6E">
    <w:name w:val="6DA91278C13D46238788728E17C2AA6E"/>
    <w:rsid w:val="00F32CE6"/>
  </w:style>
  <w:style w:type="paragraph" w:customStyle="1" w:styleId="47E6CF4E92654DAA9CC82B06CDE9D280">
    <w:name w:val="47E6CF4E92654DAA9CC82B06CDE9D280"/>
    <w:rsid w:val="00F32CE6"/>
  </w:style>
  <w:style w:type="paragraph" w:customStyle="1" w:styleId="2ED7F34EF1374A5DB6FDE0B115DF4ECC">
    <w:name w:val="2ED7F34EF1374A5DB6FDE0B115DF4ECC"/>
    <w:rsid w:val="00F32CE6"/>
  </w:style>
  <w:style w:type="paragraph" w:customStyle="1" w:styleId="48865A2D63994EFDBADF0EBE208B7DA0">
    <w:name w:val="48865A2D63994EFDBADF0EBE208B7DA0"/>
    <w:rsid w:val="00F32CE6"/>
  </w:style>
  <w:style w:type="paragraph" w:customStyle="1" w:styleId="740C497C9C274138A48564D1D94BDD38">
    <w:name w:val="740C497C9C274138A48564D1D94BDD38"/>
    <w:rsid w:val="00F32CE6"/>
  </w:style>
  <w:style w:type="paragraph" w:customStyle="1" w:styleId="16431183064C4878BC2A8E2BCEDCA8EB">
    <w:name w:val="16431183064C4878BC2A8E2BCEDCA8EB"/>
    <w:rsid w:val="00F32CE6"/>
  </w:style>
  <w:style w:type="paragraph" w:customStyle="1" w:styleId="9256C88FE75B418D8E30E2FF1F208EBD">
    <w:name w:val="9256C88FE75B418D8E30E2FF1F208EBD"/>
    <w:rsid w:val="00F32CE6"/>
  </w:style>
  <w:style w:type="paragraph" w:customStyle="1" w:styleId="0207E74DAC7A48B18314BD1B001899AF">
    <w:name w:val="0207E74DAC7A48B18314BD1B001899AF"/>
    <w:rsid w:val="00F32CE6"/>
  </w:style>
  <w:style w:type="paragraph" w:customStyle="1" w:styleId="CDA16DDA53B94E10AFF318FF6BC5924C">
    <w:name w:val="CDA16DDA53B94E10AFF318FF6BC5924C"/>
    <w:rsid w:val="00F32CE6"/>
  </w:style>
  <w:style w:type="paragraph" w:customStyle="1" w:styleId="299740A2F4ED41B1A492E582B648CA1F">
    <w:name w:val="299740A2F4ED41B1A492E582B648CA1F"/>
    <w:rsid w:val="00F32CE6"/>
  </w:style>
  <w:style w:type="paragraph" w:customStyle="1" w:styleId="411A6921CF674309893EF2F215F00A19">
    <w:name w:val="411A6921CF674309893EF2F215F00A19"/>
    <w:rsid w:val="00F32CE6"/>
  </w:style>
  <w:style w:type="paragraph" w:customStyle="1" w:styleId="2A250D0D745649DFA6563DE2EB0419F8">
    <w:name w:val="2A250D0D745649DFA6563DE2EB0419F8"/>
    <w:rsid w:val="00F32CE6"/>
  </w:style>
  <w:style w:type="paragraph" w:customStyle="1" w:styleId="3D0FC28A3BAE4C1C82213F309860247A">
    <w:name w:val="3D0FC28A3BAE4C1C82213F309860247A"/>
    <w:rsid w:val="00F32CE6"/>
  </w:style>
  <w:style w:type="paragraph" w:customStyle="1" w:styleId="E7115407BDA048D39421184B63DA82AA">
    <w:name w:val="E7115407BDA048D39421184B63DA82AA"/>
    <w:rsid w:val="00F32CE6"/>
  </w:style>
  <w:style w:type="paragraph" w:customStyle="1" w:styleId="3C882B4E6B9942D586E914D66B9AFE72">
    <w:name w:val="3C882B4E6B9942D586E914D66B9AFE72"/>
    <w:rsid w:val="00F32CE6"/>
  </w:style>
  <w:style w:type="paragraph" w:customStyle="1" w:styleId="C7F5520EF2DD4A638CFE3E19267F7422">
    <w:name w:val="C7F5520EF2DD4A638CFE3E19267F7422"/>
    <w:rsid w:val="00F32CE6"/>
  </w:style>
  <w:style w:type="paragraph" w:customStyle="1" w:styleId="375FAE0BE16E4CB18AD7DF39EC5946E1">
    <w:name w:val="375FAE0BE16E4CB18AD7DF39EC5946E1"/>
    <w:rsid w:val="00F32CE6"/>
  </w:style>
  <w:style w:type="paragraph" w:customStyle="1" w:styleId="9D3433C0742D429AB6FACBAA50EBEFAA">
    <w:name w:val="9D3433C0742D429AB6FACBAA50EBEFAA"/>
    <w:rsid w:val="00F32CE6"/>
  </w:style>
  <w:style w:type="paragraph" w:customStyle="1" w:styleId="ABF9623BF6F04B7187A2665B2A4210AF">
    <w:name w:val="ABF9623BF6F04B7187A2665B2A4210AF"/>
    <w:rsid w:val="00F32CE6"/>
  </w:style>
  <w:style w:type="paragraph" w:customStyle="1" w:styleId="D25A1B861BE94A23B66A85B5DBCE42A6">
    <w:name w:val="D25A1B861BE94A23B66A85B5DBCE42A6"/>
    <w:rsid w:val="00F32CE6"/>
  </w:style>
  <w:style w:type="paragraph" w:customStyle="1" w:styleId="78B4EA20A4F44F3FA19F1BB2B45C9B3D">
    <w:name w:val="78B4EA20A4F44F3FA19F1BB2B45C9B3D"/>
    <w:rsid w:val="00F32CE6"/>
  </w:style>
  <w:style w:type="paragraph" w:customStyle="1" w:styleId="49379703A2A14362B2FB9853355380C1">
    <w:name w:val="49379703A2A14362B2FB9853355380C1"/>
    <w:rsid w:val="00F32CE6"/>
  </w:style>
  <w:style w:type="paragraph" w:customStyle="1" w:styleId="B84951D4B7754D00B01E3761F01EE4A1">
    <w:name w:val="B84951D4B7754D00B01E3761F01EE4A1"/>
    <w:rsid w:val="00F32CE6"/>
  </w:style>
  <w:style w:type="paragraph" w:customStyle="1" w:styleId="F3DB7C9EA8D14AA5B811BE828720DCE1">
    <w:name w:val="F3DB7C9EA8D14AA5B811BE828720DCE1"/>
    <w:rsid w:val="00F32CE6"/>
  </w:style>
  <w:style w:type="paragraph" w:customStyle="1" w:styleId="270F7AC1A8F2457D9A10231FD5F3F0F2">
    <w:name w:val="270F7AC1A8F2457D9A10231FD5F3F0F2"/>
    <w:rsid w:val="00F32CE6"/>
  </w:style>
  <w:style w:type="paragraph" w:customStyle="1" w:styleId="DA415AF844244CAD85ADB6CF90D90075">
    <w:name w:val="DA415AF844244CAD85ADB6CF90D90075"/>
    <w:rsid w:val="00F32CE6"/>
  </w:style>
  <w:style w:type="paragraph" w:customStyle="1" w:styleId="30440181000443719FC776FFF86C770F">
    <w:name w:val="30440181000443719FC776FFF86C770F"/>
    <w:rsid w:val="00F32CE6"/>
  </w:style>
  <w:style w:type="paragraph" w:customStyle="1" w:styleId="14F49579C8274CB1A1F79B9D098E1C02">
    <w:name w:val="14F49579C8274CB1A1F79B9D098E1C02"/>
    <w:rsid w:val="00F32CE6"/>
  </w:style>
  <w:style w:type="paragraph" w:customStyle="1" w:styleId="F4B39E1CDD074341A53990B1CF5F37EA">
    <w:name w:val="F4B39E1CDD074341A53990B1CF5F37EA"/>
    <w:rsid w:val="00F32CE6"/>
  </w:style>
  <w:style w:type="paragraph" w:customStyle="1" w:styleId="E33BBEE6C1804AACA8B896E7570EF569">
    <w:name w:val="E33BBEE6C1804AACA8B896E7570EF569"/>
    <w:rsid w:val="00F32CE6"/>
  </w:style>
  <w:style w:type="paragraph" w:customStyle="1" w:styleId="ED524D4274F74841BA2755CB673DB52B">
    <w:name w:val="ED524D4274F74841BA2755CB673DB52B"/>
    <w:rsid w:val="00F32CE6"/>
  </w:style>
  <w:style w:type="paragraph" w:customStyle="1" w:styleId="BEBF9BA0EE68449492CDBE295CD5ADAF">
    <w:name w:val="BEBF9BA0EE68449492CDBE295CD5ADAF"/>
    <w:rsid w:val="00F32CE6"/>
  </w:style>
  <w:style w:type="paragraph" w:customStyle="1" w:styleId="03A2E366EAAA45D29E682322348381F9">
    <w:name w:val="03A2E366EAAA45D29E682322348381F9"/>
    <w:rsid w:val="00F32CE6"/>
  </w:style>
  <w:style w:type="paragraph" w:customStyle="1" w:styleId="364270DD37254EBB8BCE9CC8C0FA5BA5">
    <w:name w:val="364270DD37254EBB8BCE9CC8C0FA5BA5"/>
    <w:rsid w:val="00F32CE6"/>
  </w:style>
  <w:style w:type="paragraph" w:customStyle="1" w:styleId="37C57A01BDAE4B118AA746EA350F40C0">
    <w:name w:val="37C57A01BDAE4B118AA746EA350F40C0"/>
    <w:rsid w:val="00F32CE6"/>
  </w:style>
  <w:style w:type="paragraph" w:customStyle="1" w:styleId="3E79D52994194251A5B0FAF012EF1FEC">
    <w:name w:val="3E79D52994194251A5B0FAF012EF1FEC"/>
    <w:rsid w:val="00F32CE6"/>
  </w:style>
  <w:style w:type="paragraph" w:customStyle="1" w:styleId="A7C51B96705A46C19FE9320A2CB03BDD">
    <w:name w:val="A7C51B96705A46C19FE9320A2CB03BDD"/>
    <w:rsid w:val="00F32CE6"/>
  </w:style>
  <w:style w:type="paragraph" w:customStyle="1" w:styleId="4663285C32F04D58AF827872361C99B9">
    <w:name w:val="4663285C32F04D58AF827872361C99B9"/>
    <w:rsid w:val="00F32CE6"/>
  </w:style>
  <w:style w:type="paragraph" w:customStyle="1" w:styleId="79A50B0E85794195AD4178028784901F">
    <w:name w:val="79A50B0E85794195AD4178028784901F"/>
    <w:rsid w:val="00F32CE6"/>
  </w:style>
  <w:style w:type="paragraph" w:customStyle="1" w:styleId="8493072ED7DD41DAB57D7D54EE39BB16">
    <w:name w:val="8493072ED7DD41DAB57D7D54EE39BB16"/>
    <w:rsid w:val="00F32CE6"/>
  </w:style>
  <w:style w:type="paragraph" w:customStyle="1" w:styleId="24DF2D81E2364721B29549E9B59601BA">
    <w:name w:val="24DF2D81E2364721B29549E9B59601BA"/>
    <w:rsid w:val="00F32CE6"/>
  </w:style>
  <w:style w:type="paragraph" w:customStyle="1" w:styleId="77D45C6976F34848BBF90D14C9C5E7A8">
    <w:name w:val="77D45C6976F34848BBF90D14C9C5E7A8"/>
    <w:rsid w:val="00F32CE6"/>
  </w:style>
  <w:style w:type="paragraph" w:customStyle="1" w:styleId="CDA8FD707EE140F788AB0C59D5D4D558">
    <w:name w:val="CDA8FD707EE140F788AB0C59D5D4D558"/>
    <w:rsid w:val="00F32CE6"/>
  </w:style>
  <w:style w:type="paragraph" w:customStyle="1" w:styleId="F5E0FD21E1AB40B29F74493B22212E70">
    <w:name w:val="F5E0FD21E1AB40B29F74493B22212E70"/>
    <w:rsid w:val="00F32CE6"/>
  </w:style>
  <w:style w:type="paragraph" w:customStyle="1" w:styleId="D70EF3841B544162836205BEE90930A1">
    <w:name w:val="D70EF3841B544162836205BEE90930A1"/>
    <w:rsid w:val="00F32CE6"/>
  </w:style>
  <w:style w:type="paragraph" w:customStyle="1" w:styleId="3FC82A903D45442B8BC154C60673AB94">
    <w:name w:val="3FC82A903D45442B8BC154C60673AB94"/>
    <w:rsid w:val="00F32CE6"/>
  </w:style>
  <w:style w:type="paragraph" w:customStyle="1" w:styleId="01A7D4BF19464ED9B272146EA7544F78">
    <w:name w:val="01A7D4BF19464ED9B272146EA7544F78"/>
    <w:rsid w:val="00F32CE6"/>
  </w:style>
  <w:style w:type="paragraph" w:customStyle="1" w:styleId="B65E5DB74EBE41DDB410167882686381">
    <w:name w:val="B65E5DB74EBE41DDB410167882686381"/>
    <w:rsid w:val="00F32CE6"/>
  </w:style>
  <w:style w:type="paragraph" w:customStyle="1" w:styleId="62D8D3FDE8A347A3B47D47D5BFB8ED68">
    <w:name w:val="62D8D3FDE8A347A3B47D47D5BFB8ED68"/>
    <w:rsid w:val="00F32CE6"/>
  </w:style>
  <w:style w:type="paragraph" w:customStyle="1" w:styleId="D71899561D64469389C4FE9075544D32">
    <w:name w:val="D71899561D64469389C4FE9075544D32"/>
    <w:rsid w:val="00F32CE6"/>
  </w:style>
  <w:style w:type="paragraph" w:customStyle="1" w:styleId="3C0CFEF9C2EA488A85112D67DC6FF514">
    <w:name w:val="3C0CFEF9C2EA488A85112D67DC6FF514"/>
    <w:rsid w:val="00F32CE6"/>
  </w:style>
  <w:style w:type="paragraph" w:customStyle="1" w:styleId="C8E82C7346BC4FF88961B0BA60552C77">
    <w:name w:val="C8E82C7346BC4FF88961B0BA60552C77"/>
    <w:rsid w:val="00F32CE6"/>
  </w:style>
  <w:style w:type="paragraph" w:customStyle="1" w:styleId="469E33B8724D46C28488D4A70166E8EF">
    <w:name w:val="469E33B8724D46C28488D4A70166E8EF"/>
    <w:rsid w:val="00F32CE6"/>
  </w:style>
  <w:style w:type="paragraph" w:customStyle="1" w:styleId="D1D629DE79DE49E5A57EF7FD3FE865A8">
    <w:name w:val="D1D629DE79DE49E5A57EF7FD3FE865A8"/>
    <w:rsid w:val="00F32CE6"/>
  </w:style>
  <w:style w:type="paragraph" w:customStyle="1" w:styleId="0E2B278262654C8B9E72CB7926A8F6F7">
    <w:name w:val="0E2B278262654C8B9E72CB7926A8F6F7"/>
    <w:rsid w:val="00F32CE6"/>
  </w:style>
  <w:style w:type="paragraph" w:customStyle="1" w:styleId="686933B3491840CA9C6073D95727ED15">
    <w:name w:val="686933B3491840CA9C6073D95727ED15"/>
    <w:rsid w:val="00F32CE6"/>
  </w:style>
  <w:style w:type="paragraph" w:customStyle="1" w:styleId="56CC0C9AC8E44AE38B8C14327171FC0A">
    <w:name w:val="56CC0C9AC8E44AE38B8C14327171FC0A"/>
    <w:rsid w:val="00F32CE6"/>
  </w:style>
  <w:style w:type="paragraph" w:customStyle="1" w:styleId="7576035B88494DFB9045FC6412DC11D0">
    <w:name w:val="7576035B88494DFB9045FC6412DC11D0"/>
    <w:rsid w:val="00F32CE6"/>
  </w:style>
  <w:style w:type="paragraph" w:customStyle="1" w:styleId="B9A3656C9B844FAA8ECF81391B9BCB0F">
    <w:name w:val="B9A3656C9B844FAA8ECF81391B9BCB0F"/>
    <w:rsid w:val="00F32CE6"/>
  </w:style>
  <w:style w:type="paragraph" w:customStyle="1" w:styleId="D0F1DE7462D1402692222594F1153790">
    <w:name w:val="D0F1DE7462D1402692222594F1153790"/>
    <w:rsid w:val="00F32CE6"/>
  </w:style>
  <w:style w:type="paragraph" w:customStyle="1" w:styleId="040DB0F7DDC04BE9906EFF022A104B26">
    <w:name w:val="040DB0F7DDC04BE9906EFF022A104B26"/>
    <w:rsid w:val="00F32CE6"/>
  </w:style>
  <w:style w:type="paragraph" w:customStyle="1" w:styleId="D4078C13E63D4EA491FE6BA44B2FB0C1">
    <w:name w:val="D4078C13E63D4EA491FE6BA44B2FB0C1"/>
    <w:rsid w:val="00F32CE6"/>
  </w:style>
  <w:style w:type="paragraph" w:customStyle="1" w:styleId="E5B77DF99D4B4CDD8094FDE352C9BA83">
    <w:name w:val="E5B77DF99D4B4CDD8094FDE352C9BA83"/>
    <w:rsid w:val="00F32CE6"/>
  </w:style>
  <w:style w:type="paragraph" w:customStyle="1" w:styleId="936DB98FF97F4AADB9C8141CB266271D">
    <w:name w:val="936DB98FF97F4AADB9C8141CB266271D"/>
    <w:rsid w:val="00F32CE6"/>
  </w:style>
  <w:style w:type="paragraph" w:customStyle="1" w:styleId="1A2BE1D3762F41A5A7F1ACA9BC7F12B4">
    <w:name w:val="1A2BE1D3762F41A5A7F1ACA9BC7F12B4"/>
    <w:rsid w:val="00F32CE6"/>
  </w:style>
  <w:style w:type="paragraph" w:customStyle="1" w:styleId="A83F3588D87040ED8E4C959F8143F665">
    <w:name w:val="A83F3588D87040ED8E4C959F8143F665"/>
    <w:rsid w:val="00F32CE6"/>
  </w:style>
  <w:style w:type="paragraph" w:customStyle="1" w:styleId="1F81D081D37F454C965F4ADEEC6DF497">
    <w:name w:val="1F81D081D37F454C965F4ADEEC6DF497"/>
    <w:rsid w:val="00F32CE6"/>
  </w:style>
  <w:style w:type="paragraph" w:customStyle="1" w:styleId="B59A72A663AA43EA82E0B9A04B882335">
    <w:name w:val="B59A72A663AA43EA82E0B9A04B882335"/>
    <w:rsid w:val="00F32CE6"/>
  </w:style>
  <w:style w:type="paragraph" w:customStyle="1" w:styleId="EFBB4741B69941A7B2DE858BAC339EEA">
    <w:name w:val="EFBB4741B69941A7B2DE858BAC339EEA"/>
    <w:rsid w:val="00F32CE6"/>
  </w:style>
  <w:style w:type="paragraph" w:customStyle="1" w:styleId="C854D7DEB0DC421A8EF3C7302ECB8A3B">
    <w:name w:val="C854D7DEB0DC421A8EF3C7302ECB8A3B"/>
    <w:rsid w:val="00F32CE6"/>
  </w:style>
  <w:style w:type="paragraph" w:customStyle="1" w:styleId="28B665DA41614B6CBFC4E509C80D0DE0">
    <w:name w:val="28B665DA41614B6CBFC4E509C80D0DE0"/>
    <w:rsid w:val="00F32CE6"/>
  </w:style>
  <w:style w:type="paragraph" w:customStyle="1" w:styleId="96E03344CB5542F496970C6CFDC6FEB7">
    <w:name w:val="96E03344CB5542F496970C6CFDC6FEB7"/>
    <w:rsid w:val="00F32CE6"/>
  </w:style>
  <w:style w:type="paragraph" w:customStyle="1" w:styleId="3965A5534D1741E5A32BD02CD56F86A0">
    <w:name w:val="3965A5534D1741E5A32BD02CD56F86A0"/>
    <w:rsid w:val="00F32CE6"/>
  </w:style>
  <w:style w:type="paragraph" w:customStyle="1" w:styleId="35D77FE6801A4F41AD806B201B60A544">
    <w:name w:val="35D77FE6801A4F41AD806B201B60A544"/>
    <w:rsid w:val="00F32CE6"/>
  </w:style>
  <w:style w:type="paragraph" w:customStyle="1" w:styleId="31148B50BFE142D8B03D664EB7CEAA39">
    <w:name w:val="31148B50BFE142D8B03D664EB7CEAA39"/>
    <w:rsid w:val="00F32CE6"/>
  </w:style>
  <w:style w:type="paragraph" w:customStyle="1" w:styleId="9D56E0BCF6384410A9A1011218CBDE24">
    <w:name w:val="9D56E0BCF6384410A9A1011218CBDE24"/>
    <w:rsid w:val="00F32CE6"/>
  </w:style>
  <w:style w:type="paragraph" w:customStyle="1" w:styleId="928B2150FE6748A5AAB3C53E4EEF01D4">
    <w:name w:val="928B2150FE6748A5AAB3C53E4EEF01D4"/>
    <w:rsid w:val="00F32CE6"/>
  </w:style>
  <w:style w:type="paragraph" w:customStyle="1" w:styleId="2B5A74861D654E97A92EC5344E7A3B9B">
    <w:name w:val="2B5A74861D654E97A92EC5344E7A3B9B"/>
    <w:rsid w:val="00F32CE6"/>
  </w:style>
  <w:style w:type="paragraph" w:customStyle="1" w:styleId="FACA6215B0D14211A11F6A3AD710CCCC">
    <w:name w:val="FACA6215B0D14211A11F6A3AD710CCCC"/>
    <w:rsid w:val="00F32CE6"/>
  </w:style>
  <w:style w:type="paragraph" w:customStyle="1" w:styleId="122A21A4B01C4C589B6D57BEF20E3C92">
    <w:name w:val="122A21A4B01C4C589B6D57BEF20E3C92"/>
    <w:rsid w:val="00F32CE6"/>
  </w:style>
  <w:style w:type="paragraph" w:customStyle="1" w:styleId="DDEA34DC2F9B451F96B615103FDF91D1">
    <w:name w:val="DDEA34DC2F9B451F96B615103FDF91D1"/>
    <w:rsid w:val="00F32CE6"/>
  </w:style>
  <w:style w:type="paragraph" w:customStyle="1" w:styleId="5D8E7E438E844945BFD6BAD022F787C3">
    <w:name w:val="5D8E7E438E844945BFD6BAD022F787C3"/>
    <w:rsid w:val="00F32CE6"/>
  </w:style>
  <w:style w:type="paragraph" w:customStyle="1" w:styleId="AE5AFC7AB8F64E2791EE032C6B07F8D2">
    <w:name w:val="AE5AFC7AB8F64E2791EE032C6B07F8D2"/>
    <w:rsid w:val="00F32CE6"/>
  </w:style>
  <w:style w:type="paragraph" w:customStyle="1" w:styleId="22ECC9FC244C42C69E00FA6DC7355309">
    <w:name w:val="22ECC9FC244C42C69E00FA6DC7355309"/>
    <w:rsid w:val="00F32CE6"/>
  </w:style>
  <w:style w:type="paragraph" w:customStyle="1" w:styleId="ABC62CFE2FA0441DB6D5DF4B7C67BA4B">
    <w:name w:val="ABC62CFE2FA0441DB6D5DF4B7C67BA4B"/>
    <w:rsid w:val="00F32CE6"/>
  </w:style>
  <w:style w:type="paragraph" w:customStyle="1" w:styleId="FA5C0A2D12B942F192C259115AF16AE3">
    <w:name w:val="FA5C0A2D12B942F192C259115AF16AE3"/>
    <w:rsid w:val="00F32CE6"/>
  </w:style>
  <w:style w:type="paragraph" w:customStyle="1" w:styleId="411F60E1DF5A4710AAC36A71C0903BFD">
    <w:name w:val="411F60E1DF5A4710AAC36A71C0903BFD"/>
    <w:rsid w:val="00F32CE6"/>
  </w:style>
  <w:style w:type="paragraph" w:customStyle="1" w:styleId="837D506CC360452AB8593858E30DDE9A">
    <w:name w:val="837D506CC360452AB8593858E30DDE9A"/>
    <w:rsid w:val="00F32CE6"/>
  </w:style>
  <w:style w:type="paragraph" w:customStyle="1" w:styleId="8785B5FCE6234FC89261ABEE39027E69">
    <w:name w:val="8785B5FCE6234FC89261ABEE39027E69"/>
    <w:rsid w:val="00F32CE6"/>
  </w:style>
  <w:style w:type="paragraph" w:customStyle="1" w:styleId="4DC5AF2D95B943B9AADEFE92E8AC1C1C">
    <w:name w:val="4DC5AF2D95B943B9AADEFE92E8AC1C1C"/>
    <w:rsid w:val="00F32CE6"/>
  </w:style>
  <w:style w:type="paragraph" w:customStyle="1" w:styleId="93D3D1EE47CF422FA6B5B202E3C1CA8F">
    <w:name w:val="93D3D1EE47CF422FA6B5B202E3C1CA8F"/>
    <w:rsid w:val="00F32CE6"/>
  </w:style>
  <w:style w:type="paragraph" w:customStyle="1" w:styleId="20AAA141A2E84DF38239681CE437E46D">
    <w:name w:val="20AAA141A2E84DF38239681CE437E46D"/>
    <w:rsid w:val="00F32CE6"/>
  </w:style>
  <w:style w:type="paragraph" w:customStyle="1" w:styleId="F29CB9C5EF7C45BD8D94A5B0129CD679">
    <w:name w:val="F29CB9C5EF7C45BD8D94A5B0129CD679"/>
    <w:rsid w:val="00F32CE6"/>
  </w:style>
  <w:style w:type="paragraph" w:customStyle="1" w:styleId="0CF38D3B2AC9427BA7496DDEF48E56C4">
    <w:name w:val="0CF38D3B2AC9427BA7496DDEF48E56C4"/>
    <w:rsid w:val="00F32CE6"/>
  </w:style>
  <w:style w:type="paragraph" w:customStyle="1" w:styleId="2BF2C18D4C1947E4B9C7C575DEF3FE88">
    <w:name w:val="2BF2C18D4C1947E4B9C7C575DEF3FE88"/>
    <w:rsid w:val="00F32CE6"/>
  </w:style>
  <w:style w:type="paragraph" w:customStyle="1" w:styleId="05B7938F3FA54B4ABA2957C9917BF557">
    <w:name w:val="05B7938F3FA54B4ABA2957C9917BF557"/>
    <w:rsid w:val="00F32CE6"/>
  </w:style>
  <w:style w:type="paragraph" w:customStyle="1" w:styleId="F7FBED5B7AF845FDB8CF579C0FF36365">
    <w:name w:val="F7FBED5B7AF845FDB8CF579C0FF36365"/>
    <w:rsid w:val="00FF6116"/>
  </w:style>
  <w:style w:type="paragraph" w:customStyle="1" w:styleId="D263BA5BB8144AF9A47A616883EA136E">
    <w:name w:val="D263BA5BB8144AF9A47A616883EA136E"/>
    <w:rsid w:val="00FF6116"/>
  </w:style>
  <w:style w:type="paragraph" w:customStyle="1" w:styleId="E22116E0BB1C4822B26F774E530604C0">
    <w:name w:val="E22116E0BB1C4822B26F774E530604C0"/>
    <w:rsid w:val="001327E2"/>
  </w:style>
  <w:style w:type="paragraph" w:customStyle="1" w:styleId="421D55031D3F496C8A99F57EDE274560">
    <w:name w:val="421D55031D3F496C8A99F57EDE274560"/>
    <w:rsid w:val="001327E2"/>
  </w:style>
  <w:style w:type="paragraph" w:customStyle="1" w:styleId="902119167C914746B7C3D268DC313671">
    <w:name w:val="902119167C914746B7C3D268DC313671"/>
    <w:rsid w:val="001327E2"/>
  </w:style>
  <w:style w:type="paragraph" w:customStyle="1" w:styleId="286D3B57E0D54CFFA3EE94A90A3EF9B8">
    <w:name w:val="286D3B57E0D54CFFA3EE94A90A3EF9B8"/>
    <w:rsid w:val="001327E2"/>
  </w:style>
  <w:style w:type="paragraph" w:customStyle="1" w:styleId="8DB6056C609B4D0C96E3A9F3E8881E37">
    <w:name w:val="8DB6056C609B4D0C96E3A9F3E8881E37"/>
    <w:rsid w:val="001327E2"/>
  </w:style>
  <w:style w:type="paragraph" w:customStyle="1" w:styleId="CE0EAF88C87A4862A4F6619F545EA316">
    <w:name w:val="CE0EAF88C87A4862A4F6619F545EA316"/>
    <w:rsid w:val="001327E2"/>
  </w:style>
  <w:style w:type="paragraph" w:customStyle="1" w:styleId="9332DB8506464034A76FF24A07875166">
    <w:name w:val="9332DB8506464034A76FF24A07875166"/>
    <w:rsid w:val="001327E2"/>
  </w:style>
  <w:style w:type="paragraph" w:customStyle="1" w:styleId="5199BD1D89514DA99CCDC168B504E9D9">
    <w:name w:val="5199BD1D89514DA99CCDC168B504E9D9"/>
    <w:rsid w:val="001327E2"/>
  </w:style>
  <w:style w:type="paragraph" w:customStyle="1" w:styleId="A287F079F9484B19AD62DC94CBCA324A">
    <w:name w:val="A287F079F9484B19AD62DC94CBCA324A"/>
    <w:rsid w:val="001327E2"/>
  </w:style>
  <w:style w:type="paragraph" w:customStyle="1" w:styleId="BBDAAD9C3EF7424DB400C14B51522839">
    <w:name w:val="BBDAAD9C3EF7424DB400C14B51522839"/>
    <w:rsid w:val="001327E2"/>
  </w:style>
  <w:style w:type="paragraph" w:customStyle="1" w:styleId="B666E8A505094D4FB6F7A79BC15B4367">
    <w:name w:val="B666E8A505094D4FB6F7A79BC15B4367"/>
    <w:rsid w:val="001327E2"/>
  </w:style>
  <w:style w:type="paragraph" w:customStyle="1" w:styleId="519091F683A84C76A6638EDAF1261C6B">
    <w:name w:val="519091F683A84C76A6638EDAF1261C6B"/>
    <w:rsid w:val="00CF2DC5"/>
  </w:style>
  <w:style w:type="paragraph" w:customStyle="1" w:styleId="7B6B08B41C02450E9B509A36897E8478">
    <w:name w:val="7B6B08B41C02450E9B509A36897E8478"/>
    <w:rsid w:val="00CF2DC5"/>
  </w:style>
  <w:style w:type="paragraph" w:customStyle="1" w:styleId="6C26F5B554064E6FA3C74C25C11DFB5F">
    <w:name w:val="6C26F5B554064E6FA3C74C25C11DFB5F"/>
    <w:rsid w:val="00CF2DC5"/>
  </w:style>
  <w:style w:type="paragraph" w:customStyle="1" w:styleId="0D8F7F29F09E46178D798332ABD074AB">
    <w:name w:val="0D8F7F29F09E46178D798332ABD074AB"/>
    <w:rsid w:val="00CF2DC5"/>
  </w:style>
  <w:style w:type="paragraph" w:customStyle="1" w:styleId="CD4BC111D0344BFCB536353AB2B8678C">
    <w:name w:val="CD4BC111D0344BFCB536353AB2B8678C"/>
    <w:rsid w:val="00CF2DC5"/>
  </w:style>
  <w:style w:type="paragraph" w:customStyle="1" w:styleId="DCC0DFFA2C31480A9AACCF9C709B7C1F">
    <w:name w:val="DCC0DFFA2C31480A9AACCF9C709B7C1F"/>
    <w:rsid w:val="00CF2DC5"/>
  </w:style>
  <w:style w:type="paragraph" w:customStyle="1" w:styleId="F019127F1DC3404598F29D309C6D5F22">
    <w:name w:val="F019127F1DC3404598F29D309C6D5F22"/>
    <w:rsid w:val="00CF2DC5"/>
  </w:style>
  <w:style w:type="paragraph" w:customStyle="1" w:styleId="E6DB2E75A3634051ADCDDC581FC2FADA">
    <w:name w:val="E6DB2E75A3634051ADCDDC581FC2FADA"/>
    <w:rsid w:val="00CF2DC5"/>
  </w:style>
  <w:style w:type="paragraph" w:customStyle="1" w:styleId="5BBC6681DD554D3EAA91F9FAF2324A06">
    <w:name w:val="5BBC6681DD554D3EAA91F9FAF2324A06"/>
    <w:rsid w:val="00CF2DC5"/>
  </w:style>
  <w:style w:type="paragraph" w:customStyle="1" w:styleId="18DB55C077EE4335BE6AAE5EBDB130E2">
    <w:name w:val="18DB55C077EE4335BE6AAE5EBDB130E2"/>
    <w:rsid w:val="00CF2DC5"/>
  </w:style>
  <w:style w:type="paragraph" w:customStyle="1" w:styleId="3AB158F785B74803A23335D74DA76A3C">
    <w:name w:val="3AB158F785B74803A23335D74DA76A3C"/>
    <w:rsid w:val="00CF2DC5"/>
  </w:style>
  <w:style w:type="paragraph" w:customStyle="1" w:styleId="1E87621CE9BF4E44B637DA72085C2509">
    <w:name w:val="1E87621CE9BF4E44B637DA72085C2509"/>
    <w:rsid w:val="00CF2DC5"/>
  </w:style>
  <w:style w:type="paragraph" w:customStyle="1" w:styleId="F824F8C573E74A69A2E930F44DBA549B">
    <w:name w:val="F824F8C573E74A69A2E930F44DBA549B"/>
    <w:rsid w:val="00CF2DC5"/>
  </w:style>
  <w:style w:type="paragraph" w:customStyle="1" w:styleId="71B618AB045F4E50A4B668049ADFAFF5">
    <w:name w:val="71B618AB045F4E50A4B668049ADFAFF5"/>
    <w:rsid w:val="00CF2DC5"/>
  </w:style>
  <w:style w:type="paragraph" w:customStyle="1" w:styleId="443522691A3D427BB5845BF9104405A8">
    <w:name w:val="443522691A3D427BB5845BF9104405A8"/>
    <w:rsid w:val="00CF2DC5"/>
  </w:style>
  <w:style w:type="paragraph" w:customStyle="1" w:styleId="AFF4CDD0CDB84882804C8FF3F31A154A">
    <w:name w:val="AFF4CDD0CDB84882804C8FF3F31A154A"/>
    <w:rsid w:val="00CF2DC5"/>
  </w:style>
  <w:style w:type="paragraph" w:customStyle="1" w:styleId="20BDBA7D817C4872B5DAE9534BA68B1F">
    <w:name w:val="20BDBA7D817C4872B5DAE9534BA68B1F"/>
    <w:rsid w:val="00CF2DC5"/>
  </w:style>
  <w:style w:type="paragraph" w:customStyle="1" w:styleId="BF3F9CDB8A1F46D48000397CEAEA80CA">
    <w:name w:val="BF3F9CDB8A1F46D48000397CEAEA80CA"/>
    <w:rsid w:val="00CF2DC5"/>
  </w:style>
  <w:style w:type="paragraph" w:customStyle="1" w:styleId="7673FF7D259E40558A702434A5301979">
    <w:name w:val="7673FF7D259E40558A702434A5301979"/>
    <w:rsid w:val="00CF2DC5"/>
  </w:style>
  <w:style w:type="paragraph" w:customStyle="1" w:styleId="E47F0528D41A49119A0EEE3ED5BCBFA6">
    <w:name w:val="E47F0528D41A49119A0EEE3ED5BCBFA6"/>
    <w:rsid w:val="00CF2DC5"/>
  </w:style>
  <w:style w:type="paragraph" w:customStyle="1" w:styleId="191E581FBD8948CCB03345E8EEBB9B1B">
    <w:name w:val="191E581FBD8948CCB03345E8EEBB9B1B"/>
    <w:rsid w:val="00CF2DC5"/>
  </w:style>
  <w:style w:type="paragraph" w:customStyle="1" w:styleId="F96A2BF6E62E472BAE7A4858C650F260">
    <w:name w:val="F96A2BF6E62E472BAE7A4858C650F260"/>
    <w:rsid w:val="00CF2DC5"/>
  </w:style>
  <w:style w:type="paragraph" w:customStyle="1" w:styleId="25B572A3308549D38B1E4B3E13C1ECD4">
    <w:name w:val="25B572A3308549D38B1E4B3E13C1ECD4"/>
    <w:rsid w:val="00CF2DC5"/>
  </w:style>
  <w:style w:type="paragraph" w:customStyle="1" w:styleId="E86ECF8EC58E480BA0A8A9B67D6786CE">
    <w:name w:val="E86ECF8EC58E480BA0A8A9B67D6786CE"/>
    <w:rsid w:val="00CF2DC5"/>
  </w:style>
  <w:style w:type="paragraph" w:customStyle="1" w:styleId="6227B587BD2D44119A5894C98824690E">
    <w:name w:val="6227B587BD2D44119A5894C98824690E"/>
    <w:rsid w:val="00CF2DC5"/>
  </w:style>
  <w:style w:type="paragraph" w:customStyle="1" w:styleId="09CC6DC26D854B3B93883E8B0B5792A5">
    <w:name w:val="09CC6DC26D854B3B93883E8B0B5792A5"/>
    <w:rsid w:val="00CF2DC5"/>
  </w:style>
  <w:style w:type="paragraph" w:customStyle="1" w:styleId="F1F506A9936547E08AE81BD6BB01F233">
    <w:name w:val="F1F506A9936547E08AE81BD6BB01F233"/>
    <w:rsid w:val="00CF2DC5"/>
  </w:style>
  <w:style w:type="paragraph" w:customStyle="1" w:styleId="B0FDC8A01B00429E986F5A464D1BB195">
    <w:name w:val="B0FDC8A01B00429E986F5A464D1BB195"/>
    <w:rsid w:val="00CF2DC5"/>
  </w:style>
  <w:style w:type="paragraph" w:customStyle="1" w:styleId="8FCEC16CC2CF495186709003106FC62F">
    <w:name w:val="8FCEC16CC2CF495186709003106FC62F"/>
    <w:rsid w:val="00CF2DC5"/>
  </w:style>
  <w:style w:type="paragraph" w:customStyle="1" w:styleId="0152B9B03E2D4614A07E3C964100100A">
    <w:name w:val="0152B9B03E2D4614A07E3C964100100A"/>
    <w:rsid w:val="00CF2DC5"/>
  </w:style>
  <w:style w:type="paragraph" w:customStyle="1" w:styleId="474CB7E6BAD5415AB06FC62976AC5C60">
    <w:name w:val="474CB7E6BAD5415AB06FC62976AC5C60"/>
    <w:rsid w:val="00CF2DC5"/>
  </w:style>
  <w:style w:type="paragraph" w:customStyle="1" w:styleId="90E7BDAA3FC44402995E41F15B7B7630">
    <w:name w:val="90E7BDAA3FC44402995E41F15B7B7630"/>
    <w:rsid w:val="00CF2DC5"/>
  </w:style>
  <w:style w:type="paragraph" w:customStyle="1" w:styleId="F2F302372CC0446DA64B696A21A386A9">
    <w:name w:val="F2F302372CC0446DA64B696A21A386A9"/>
    <w:rsid w:val="00CF2DC5"/>
  </w:style>
  <w:style w:type="paragraph" w:customStyle="1" w:styleId="1855FFF063EB4E30AF0F6AFC1CEED173">
    <w:name w:val="1855FFF063EB4E30AF0F6AFC1CEED173"/>
    <w:rsid w:val="00CF2DC5"/>
  </w:style>
  <w:style w:type="paragraph" w:customStyle="1" w:styleId="6B6B0B532FBE4342A98DF58613AE9431">
    <w:name w:val="6B6B0B532FBE4342A98DF58613AE9431"/>
    <w:rsid w:val="00CF2DC5"/>
  </w:style>
  <w:style w:type="paragraph" w:customStyle="1" w:styleId="BD9BECAB87EE43F9A329081A4132628C">
    <w:name w:val="BD9BECAB87EE43F9A329081A4132628C"/>
    <w:rsid w:val="00CF2DC5"/>
  </w:style>
  <w:style w:type="paragraph" w:customStyle="1" w:styleId="EBFE13CD6904463798C5ABC3E7FEBE4A">
    <w:name w:val="EBFE13CD6904463798C5ABC3E7FEBE4A"/>
    <w:rsid w:val="00CF2DC5"/>
  </w:style>
  <w:style w:type="paragraph" w:customStyle="1" w:styleId="D8EA2FD8D0124C2298E2CB70D6EF2CFE">
    <w:name w:val="D8EA2FD8D0124C2298E2CB70D6EF2CFE"/>
    <w:rsid w:val="00CF2DC5"/>
  </w:style>
  <w:style w:type="paragraph" w:customStyle="1" w:styleId="B261792B754D4A69BD60301ACEA62E9C">
    <w:name w:val="B261792B754D4A69BD60301ACEA62E9C"/>
    <w:rsid w:val="00CF2DC5"/>
  </w:style>
  <w:style w:type="paragraph" w:customStyle="1" w:styleId="444B3EC2D223463EAAA7BBBC9A45CD99">
    <w:name w:val="444B3EC2D223463EAAA7BBBC9A45CD99"/>
    <w:rsid w:val="00CF2DC5"/>
  </w:style>
  <w:style w:type="paragraph" w:customStyle="1" w:styleId="1733784432F444FA880E1E8C16AA6464">
    <w:name w:val="1733784432F444FA880E1E8C16AA6464"/>
    <w:rsid w:val="00CF2DC5"/>
  </w:style>
  <w:style w:type="paragraph" w:customStyle="1" w:styleId="CF556B0F3A0D4539BBAA5A4796F86899">
    <w:name w:val="CF556B0F3A0D4539BBAA5A4796F86899"/>
    <w:rsid w:val="00CF2DC5"/>
  </w:style>
  <w:style w:type="paragraph" w:customStyle="1" w:styleId="39B940832A884887852C6E1ECA5711CC">
    <w:name w:val="39B940832A884887852C6E1ECA5711CC"/>
    <w:rsid w:val="00CF2DC5"/>
  </w:style>
  <w:style w:type="paragraph" w:customStyle="1" w:styleId="E76E13974CA048A4AA27BCCBCCD0CFAE">
    <w:name w:val="E76E13974CA048A4AA27BCCBCCD0CFAE"/>
    <w:rsid w:val="00CF2DC5"/>
  </w:style>
  <w:style w:type="paragraph" w:customStyle="1" w:styleId="DC558CBFED1D438783C012F10704A852">
    <w:name w:val="DC558CBFED1D438783C012F10704A852"/>
    <w:rsid w:val="00CF2DC5"/>
  </w:style>
  <w:style w:type="paragraph" w:customStyle="1" w:styleId="783E1C7790B34F46B592C4DA2CDE4C18">
    <w:name w:val="783E1C7790B34F46B592C4DA2CDE4C18"/>
    <w:rsid w:val="00CF2DC5"/>
  </w:style>
  <w:style w:type="paragraph" w:customStyle="1" w:styleId="7E088FA93D114948969D8BB0CD348CCC">
    <w:name w:val="7E088FA93D114948969D8BB0CD348CCC"/>
    <w:rsid w:val="00CF2DC5"/>
  </w:style>
  <w:style w:type="paragraph" w:customStyle="1" w:styleId="30AB0E79CDCF4387B7B9DFB77C34AD03">
    <w:name w:val="30AB0E79CDCF4387B7B9DFB77C34AD03"/>
    <w:rsid w:val="00CF2DC5"/>
  </w:style>
  <w:style w:type="paragraph" w:customStyle="1" w:styleId="4DD50C3DDE5F405CB3FA71A95346DB91">
    <w:name w:val="4DD50C3DDE5F405CB3FA71A95346DB91"/>
    <w:rsid w:val="00CF2DC5"/>
  </w:style>
  <w:style w:type="paragraph" w:customStyle="1" w:styleId="349054F03F0B49139E39E864FC074D33">
    <w:name w:val="349054F03F0B49139E39E864FC074D33"/>
    <w:rsid w:val="00CF2DC5"/>
  </w:style>
  <w:style w:type="paragraph" w:customStyle="1" w:styleId="7AD6738CE4914ED3AF80DC0173638DD8">
    <w:name w:val="7AD6738CE4914ED3AF80DC0173638DD8"/>
    <w:rsid w:val="00CF2DC5"/>
  </w:style>
  <w:style w:type="paragraph" w:customStyle="1" w:styleId="6CF39E1CAB164498B33BEDD0D7AA8773">
    <w:name w:val="6CF39E1CAB164498B33BEDD0D7AA8773"/>
    <w:rsid w:val="00CF2DC5"/>
  </w:style>
  <w:style w:type="paragraph" w:customStyle="1" w:styleId="D089C4E0A9BB4552B9151198B3B30383">
    <w:name w:val="D089C4E0A9BB4552B9151198B3B30383"/>
    <w:rsid w:val="00CF2DC5"/>
  </w:style>
  <w:style w:type="paragraph" w:customStyle="1" w:styleId="D2F37360F3134FEBB1845F3E6F1B70EF">
    <w:name w:val="D2F37360F3134FEBB1845F3E6F1B70EF"/>
    <w:rsid w:val="00CF2DC5"/>
  </w:style>
  <w:style w:type="paragraph" w:customStyle="1" w:styleId="A7A96EF8EAF4467BA508FD71DCC083E8">
    <w:name w:val="A7A96EF8EAF4467BA508FD71DCC083E8"/>
    <w:rsid w:val="00CF2DC5"/>
  </w:style>
  <w:style w:type="paragraph" w:customStyle="1" w:styleId="A78CDFD3DB644447A052006C05D6AE07">
    <w:name w:val="A78CDFD3DB644447A052006C05D6AE07"/>
    <w:rsid w:val="00423AF1"/>
  </w:style>
  <w:style w:type="paragraph" w:customStyle="1" w:styleId="B8DE5619124047E6A92FE7A4A684603D">
    <w:name w:val="B8DE5619124047E6A92FE7A4A684603D"/>
    <w:rsid w:val="00423AF1"/>
  </w:style>
  <w:style w:type="paragraph" w:customStyle="1" w:styleId="ADEE9D08A74943C5B166658E0800D6E9">
    <w:name w:val="ADEE9D08A74943C5B166658E0800D6E9"/>
    <w:rsid w:val="00423AF1"/>
  </w:style>
  <w:style w:type="paragraph" w:customStyle="1" w:styleId="E64A8163C5234BF893FFACD9BBFFE307">
    <w:name w:val="E64A8163C5234BF893FFACD9BBFFE307"/>
    <w:rsid w:val="00423AF1"/>
  </w:style>
  <w:style w:type="paragraph" w:customStyle="1" w:styleId="848DB66ACECD4932BA8A4876D78265D3">
    <w:name w:val="848DB66ACECD4932BA8A4876D78265D3"/>
    <w:rsid w:val="00423AF1"/>
  </w:style>
  <w:style w:type="paragraph" w:customStyle="1" w:styleId="B3BE8951A7164CC4B2AA7BAD365065C2">
    <w:name w:val="B3BE8951A7164CC4B2AA7BAD365065C2"/>
    <w:rsid w:val="00423AF1"/>
  </w:style>
  <w:style w:type="paragraph" w:customStyle="1" w:styleId="33F0F9E8427B4E40A94E87D0C5891763">
    <w:name w:val="33F0F9E8427B4E40A94E87D0C5891763"/>
    <w:rsid w:val="00423AF1"/>
  </w:style>
  <w:style w:type="paragraph" w:customStyle="1" w:styleId="FBFA668EBB0148EF92019F968332E9AD">
    <w:name w:val="FBFA668EBB0148EF92019F968332E9AD"/>
    <w:rsid w:val="00423AF1"/>
  </w:style>
  <w:style w:type="paragraph" w:customStyle="1" w:styleId="6BDC5F1204134D13B8DB646B4E15FD60">
    <w:name w:val="6BDC5F1204134D13B8DB646B4E15FD60"/>
    <w:rsid w:val="00423AF1"/>
  </w:style>
  <w:style w:type="paragraph" w:customStyle="1" w:styleId="E018C6052FCF416EA320F9665EE47E21">
    <w:name w:val="E018C6052FCF416EA320F9665EE47E21"/>
    <w:rsid w:val="00423AF1"/>
  </w:style>
  <w:style w:type="paragraph" w:customStyle="1" w:styleId="962F5B03697941FC95A02EF483BD4807">
    <w:name w:val="962F5B03697941FC95A02EF483BD4807"/>
    <w:rsid w:val="00423AF1"/>
  </w:style>
  <w:style w:type="paragraph" w:customStyle="1" w:styleId="C7D2F4647FDF4EBAA90202649ABDFA5D">
    <w:name w:val="C7D2F4647FDF4EBAA90202649ABDFA5D"/>
    <w:rsid w:val="00423AF1"/>
  </w:style>
  <w:style w:type="paragraph" w:customStyle="1" w:styleId="FB3356947B5A43F9A831CFD43D0D3A64">
    <w:name w:val="FB3356947B5A43F9A831CFD43D0D3A64"/>
    <w:rsid w:val="00423AF1"/>
  </w:style>
  <w:style w:type="paragraph" w:customStyle="1" w:styleId="F59AFCC95C534EDF941CD9EE5A096063">
    <w:name w:val="F59AFCC95C534EDF941CD9EE5A096063"/>
    <w:rsid w:val="00423AF1"/>
  </w:style>
  <w:style w:type="paragraph" w:customStyle="1" w:styleId="F056FE8881234059ADA8542BFE4AB4B0">
    <w:name w:val="F056FE8881234059ADA8542BFE4AB4B0"/>
    <w:rsid w:val="00423AF1"/>
  </w:style>
  <w:style w:type="paragraph" w:customStyle="1" w:styleId="703FDCF8C1CC441285D06323F758835E">
    <w:name w:val="703FDCF8C1CC441285D06323F758835E"/>
    <w:rsid w:val="00423AF1"/>
  </w:style>
  <w:style w:type="paragraph" w:customStyle="1" w:styleId="047BE816A6C8469588B8B141D3402ADC">
    <w:name w:val="047BE816A6C8469588B8B141D3402ADC"/>
    <w:rsid w:val="00423AF1"/>
  </w:style>
  <w:style w:type="paragraph" w:customStyle="1" w:styleId="B82ECD8D7EE445A289AD942C91BCA0FC">
    <w:name w:val="B82ECD8D7EE445A289AD942C91BCA0FC"/>
    <w:rsid w:val="00423AF1"/>
  </w:style>
  <w:style w:type="paragraph" w:customStyle="1" w:styleId="3A321EBB0E0B4F908FD41D2EFA9E072E">
    <w:name w:val="3A321EBB0E0B4F908FD41D2EFA9E072E"/>
    <w:rsid w:val="00423AF1"/>
  </w:style>
  <w:style w:type="paragraph" w:customStyle="1" w:styleId="282995E5C44747CC85D10AA87F89F1EA">
    <w:name w:val="282995E5C44747CC85D10AA87F89F1EA"/>
    <w:rsid w:val="007F0D9E"/>
  </w:style>
  <w:style w:type="paragraph" w:customStyle="1" w:styleId="41DED4F0495942EDAA71D99D2EE07880">
    <w:name w:val="41DED4F0495942EDAA71D99D2EE07880"/>
    <w:rsid w:val="007F0D9E"/>
  </w:style>
  <w:style w:type="paragraph" w:customStyle="1" w:styleId="D4D91B3BA85441A1A31CC09F54F81BA1">
    <w:name w:val="D4D91B3BA85441A1A31CC09F54F81BA1"/>
    <w:rsid w:val="007F0D9E"/>
  </w:style>
  <w:style w:type="paragraph" w:customStyle="1" w:styleId="DE5E89BD4CF74C3F99F7B8BAFFDCC205">
    <w:name w:val="DE5E89BD4CF74C3F99F7B8BAFFDCC205"/>
    <w:rsid w:val="007F0D9E"/>
  </w:style>
  <w:style w:type="paragraph" w:customStyle="1" w:styleId="1742A21E9010465DA04B07200126FA0A">
    <w:name w:val="1742A21E9010465DA04B07200126FA0A"/>
    <w:rsid w:val="007F0D9E"/>
  </w:style>
  <w:style w:type="paragraph" w:customStyle="1" w:styleId="D79B6DFD01E74204B069131527846DBE">
    <w:name w:val="D79B6DFD01E74204B069131527846DBE"/>
    <w:rsid w:val="007F0D9E"/>
  </w:style>
  <w:style w:type="paragraph" w:customStyle="1" w:styleId="38849A1C907A40CD9AD81BA952996974">
    <w:name w:val="38849A1C907A40CD9AD81BA952996974"/>
    <w:rsid w:val="007F0D9E"/>
  </w:style>
  <w:style w:type="paragraph" w:customStyle="1" w:styleId="D8F9C7A1D8E346ADBA4FF95BDB42E14D">
    <w:name w:val="D8F9C7A1D8E346ADBA4FF95BDB42E14D"/>
    <w:rsid w:val="007F0D9E"/>
  </w:style>
  <w:style w:type="paragraph" w:customStyle="1" w:styleId="9AF83F57B94549ADA68E46F1BF781AE5">
    <w:name w:val="9AF83F57B94549ADA68E46F1BF781AE5"/>
    <w:rsid w:val="007F0D9E"/>
  </w:style>
  <w:style w:type="paragraph" w:customStyle="1" w:styleId="43055F062D834526A96115F8ED15D931">
    <w:name w:val="43055F062D834526A96115F8ED15D931"/>
    <w:rsid w:val="007F0D9E"/>
  </w:style>
  <w:style w:type="paragraph" w:customStyle="1" w:styleId="C415B312D1F44494892A70455782D34B">
    <w:name w:val="C415B312D1F44494892A70455782D34B"/>
    <w:rsid w:val="007F0D9E"/>
  </w:style>
  <w:style w:type="paragraph" w:customStyle="1" w:styleId="7368A630099D45F48F2BA509C31FC5BF">
    <w:name w:val="7368A630099D45F48F2BA509C31FC5BF"/>
    <w:rsid w:val="007F0D9E"/>
  </w:style>
  <w:style w:type="paragraph" w:customStyle="1" w:styleId="A44E59DB0C184195A762CF0DB6B73210">
    <w:name w:val="A44E59DB0C184195A762CF0DB6B73210"/>
    <w:rsid w:val="007F0D9E"/>
  </w:style>
  <w:style w:type="paragraph" w:customStyle="1" w:styleId="03DCC70E328D40E39C968591ABF8948F">
    <w:name w:val="03DCC70E328D40E39C968591ABF8948F"/>
    <w:rsid w:val="007F0D9E"/>
  </w:style>
  <w:style w:type="paragraph" w:customStyle="1" w:styleId="B011EDB60B6340579276B977B97D8C8F">
    <w:name w:val="B011EDB60B6340579276B977B97D8C8F"/>
    <w:rsid w:val="007F0D9E"/>
  </w:style>
  <w:style w:type="paragraph" w:customStyle="1" w:styleId="EF9032A3F2A9491797AD012ED1F5E7D2">
    <w:name w:val="EF9032A3F2A9491797AD012ED1F5E7D2"/>
    <w:rsid w:val="007F0D9E"/>
  </w:style>
  <w:style w:type="paragraph" w:customStyle="1" w:styleId="470B88CEB2B840459188A823C832BB4E">
    <w:name w:val="470B88CEB2B840459188A823C832BB4E"/>
    <w:rsid w:val="007F0D9E"/>
  </w:style>
  <w:style w:type="paragraph" w:customStyle="1" w:styleId="D66D6BA41C3E4F1988E2CC7572F6DC12">
    <w:name w:val="D66D6BA41C3E4F1988E2CC7572F6DC12"/>
    <w:rsid w:val="007F0D9E"/>
  </w:style>
  <w:style w:type="paragraph" w:customStyle="1" w:styleId="01DA22D31AF744ECBC1D0EBFCC831617">
    <w:name w:val="01DA22D31AF744ECBC1D0EBFCC831617"/>
    <w:rsid w:val="007F0D9E"/>
  </w:style>
  <w:style w:type="paragraph" w:customStyle="1" w:styleId="2BFCBC1E7CA24CFAA9938F7EC3D70BAF">
    <w:name w:val="2BFCBC1E7CA24CFAA9938F7EC3D70BAF"/>
    <w:rsid w:val="007F0D9E"/>
  </w:style>
  <w:style w:type="paragraph" w:customStyle="1" w:styleId="0318DEBAB6F646F3A52BAB1CEF363BD0">
    <w:name w:val="0318DEBAB6F646F3A52BAB1CEF363BD0"/>
    <w:rsid w:val="007F0D9E"/>
  </w:style>
  <w:style w:type="paragraph" w:customStyle="1" w:styleId="4EC68B55FEDF4A618DA688943F6D0C5C">
    <w:name w:val="4EC68B55FEDF4A618DA688943F6D0C5C"/>
    <w:rsid w:val="007F0D9E"/>
  </w:style>
  <w:style w:type="paragraph" w:customStyle="1" w:styleId="7C6BA33332AC4815BB08C83F967332A6">
    <w:name w:val="7C6BA33332AC4815BB08C83F967332A6"/>
    <w:rsid w:val="007F0D9E"/>
  </w:style>
  <w:style w:type="paragraph" w:customStyle="1" w:styleId="580F7F409F0C486AA81BF3952A684F59">
    <w:name w:val="580F7F409F0C486AA81BF3952A684F59"/>
    <w:rsid w:val="007F0D9E"/>
  </w:style>
  <w:style w:type="paragraph" w:customStyle="1" w:styleId="9511C89F34C947EC892B576CD0C2BD99">
    <w:name w:val="9511C89F34C947EC892B576CD0C2BD99"/>
    <w:rsid w:val="007F0D9E"/>
  </w:style>
  <w:style w:type="paragraph" w:customStyle="1" w:styleId="4E42447EF2594915A6826FEA51DB7716">
    <w:name w:val="4E42447EF2594915A6826FEA51DB7716"/>
    <w:rsid w:val="007F0D9E"/>
  </w:style>
  <w:style w:type="paragraph" w:customStyle="1" w:styleId="5D83AFF7B861427FABE42D9C9954D2B8">
    <w:name w:val="5D83AFF7B861427FABE42D9C9954D2B8"/>
    <w:rsid w:val="007F0D9E"/>
  </w:style>
  <w:style w:type="paragraph" w:customStyle="1" w:styleId="5269F525BED84CAEA3F6BF9BD20A2663">
    <w:name w:val="5269F525BED84CAEA3F6BF9BD20A2663"/>
    <w:rsid w:val="007F0D9E"/>
  </w:style>
  <w:style w:type="paragraph" w:customStyle="1" w:styleId="E0DB6D688BD24F0D95B3AB7031DE6AD3">
    <w:name w:val="E0DB6D688BD24F0D95B3AB7031DE6AD3"/>
    <w:rsid w:val="007F0D9E"/>
  </w:style>
  <w:style w:type="paragraph" w:customStyle="1" w:styleId="358377939FBA4C87AF2139F3943ECA20">
    <w:name w:val="358377939FBA4C87AF2139F3943ECA20"/>
    <w:rsid w:val="007F0D9E"/>
  </w:style>
  <w:style w:type="paragraph" w:customStyle="1" w:styleId="83DE76DF05FA46F5B2968435205E6F31">
    <w:name w:val="83DE76DF05FA46F5B2968435205E6F31"/>
    <w:rsid w:val="007F0D9E"/>
  </w:style>
  <w:style w:type="paragraph" w:customStyle="1" w:styleId="1B4FD80A1BB044EEB67A3D0529471157">
    <w:name w:val="1B4FD80A1BB044EEB67A3D0529471157"/>
    <w:rsid w:val="007F0D9E"/>
  </w:style>
  <w:style w:type="paragraph" w:customStyle="1" w:styleId="6E7FDFF1CEB14F8B9A1BDFC8AB8C55A0">
    <w:name w:val="6E7FDFF1CEB14F8B9A1BDFC8AB8C55A0"/>
    <w:rsid w:val="007F0D9E"/>
  </w:style>
  <w:style w:type="paragraph" w:customStyle="1" w:styleId="FCA8E4D4373D4AD796F7BCF8FF309555">
    <w:name w:val="FCA8E4D4373D4AD796F7BCF8FF309555"/>
    <w:rsid w:val="007F0D9E"/>
  </w:style>
  <w:style w:type="paragraph" w:customStyle="1" w:styleId="CDE35B10251640F98B5AC9C75D1BF606">
    <w:name w:val="CDE35B10251640F98B5AC9C75D1BF606"/>
    <w:rsid w:val="007F0D9E"/>
  </w:style>
  <w:style w:type="paragraph" w:customStyle="1" w:styleId="AF79C40F9F804573AE1F396BA18C8BE9">
    <w:name w:val="AF79C40F9F804573AE1F396BA18C8BE9"/>
    <w:rsid w:val="007F0D9E"/>
  </w:style>
  <w:style w:type="paragraph" w:customStyle="1" w:styleId="EACE4D47AD984328B85629D3793CBBE4">
    <w:name w:val="EACE4D47AD984328B85629D3793CBBE4"/>
    <w:rsid w:val="007F0D9E"/>
  </w:style>
  <w:style w:type="paragraph" w:customStyle="1" w:styleId="CAE7CF021A1E40AC88BE039FCCAB2E39">
    <w:name w:val="CAE7CF021A1E40AC88BE039FCCAB2E39"/>
    <w:rsid w:val="007F0D9E"/>
  </w:style>
  <w:style w:type="paragraph" w:customStyle="1" w:styleId="DAD89F4CED1B497C83BD91FA45AF6A66">
    <w:name w:val="DAD89F4CED1B497C83BD91FA45AF6A66"/>
    <w:rsid w:val="007F0D9E"/>
  </w:style>
  <w:style w:type="paragraph" w:customStyle="1" w:styleId="4F96A9C4E5C944F6A41D2F3D27223181">
    <w:name w:val="4F96A9C4E5C944F6A41D2F3D27223181"/>
    <w:rsid w:val="007F0D9E"/>
  </w:style>
  <w:style w:type="paragraph" w:customStyle="1" w:styleId="803BDA5233044D51813756ED50F24A74">
    <w:name w:val="803BDA5233044D51813756ED50F24A74"/>
    <w:rsid w:val="007F0D9E"/>
  </w:style>
  <w:style w:type="paragraph" w:customStyle="1" w:styleId="5825642070AD4994A4DF8797CC393ABD">
    <w:name w:val="5825642070AD4994A4DF8797CC393ABD"/>
    <w:rsid w:val="007F0D9E"/>
  </w:style>
  <w:style w:type="paragraph" w:customStyle="1" w:styleId="A5E92D8A85124851A5AD427F9544A41B">
    <w:name w:val="A5E92D8A85124851A5AD427F9544A41B"/>
    <w:rsid w:val="007F0D9E"/>
  </w:style>
  <w:style w:type="paragraph" w:customStyle="1" w:styleId="C974559772CD4D0D8291FD3A77286D2F">
    <w:name w:val="C974559772CD4D0D8291FD3A77286D2F"/>
    <w:rsid w:val="007F0D9E"/>
  </w:style>
  <w:style w:type="paragraph" w:customStyle="1" w:styleId="8ECB7E53F3454DCFBD5481DECF5AAF13">
    <w:name w:val="8ECB7E53F3454DCFBD5481DECF5AAF13"/>
    <w:rsid w:val="007F0D9E"/>
  </w:style>
  <w:style w:type="paragraph" w:customStyle="1" w:styleId="690F99E41CF64A0DA88771BB8CA75735">
    <w:name w:val="690F99E41CF64A0DA88771BB8CA75735"/>
    <w:rsid w:val="007F0D9E"/>
  </w:style>
  <w:style w:type="paragraph" w:customStyle="1" w:styleId="0E89171D40734E23A1D7CEA2FEBA3E5A">
    <w:name w:val="0E89171D40734E23A1D7CEA2FEBA3E5A"/>
    <w:rsid w:val="007F0D9E"/>
  </w:style>
  <w:style w:type="paragraph" w:customStyle="1" w:styleId="25B4A6C350B7421CAD217C849AF8E3B5">
    <w:name w:val="25B4A6C350B7421CAD217C849AF8E3B5"/>
    <w:rsid w:val="007F0D9E"/>
  </w:style>
  <w:style w:type="paragraph" w:customStyle="1" w:styleId="9877109F7CE844F3B0D610AE12C2D59E">
    <w:name w:val="9877109F7CE844F3B0D610AE12C2D59E"/>
    <w:rsid w:val="007F0D9E"/>
  </w:style>
  <w:style w:type="paragraph" w:customStyle="1" w:styleId="A1CF52322FA04601901B2882138D128E">
    <w:name w:val="A1CF52322FA04601901B2882138D128E"/>
    <w:rsid w:val="007F0D9E"/>
  </w:style>
  <w:style w:type="paragraph" w:customStyle="1" w:styleId="B488823D574A4C2384A69F2A3199AAE8">
    <w:name w:val="B488823D574A4C2384A69F2A3199AAE8"/>
    <w:rsid w:val="007F0D9E"/>
  </w:style>
  <w:style w:type="paragraph" w:customStyle="1" w:styleId="CC1251570404491F99C5C4298E77BA6B">
    <w:name w:val="CC1251570404491F99C5C4298E77BA6B"/>
    <w:rsid w:val="007F0D9E"/>
  </w:style>
  <w:style w:type="paragraph" w:customStyle="1" w:styleId="E289DED45E1D4BC9B349D5C4286AA74F">
    <w:name w:val="E289DED45E1D4BC9B349D5C4286AA74F"/>
    <w:rsid w:val="007F0D9E"/>
  </w:style>
  <w:style w:type="paragraph" w:customStyle="1" w:styleId="6F92A82A327E4338802A2FD07251A0DE">
    <w:name w:val="6F92A82A327E4338802A2FD07251A0DE"/>
    <w:rsid w:val="007F0D9E"/>
  </w:style>
  <w:style w:type="paragraph" w:customStyle="1" w:styleId="78D8B5567D0B401BAC44A8759AF4E95E">
    <w:name w:val="78D8B5567D0B401BAC44A8759AF4E95E"/>
    <w:rsid w:val="007F0D9E"/>
  </w:style>
  <w:style w:type="paragraph" w:customStyle="1" w:styleId="8382DF994861442A824E25DD288FB7B6">
    <w:name w:val="8382DF994861442A824E25DD288FB7B6"/>
    <w:rsid w:val="007F0D9E"/>
  </w:style>
  <w:style w:type="paragraph" w:customStyle="1" w:styleId="CD85B612495E43A8BD656257F7EAD201">
    <w:name w:val="CD85B612495E43A8BD656257F7EAD201"/>
    <w:rsid w:val="007F0D9E"/>
  </w:style>
  <w:style w:type="paragraph" w:customStyle="1" w:styleId="744DC56FB1394F4EA15957F9314BFE44">
    <w:name w:val="744DC56FB1394F4EA15957F9314BFE44"/>
    <w:rsid w:val="007F0D9E"/>
  </w:style>
  <w:style w:type="paragraph" w:customStyle="1" w:styleId="4189E207522F46919585B446AF774303">
    <w:name w:val="4189E207522F46919585B446AF774303"/>
    <w:rsid w:val="007F0D9E"/>
  </w:style>
  <w:style w:type="paragraph" w:customStyle="1" w:styleId="BE6F1C41D9764DDAB8276CAC55CD0030">
    <w:name w:val="BE6F1C41D9764DDAB8276CAC55CD0030"/>
    <w:rsid w:val="007F0D9E"/>
  </w:style>
  <w:style w:type="paragraph" w:customStyle="1" w:styleId="B05ADB9449DC4972BB65F10D4640F3C6">
    <w:name w:val="B05ADB9449DC4972BB65F10D4640F3C6"/>
    <w:rsid w:val="007F0D9E"/>
  </w:style>
  <w:style w:type="paragraph" w:customStyle="1" w:styleId="6455290F0F3E4646814D87917380A031">
    <w:name w:val="6455290F0F3E4646814D87917380A031"/>
    <w:rsid w:val="007F0D9E"/>
  </w:style>
  <w:style w:type="paragraph" w:customStyle="1" w:styleId="AFA02BB40C9647C5B0433F00D225F1A8">
    <w:name w:val="AFA02BB40C9647C5B0433F00D225F1A8"/>
    <w:rsid w:val="007F0D9E"/>
  </w:style>
  <w:style w:type="paragraph" w:customStyle="1" w:styleId="58B7CB5221AF429AB0D934F3C91704EB">
    <w:name w:val="58B7CB5221AF429AB0D934F3C91704EB"/>
    <w:rsid w:val="007F0D9E"/>
  </w:style>
  <w:style w:type="paragraph" w:customStyle="1" w:styleId="ACA4059F810B47C4AC9BBCBB70CBA922">
    <w:name w:val="ACA4059F810B47C4AC9BBCBB70CBA922"/>
    <w:rsid w:val="007F0D9E"/>
  </w:style>
  <w:style w:type="paragraph" w:customStyle="1" w:styleId="4D38B6495B4F4BAC974F1BECBCF8B6FB">
    <w:name w:val="4D38B6495B4F4BAC974F1BECBCF8B6FB"/>
    <w:rsid w:val="007F0D9E"/>
  </w:style>
  <w:style w:type="paragraph" w:customStyle="1" w:styleId="14883FF0AB9B4C7BA418404B6E609CCC">
    <w:name w:val="14883FF0AB9B4C7BA418404B6E609CCC"/>
    <w:rsid w:val="007F0D9E"/>
  </w:style>
  <w:style w:type="paragraph" w:customStyle="1" w:styleId="80EA813EE98D40C997D5C75B750C09B0">
    <w:name w:val="80EA813EE98D40C997D5C75B750C09B0"/>
    <w:rsid w:val="000D642B"/>
  </w:style>
  <w:style w:type="paragraph" w:customStyle="1" w:styleId="033BA5DD6E8949EA92DB84D055FF4652">
    <w:name w:val="033BA5DD6E8949EA92DB84D055FF4652"/>
    <w:rsid w:val="000D642B"/>
  </w:style>
  <w:style w:type="paragraph" w:customStyle="1" w:styleId="78A8AA4518154BD1BF34C42CC53ED9FD">
    <w:name w:val="78A8AA4518154BD1BF34C42CC53ED9FD"/>
    <w:rsid w:val="000D642B"/>
  </w:style>
  <w:style w:type="paragraph" w:customStyle="1" w:styleId="397692E8784E481E81A5D9174B874D64">
    <w:name w:val="397692E8784E481E81A5D9174B874D64"/>
    <w:rsid w:val="000D642B"/>
  </w:style>
  <w:style w:type="paragraph" w:customStyle="1" w:styleId="90EDB39E5170471E8140C1769369A871">
    <w:name w:val="90EDB39E5170471E8140C1769369A871"/>
    <w:rsid w:val="000D642B"/>
  </w:style>
  <w:style w:type="paragraph" w:customStyle="1" w:styleId="CCC5C24416384FC7A097139BE57A0F26">
    <w:name w:val="CCC5C24416384FC7A097139BE57A0F26"/>
    <w:rsid w:val="000D642B"/>
  </w:style>
  <w:style w:type="paragraph" w:customStyle="1" w:styleId="B14A5B5A18FD4236B3905D5FF1DE6E65">
    <w:name w:val="B14A5B5A18FD4236B3905D5FF1DE6E65"/>
    <w:rsid w:val="000D642B"/>
  </w:style>
  <w:style w:type="paragraph" w:customStyle="1" w:styleId="FF691CB84C2A4B04A42AEFC998403CFA">
    <w:name w:val="FF691CB84C2A4B04A42AEFC998403CFA"/>
    <w:rsid w:val="000D642B"/>
  </w:style>
  <w:style w:type="paragraph" w:customStyle="1" w:styleId="176CA80380DB42048F7688C2ED44D4F5">
    <w:name w:val="176CA80380DB42048F7688C2ED44D4F5"/>
    <w:rsid w:val="000D642B"/>
  </w:style>
  <w:style w:type="paragraph" w:customStyle="1" w:styleId="75499B57F2874ACE9164DE72BFDC430B">
    <w:name w:val="75499B57F2874ACE9164DE72BFDC430B"/>
    <w:rsid w:val="000D642B"/>
  </w:style>
  <w:style w:type="paragraph" w:customStyle="1" w:styleId="C4DD08658ECB4C1FAD5B6234170DCB9B">
    <w:name w:val="C4DD08658ECB4C1FAD5B6234170DCB9B"/>
    <w:rsid w:val="00785C27"/>
  </w:style>
  <w:style w:type="paragraph" w:customStyle="1" w:styleId="0379D27C723941CCA8F37D545E737A82">
    <w:name w:val="0379D27C723941CCA8F37D545E737A82"/>
    <w:rsid w:val="00785C27"/>
  </w:style>
  <w:style w:type="paragraph" w:customStyle="1" w:styleId="39D84698EA3C418B96686C97954572A8">
    <w:name w:val="39D84698EA3C418B96686C97954572A8"/>
    <w:rsid w:val="00785C27"/>
  </w:style>
  <w:style w:type="paragraph" w:customStyle="1" w:styleId="544DF01113A747829D95071BE091340A">
    <w:name w:val="544DF01113A747829D95071BE091340A"/>
    <w:rsid w:val="00785C27"/>
  </w:style>
  <w:style w:type="paragraph" w:customStyle="1" w:styleId="4AEE5D2F83C340F5B9D08FF8D5CA6347">
    <w:name w:val="4AEE5D2F83C340F5B9D08FF8D5CA6347"/>
    <w:rsid w:val="00785C27"/>
  </w:style>
  <w:style w:type="paragraph" w:customStyle="1" w:styleId="9E4B2CC5096C41FE830A7B42D7CE0E9E">
    <w:name w:val="9E4B2CC5096C41FE830A7B42D7CE0E9E"/>
    <w:rsid w:val="00785C27"/>
  </w:style>
  <w:style w:type="paragraph" w:customStyle="1" w:styleId="176CA80380DB42048F7688C2ED44D4F51">
    <w:name w:val="176CA80380DB42048F7688C2ED44D4F5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75499B57F2874ACE9164DE72BFDC430B1">
    <w:name w:val="75499B57F2874ACE9164DE72BFDC430B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0300856D78A849A2AC7572188965C66D">
    <w:name w:val="0300856D78A849A2AC7572188965C66D"/>
    <w:rsid w:val="0023119A"/>
    <w:rPr>
      <w:lang w:val="da-DK" w:eastAsia="da-DK"/>
    </w:rPr>
  </w:style>
  <w:style w:type="paragraph" w:customStyle="1" w:styleId="305A1FF0DB144870A11715F57D815E4A">
    <w:name w:val="305A1FF0DB144870A11715F57D815E4A"/>
    <w:rsid w:val="0023119A"/>
    <w:rPr>
      <w:lang w:val="da-DK" w:eastAsia="da-DK"/>
    </w:rPr>
  </w:style>
  <w:style w:type="paragraph" w:customStyle="1" w:styleId="1021C74C826F48A7B1B5DB13FD5EAF28">
    <w:name w:val="1021C74C826F48A7B1B5DB13FD5EAF28"/>
    <w:rsid w:val="0023119A"/>
    <w:rPr>
      <w:lang w:val="da-DK" w:eastAsia="da-DK"/>
    </w:rPr>
  </w:style>
  <w:style w:type="paragraph" w:customStyle="1" w:styleId="E0266E68B3884B3E8B33BB0F29D242FC">
    <w:name w:val="E0266E68B3884B3E8B33BB0F29D242FC"/>
    <w:rsid w:val="0023119A"/>
    <w:rPr>
      <w:lang w:val="da-DK" w:eastAsia="da-DK"/>
    </w:rPr>
  </w:style>
  <w:style w:type="paragraph" w:customStyle="1" w:styleId="B6F384C045514B95AF8C889560A2D5AE">
    <w:name w:val="B6F384C045514B95AF8C889560A2D5AE"/>
    <w:rsid w:val="0023119A"/>
    <w:rPr>
      <w:lang w:val="da-DK" w:eastAsia="da-DK"/>
    </w:rPr>
  </w:style>
  <w:style w:type="paragraph" w:customStyle="1" w:styleId="562E7FF0B0AF4D36AD4D9D06E6323BE6">
    <w:name w:val="562E7FF0B0AF4D36AD4D9D06E6323BE6"/>
    <w:rsid w:val="0023119A"/>
    <w:rPr>
      <w:lang w:val="da-DK" w:eastAsia="da-DK"/>
    </w:rPr>
  </w:style>
  <w:style w:type="paragraph" w:customStyle="1" w:styleId="D9023F1AB9F74FBB828974497ED29BE0">
    <w:name w:val="D9023F1AB9F74FBB828974497ED29BE0"/>
    <w:rsid w:val="0023119A"/>
    <w:rPr>
      <w:lang w:val="da-DK" w:eastAsia="da-DK"/>
    </w:rPr>
  </w:style>
  <w:style w:type="paragraph" w:customStyle="1" w:styleId="083A0C32D0FD4ACAB22DFAE234D60B8B">
    <w:name w:val="083A0C32D0FD4ACAB22DFAE234D60B8B"/>
    <w:rsid w:val="0023119A"/>
    <w:rPr>
      <w:lang w:val="da-DK" w:eastAsia="da-DK"/>
    </w:rPr>
  </w:style>
  <w:style w:type="paragraph" w:customStyle="1" w:styleId="28F5ACF6D9EC43829E3D91195A9E4643">
    <w:name w:val="28F5ACF6D9EC43829E3D91195A9E4643"/>
    <w:rsid w:val="0023119A"/>
    <w:rPr>
      <w:lang w:val="da-DK" w:eastAsia="da-DK"/>
    </w:rPr>
  </w:style>
  <w:style w:type="paragraph" w:customStyle="1" w:styleId="1058AC28FD594B27A80D34A31A49EA75">
    <w:name w:val="1058AC28FD594B27A80D34A31A49EA75"/>
    <w:rsid w:val="0023119A"/>
    <w:rPr>
      <w:lang w:val="da-DK" w:eastAsia="da-DK"/>
    </w:rPr>
  </w:style>
  <w:style w:type="paragraph" w:customStyle="1" w:styleId="354BA22EF00C416B9B16132B701A221C">
    <w:name w:val="354BA22EF00C416B9B16132B701A221C"/>
    <w:rsid w:val="0023119A"/>
    <w:rPr>
      <w:lang w:val="da-DK" w:eastAsia="da-DK"/>
    </w:rPr>
  </w:style>
  <w:style w:type="paragraph" w:customStyle="1" w:styleId="83877E7D470F458B9AB250CEEA7D8D5B">
    <w:name w:val="83877E7D470F458B9AB250CEEA7D8D5B"/>
    <w:rsid w:val="0023119A"/>
    <w:rPr>
      <w:lang w:val="da-DK" w:eastAsia="da-DK"/>
    </w:rPr>
  </w:style>
  <w:style w:type="paragraph" w:customStyle="1" w:styleId="9B7931FDFDFD47FBBE146A072FFA9CE1">
    <w:name w:val="9B7931FDFDFD47FBBE146A072FFA9CE1"/>
    <w:rsid w:val="0023119A"/>
    <w:rPr>
      <w:lang w:val="da-DK" w:eastAsia="da-DK"/>
    </w:rPr>
  </w:style>
  <w:style w:type="paragraph" w:customStyle="1" w:styleId="18C5B572E4674469A4A33BE3B5634709">
    <w:name w:val="18C5B572E4674469A4A33BE3B5634709"/>
    <w:rsid w:val="0023119A"/>
    <w:rPr>
      <w:lang w:val="da-DK" w:eastAsia="da-DK"/>
    </w:rPr>
  </w:style>
  <w:style w:type="paragraph" w:customStyle="1" w:styleId="3026CC4B5B4F4D369EA4A09CCC1C2F24">
    <w:name w:val="3026CC4B5B4F4D369EA4A09CCC1C2F24"/>
    <w:rsid w:val="0023119A"/>
    <w:rPr>
      <w:lang w:val="da-DK" w:eastAsia="da-DK"/>
    </w:rPr>
  </w:style>
  <w:style w:type="paragraph" w:customStyle="1" w:styleId="7A7B22966B1F4E68BC062A841CEACF4E">
    <w:name w:val="7A7B22966B1F4E68BC062A841CEACF4E"/>
    <w:rsid w:val="0023119A"/>
    <w:rPr>
      <w:lang w:val="da-DK" w:eastAsia="da-DK"/>
    </w:rPr>
  </w:style>
  <w:style w:type="paragraph" w:customStyle="1" w:styleId="FE280BF5543C4AC9B1CF61C9F4221344">
    <w:name w:val="FE280BF5543C4AC9B1CF61C9F4221344"/>
    <w:rsid w:val="0023119A"/>
    <w:rPr>
      <w:lang w:val="da-DK" w:eastAsia="da-DK"/>
    </w:rPr>
  </w:style>
  <w:style w:type="paragraph" w:customStyle="1" w:styleId="329C886C6FF24E2DA7122AD37876659F">
    <w:name w:val="329C886C6FF24E2DA7122AD37876659F"/>
    <w:rsid w:val="0023119A"/>
    <w:rPr>
      <w:lang w:val="da-DK" w:eastAsia="da-DK"/>
    </w:rPr>
  </w:style>
  <w:style w:type="paragraph" w:customStyle="1" w:styleId="503B409EE3BC4389B2636A8A7D8EA88D">
    <w:name w:val="503B409EE3BC4389B2636A8A7D8EA88D"/>
    <w:rsid w:val="0023119A"/>
    <w:rPr>
      <w:lang w:val="da-DK" w:eastAsia="da-DK"/>
    </w:rPr>
  </w:style>
  <w:style w:type="paragraph" w:customStyle="1" w:styleId="0C46E565FD124A3DB3018CED5665CCE5">
    <w:name w:val="0C46E565FD124A3DB3018CED5665CCE5"/>
    <w:rsid w:val="0023119A"/>
    <w:rPr>
      <w:lang w:val="da-DK" w:eastAsia="da-DK"/>
    </w:rPr>
  </w:style>
  <w:style w:type="paragraph" w:customStyle="1" w:styleId="EFC2C9439CE044CC81B8E9FB9A7ED7B9">
    <w:name w:val="EFC2C9439CE044CC81B8E9FB9A7ED7B9"/>
    <w:rsid w:val="0023119A"/>
    <w:rPr>
      <w:lang w:val="da-DK" w:eastAsia="da-DK"/>
    </w:rPr>
  </w:style>
  <w:style w:type="paragraph" w:customStyle="1" w:styleId="C3D2AB4FC3684C6C96050DA63ED71608">
    <w:name w:val="C3D2AB4FC3684C6C96050DA63ED71608"/>
    <w:rsid w:val="0023119A"/>
    <w:rPr>
      <w:lang w:val="da-DK" w:eastAsia="da-DK"/>
    </w:rPr>
  </w:style>
  <w:style w:type="paragraph" w:customStyle="1" w:styleId="FD920559B7034608B44E1360EBF3A6D9">
    <w:name w:val="FD920559B7034608B44E1360EBF3A6D9"/>
    <w:rsid w:val="0023119A"/>
    <w:rPr>
      <w:lang w:val="da-DK" w:eastAsia="da-DK"/>
    </w:rPr>
  </w:style>
  <w:style w:type="paragraph" w:customStyle="1" w:styleId="1C360B5E24814BBE8E63C5C111198086">
    <w:name w:val="1C360B5E24814BBE8E63C5C111198086"/>
    <w:rsid w:val="0023119A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95FEC-B455-4CA7-BA04-5C230D0B37CF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5F7B9A7A-C628-4FCC-9877-09E5FB4E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158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2016-03-18T21:08:00Z</dcterms:created>
  <dcterms:modified xsi:type="dcterms:W3CDTF">2017-01-06T08:39:00Z</dcterms:modified>
</cp:coreProperties>
</file>