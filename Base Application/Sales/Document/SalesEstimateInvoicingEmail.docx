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7F15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7F159D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1883062583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bookmarkStart w:name="_GoBack" w:displacedByCustomXml="prev" w:id="0"/>
              <w:bookmarkEnd w:displacedByCustomXml="prev" w:id="0"/>
              <w:p w:rsidR="00C547D7" w:rsidRDefault="00A87290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A87290" w:rsidRDefault="007F159D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7F159D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</w:p>
    <w:p w:rsidR="00C547D7" w:rsidP="00C547D7" w:rsidRDefault="007F159D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7F159D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47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D" w:rsidP="00E40C63" w:rsidRDefault="007F159D">
      <w:pPr>
        <w:spacing w:after="0"/>
      </w:pPr>
      <w:r>
        <w:separator/>
      </w:r>
    </w:p>
  </w:endnote>
  <w:endnote w:type="continuationSeparator" w:id="0">
    <w:p w:rsidR="007F159D" w:rsidP="00E40C63" w:rsidRDefault="007F1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D" w:rsidP="00E40C63" w:rsidRDefault="007F159D">
      <w:pPr>
        <w:spacing w:after="0"/>
      </w:pPr>
      <w:r>
        <w:separator/>
      </w:r>
    </w:p>
  </w:footnote>
  <w:footnote w:type="continuationSeparator" w:id="0">
    <w:p w:rsidR="007F159D" w:rsidP="00E40C63" w:rsidRDefault="007F1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7F159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7F159D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7F159D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C657C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773F0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7F159D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613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87290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1175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226a16c3514e2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9939D6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C5BA-118F-4BBE-9865-F6FC916EF0A6}"/>
      </w:docPartPr>
      <w:docPartBody>
        <w:p w:rsidR="00000000" w:rsidRDefault="008234CA">
          <w:r w:rsidRPr="00324D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671135"/>
    <w:rsid w:val="007F0EB0"/>
    <w:rsid w:val="008234CA"/>
    <w:rsid w:val="008506F4"/>
    <w:rsid w:val="0093255B"/>
    <w:rsid w:val="009939D6"/>
    <w:rsid w:val="009C6BB1"/>
    <w:rsid w:val="00A047A2"/>
    <w:rsid w:val="00AA4803"/>
    <w:rsid w:val="00B8234C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4C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BC9EC1AA-8ED1-476B-AD57-6FA4E1C9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2016-06-07T13:48:00Z</dcterms:modified>
</cp:coreProperties>
</file>