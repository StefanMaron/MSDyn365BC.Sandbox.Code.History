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E2DF282D-C183-47A3-91D1-8B90BDB0DF4A}"/>
            <w:text/>
          </w:sdtPr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00000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E2DF282D-C183-47A3-91D1-8B90BDB0DF4A}"/>
                <w:text/>
              </w:sdtPr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E2DF282D-C183-47A3-91D1-8B90BDB0DF4A}"/>
            <w:text/>
          </w:sdtPr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  <w:tr w:rsidRPr="00133E05" w:rsidR="003B0D5B" w:rsidTr="00133E05" w14:paraId="1185A296" w14:textId="77777777">
        <w:trPr>
          <w:cantSplit/>
          <w:trHeight w:val="290"/>
        </w:trPr>
        <w:sdt>
          <w:sdtPr>
            <w:alias w:val="#Nav: /Header/CustomerSirenNo"/>
            <w:tag w:val="#Nav: Standard_Sales_Credit_Memo/1307"/>
            <w:id w:val="-159284797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CustomerSirenNo[1]" w:storeItemID="{E2DF282D-C183-47A3-91D1-8B90BDB0DF4A}"/>
            <w:text/>
          </w:sdtPr>
          <w:sdtContent>
            <w:tc>
              <w:tcPr>
                <w:tcW w:w="2889" w:type="pct"/>
              </w:tcPr>
              <w:p w:rsidR="003B0D5B" w:rsidP="00133E05" w:rsidRDefault="003B0D5B" w14:paraId="2B74202D" w14:textId="7F75BA11">
                <w:pPr>
                  <w:pStyle w:val="NoSpacing"/>
                </w:pPr>
                <w:proofErr w:type="spellStart"/>
                <w:r>
                  <w:t>CustomerSirenNo</w:t>
                </w:r>
                <w:proofErr w:type="spellEnd"/>
              </w:p>
            </w:tc>
          </w:sdtContent>
        </w:sdt>
        <w:tc>
          <w:tcPr>
            <w:tcW w:w="2111" w:type="pct"/>
          </w:tcPr>
          <w:p w:rsidRPr="00133E05" w:rsidR="003B0D5B" w:rsidP="00133E05" w:rsidRDefault="003B0D5B" w14:paraId="21032A97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E2DF282D-C183-47A3-91D1-8B90BDB0DF4A}"/>
            <w:text/>
          </w:sdtPr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E2DF282D-C183-47A3-91D1-8B90BDB0DF4A}"/>
            <w:text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alias w:val="#Nav: /Header/WorkDescriptionLines/WorkDescriptionLine"/>
        <w:tag w:val="#Nav: Standard_Sales_Credit_Memo/1307"/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E2DF282D-C183-47A3-91D1-8B90BDB0DF4A}"/>
        <w:text/>
      </w:sdtPr>
      <w:sdtContent>
        <w:p w:rsidR="00133E05" w:rsidP="00133E05" w:rsidRDefault="00D8767D" w14:paraId="59CDE270" w14:textId="5A617F12">
          <w:proofErr w:type="spellStart"/>
          <w:r>
            <w:t>WorkDescriptionLine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495"/>
        <w:gridCol w:w="470"/>
        <w:gridCol w:w="805"/>
        <w:gridCol w:w="708"/>
        <w:gridCol w:w="952"/>
        <w:gridCol w:w="413"/>
        <w:gridCol w:w="620"/>
        <w:gridCol w:w="709"/>
        <w:gridCol w:w="1807"/>
        <w:gridCol w:w="35"/>
      </w:tblGrid>
      <w:tr w:rsidRPr="00133E05" w:rsidR="00133E05" w:rsidTr="003B0D5B" w14:paraId="2E7B69BA" w14:textId="77777777">
        <w:trPr>
          <w:gridAfter w:val="1"/>
          <w:wAfter w:w="35" w:type="dxa"/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E2DF282D-C183-47A3-91D1-8B90BDB0DF4A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E2DF282D-C183-47A3-91D1-8B90BDB0DF4A}"/>
            <w:text/>
          </w:sdtPr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E2DF282D-C183-47A3-91D1-8B90BDB0DF4A}"/>
            <w:text/>
          </w:sdtPr>
          <w:sdtContent>
            <w:tc>
              <w:tcPr>
                <w:tcW w:w="965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E2DF282D-C183-47A3-91D1-8B90BDB0DF4A}"/>
            <w:text/>
          </w:sdtPr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E2DF282D-C183-47A3-91D1-8B90BDB0DF4A}"/>
            <w:text/>
          </w:sdtPr>
          <w:sdtContent>
            <w:tc>
              <w:tcPr>
                <w:tcW w:w="1365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E2DF282D-C183-47A3-91D1-8B90BDB0DF4A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3B0D5B" w14:paraId="01C65F76" w14:textId="77777777">
        <w:trPr>
          <w:gridAfter w:val="1"/>
          <w:wAfter w:w="35" w:type="dxa"/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gridSpan w:val="2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gridSpan w:val="2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E2DF282D-C183-47A3-91D1-8B90BDB0DF4A}"/>
          <w15:repeatingSection/>
        </w:sdtPr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3B0D5B" w14:paraId="42E8DF66" w14:textId="77777777">
                <w:trPr>
                  <w:gridAfter w:val="1"/>
                  <w:wAfter w:w="35" w:type="dxa"/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E2DF282D-C183-47A3-91D1-8B90BDB0DF4A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133E05" w:rsidR="00133E05" w:rsidP="00002D54" w:rsidRDefault="00133E05" w14:paraId="3248F501" w14:textId="77777777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E2DF282D-C183-47A3-91D1-8B90BDB0DF4A}"/>
                    <w:text/>
                  </w:sdtPr>
                  <w:sdtContent>
                    <w:tc>
                      <w:tcPr>
                        <w:tcW w:w="2238" w:type="dxa"/>
                      </w:tcPr>
                      <w:p w:rsidRPr="00133E05" w:rsidR="00133E05" w:rsidP="00002D54" w:rsidRDefault="00133E05" w14:paraId="33EBF79D" w14:textId="77777777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E2DF282D-C183-47A3-91D1-8B90BDB0DF4A}"/>
                    <w:text/>
                  </w:sdtPr>
                  <w:sdtContent>
                    <w:tc>
                      <w:tcPr>
                        <w:tcW w:w="965" w:type="dxa"/>
                        <w:gridSpan w:val="2"/>
                      </w:tcPr>
                      <w:p w:rsidRPr="00133E05" w:rsidR="00133E05" w:rsidP="00002D54" w:rsidRDefault="00133E05" w14:paraId="7E87211E" w14:textId="77777777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E2DF282D-C183-47A3-91D1-8B90BDB0DF4A}"/>
                    <w:text/>
                  </w:sdtPr>
                  <w:sdtContent>
                    <w:tc>
                      <w:tcPr>
                        <w:tcW w:w="805" w:type="dxa"/>
                      </w:tcPr>
                      <w:p w:rsidRPr="00133E05" w:rsidR="00133E05" w:rsidP="00002D54" w:rsidRDefault="00133E05" w14:paraId="210E68FF" w14:textId="77777777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E2DF282D-C183-47A3-91D1-8B90BDB0DF4A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133E05" w:rsidR="00133E05" w:rsidP="00002D54" w:rsidRDefault="00133E05" w14:paraId="40DEC418" w14:textId="77777777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E2DF282D-C183-47A3-91D1-8B90BDB0DF4A}"/>
                    <w:text/>
                  </w:sdtPr>
                  <w:sdtContent>
                    <w:tc>
                      <w:tcPr>
                        <w:tcW w:w="1365" w:type="dxa"/>
                        <w:gridSpan w:val="2"/>
                      </w:tcPr>
                      <w:p w:rsidRPr="00133E05" w:rsidR="00133E05" w:rsidP="00002D54" w:rsidRDefault="00133E05" w14:paraId="3D15B52B" w14:textId="77777777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E2DF282D-C183-47A3-91D1-8B90BDB0DF4A}"/>
                    <w:text/>
                  </w:sdtPr>
                  <w:sdtContent>
                    <w:tc>
                      <w:tcPr>
                        <w:tcW w:w="620" w:type="dxa"/>
                      </w:tcPr>
                      <w:p w:rsidRPr="00133E05" w:rsidR="00133E05" w:rsidP="00002D54" w:rsidRDefault="00133E05" w14:paraId="04D41468" w14:textId="77777777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E2DF282D-C183-47A3-91D1-8B90BDB0DF4A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133E05" w:rsidR="00133E05" w:rsidP="00002D54" w:rsidRDefault="00133E05" w14:paraId="571F8ED4" w14:textId="77777777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02D54" w:rsidRDefault="00133E05" w14:paraId="70B74BEE" w14:textId="77777777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3B0D5B" w14:paraId="68F5F292" w14:textId="77777777">
        <w:trPr>
          <w:gridAfter w:val="1"/>
          <w:wAfter w:w="35" w:type="dxa"/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  <w:gridSpan w:val="2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  <w:gridSpan w:val="2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E2DF282D-C183-47A3-91D1-8B90BDB0DF4A}"/>
          <w15:repeatingSection/>
        </w:sdtPr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Content>
              <w:tr w:rsidRPr="00133E05" w:rsidR="00133E05" w:rsidTr="003B0D5B" w14:paraId="7CA6C5E4" w14:textId="77777777">
                <w:trPr>
                  <w:gridAfter w:val="1"/>
                  <w:wAfter w:w="35" w:type="dxa"/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  <w:gridSpan w:val="2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E2DF282D-C183-47A3-91D1-8B90BDB0DF4A}"/>
                    <w:text/>
                  </w:sdtPr>
                  <w:sdtContent>
                    <w:tc>
                      <w:tcPr>
                        <w:tcW w:w="2694" w:type="dxa"/>
                        <w:gridSpan w:val="4"/>
                      </w:tcPr>
                      <w:p w:rsidRPr="00133E05" w:rsidR="00133E05" w:rsidP="00002D54" w:rsidRDefault="00133E05" w14:paraId="75B67FE8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E2DF282D-C183-47A3-91D1-8B90BDB0DF4A}"/>
                    <w:text/>
                  </w:sdtPr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02D54" w:rsidRDefault="00133E05" w14:paraId="7555EE60" w14:textId="77777777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3B0D5B" w14:paraId="74967992" w14:textId="77777777">
        <w:trPr>
          <w:gridAfter w:val="1"/>
          <w:wAfter w:w="35" w:type="dxa"/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  <w:gridSpan w:val="2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4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3B0D5B" w14:paraId="29F395E1" w14:textId="77777777">
        <w:trPr>
          <w:gridAfter w:val="1"/>
          <w:wAfter w:w="35" w:type="dxa"/>
          <w:trHeight w:val="227"/>
        </w:trPr>
        <w:tc>
          <w:tcPr>
            <w:tcW w:w="954" w:type="dxa"/>
          </w:tcPr>
          <w:p w:rsidR="00133E05" w:rsidP="00DF6462" w:rsidRDefault="00133E05" w14:paraId="22EF7500" w14:textId="77777777">
            <w:pPr>
              <w:pStyle w:val="NoSpacing"/>
            </w:pPr>
          </w:p>
          <w:p w:rsidRPr="00133E05" w:rsidR="003B0D5B" w:rsidP="00DF6462" w:rsidRDefault="003B0D5B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  <w:gridSpan w:val="2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E2DF282D-C183-47A3-91D1-8B90BDB0DF4A}"/>
            <w:text/>
          </w:sdtPr>
          <w:sdtContent>
            <w:tc>
              <w:tcPr>
                <w:tcW w:w="2694" w:type="dxa"/>
                <w:gridSpan w:val="4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E2DF282D-C183-47A3-91D1-8B90BDB0DF4A}"/>
            <w:text/>
          </w:sdt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  <w:tr w:rsidR="003B0D5B" w:rsidTr="003B0D5B" w14:paraId="4865273C" w14:textId="77777777">
        <w:tblPrEx>
          <w:jc w:val="center"/>
          <w:tblCellMar>
            <w:left w:w="108" w:type="dxa"/>
          </w:tblCellMar>
        </w:tblPrEx>
        <w:trPr>
          <w:trHeight w:val="450"/>
          <w:jc w:val="center"/>
        </w:trPr>
        <w:tc>
          <w:tcPr>
            <w:tcW w:w="3687" w:type="dxa"/>
            <w:gridSpan w:val="3"/>
          </w:tcPr>
          <w:p w:rsidRPr="0000285C" w:rsidR="003B0D5B" w:rsidP="006F0352" w:rsidRDefault="003B0D5B" w14:paraId="42885EBC" w14:textId="3FE6BDC8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2935" w:type="dxa"/>
            <w:gridSpan w:val="4"/>
          </w:tcPr>
          <w:p w:rsidRPr="0000285C" w:rsidR="003B0D5B" w:rsidP="006F0352" w:rsidRDefault="003B0D5B" w14:paraId="04A739ED" w14:textId="24245725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sdt>
          <w:sdtPr>
            <w:rPr>
              <w:bCs/>
            </w:rPr>
            <w:id w:val="911123090"/>
            <w:placeholder>
              <w:docPart w:val="DefaultPlaceholder_-1854013440"/>
            </w:placeholder>
            <w15:dataBinding w:prefixMappings="xmlns:ns0='urn:microsoft-dynamics-nav/reports/Standard_Sales_Credit_Memo/1307/' " w:xpath="/ns0:NavWordReportXmlPart[1]/ns0:Header[1]/ns0:VATPaidOnDebits_Lbl[1]" w:storeItemID="{E2DF282D-C183-47A3-91D1-8B90BDB0DF4A}" w16sdtdh:storeItemChecksum="G3T8BA=="/>
          </w:sdtPr>
          <w:sdtContent>
            <w:tc>
              <w:tcPr>
                <w:tcW w:w="3584" w:type="dxa"/>
                <w:gridSpan w:val="5"/>
              </w:tcPr>
              <w:p w:rsidRPr="0000285C" w:rsidR="003B0D5B" w:rsidP="006F0352" w:rsidRDefault="00002D54" w14:paraId="1E65F498" w14:textId="41D2A69E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>
                  <w:rPr>
                    <w:bCs/>
                  </w:rPr>
                  <w:t>VATPaidOnDebits_Lbl</w:t>
                </w:r>
                <w:proofErr w:type="spellEnd"/>
              </w:p>
            </w:tc>
          </w:sdtContent>
        </w:sdt>
      </w:tr>
      <w:tr w:rsidR="003B0D5B" w:rsidTr="003B0D5B" w14:paraId="3D1EC3F4" w14:textId="77777777">
        <w:tblPrEx>
          <w:jc w:val="center"/>
          <w:tblCellMar>
            <w:left w:w="108" w:type="dxa"/>
          </w:tblCellMar>
        </w:tblPrEx>
        <w:trPr>
          <w:trHeight w:val="450"/>
          <w:jc w:val="center"/>
        </w:trPr>
        <w:tc>
          <w:tcPr>
            <w:tcW w:w="3687" w:type="dxa"/>
            <w:gridSpan w:val="3"/>
          </w:tcPr>
          <w:p w:rsidRPr="0000285C" w:rsidR="003B0D5B" w:rsidP="006F0352" w:rsidRDefault="003B0D5B" w14:paraId="6B9F1597" w14:textId="2DB21910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2935" w:type="dxa"/>
            <w:gridSpan w:val="4"/>
          </w:tcPr>
          <w:p w:rsidRPr="0000285C" w:rsidR="003B0D5B" w:rsidP="006F0352" w:rsidRDefault="003B0D5B" w14:paraId="510C382B" w14:textId="0BBB5B81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sdt>
          <w:sdtPr>
            <w:rPr>
              <w:bCs/>
            </w:rPr>
            <w:id w:val="109401891"/>
            <w:placeholder>
              <w:docPart w:val="DefaultPlaceholder_-1854013440"/>
            </w:placeholder>
            <w15:dataBinding w:prefixMappings="xmlns:ns0='urn:microsoft-dynamics-nav/reports/Standard_Sales_Credit_Memo/1307/' " w:xpath="/ns0:NavWordReportXmlPart[1]/ns0:Header[1]/ns0:GoodsAndServices_Lbl[1]" w:storeItemID="{E2DF282D-C183-47A3-91D1-8B90BDB0DF4A}" w16sdtdh:storeItemChecksum="G3T8BA=="/>
          </w:sdtPr>
          <w:sdtContent>
            <w:tc>
              <w:tcPr>
                <w:tcW w:w="3584" w:type="dxa"/>
                <w:gridSpan w:val="5"/>
              </w:tcPr>
              <w:p w:rsidRPr="0000285C" w:rsidR="003B0D5B" w:rsidP="006F0352" w:rsidRDefault="00002D54" w14:paraId="5CD39C44" w14:textId="032C75B5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>
                  <w:rPr>
                    <w:bCs/>
                  </w:rPr>
                  <w:t>GoodsAndServices_Lbl</w:t>
                </w:r>
                <w:proofErr w:type="spellEnd"/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E2DF282D-C183-47A3-91D1-8B90BDB0DF4A}"/>
          <w15:repeatingSection/>
        </w:sdtPr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E2DF282D-C183-47A3-91D1-8B90BDB0DF4A}"/>
                    <w:text/>
                  </w:sdtPr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02D54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E2DF282D-C183-47A3-91D1-8B90BDB0DF4A}"/>
                    <w:text/>
                  </w:sdtPr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02D54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E2DF282D-C183-47A3-91D1-8B90BDB0DF4A}"/>
                    <w:text/>
                  </w:sdtPr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002D54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tc>
                  <w:tcPr>
                    <w:tcW w:w="552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  <w:hideMark/>
                  </w:tcPr>
                  <w:p w:rsidR="008A7D4E" w:rsidP="00090494" w:rsidRDefault="008A7D4E" w14:paraId="3C39A04F" w14:textId="12CFAE1B">
                    <w:pPr>
                      <w:rPr>
                        <w:sz w:val="18"/>
                      </w:rPr>
                    </w:pPr>
                  </w:p>
                </w:tc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340B" w:rsidP="00E40C63" w:rsidRDefault="00AC340B" w14:paraId="0CEC360B" w14:textId="77777777">
      <w:pPr>
        <w:spacing w:after="0"/>
      </w:pPr>
      <w:r>
        <w:separator/>
      </w:r>
    </w:p>
  </w:endnote>
  <w:endnote w:type="continuationSeparator" w:id="0">
    <w:p w:rsidR="00AC340B" w:rsidP="00E40C63" w:rsidRDefault="00AC340B" w14:paraId="66E4EBD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E2DF282D-C183-47A3-91D1-8B90BDB0DF4A}"/>
          <w:text/>
        </w:sdtPr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</w:pPr>
              <w:proofErr w:type="spellStart"/>
              <w:r w:rsidRPr="00873B21">
                <w:t>HomePage_Header_Lbl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</w:pPr>
              <w:proofErr w:type="spellStart"/>
              <w:r w:rsidRPr="00873B21">
                <w:t>EMail_Header_Lbl</w:t>
              </w:r>
              <w:proofErr w:type="spellEnd"/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22E4F00B" w14:textId="77777777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3D98B7F" w14:textId="77777777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BC95524" w14:textId="77777777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00000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E2DF282D-C183-47A3-91D1-8B90BDB0DF4A}"/>
              <w:text/>
            </w:sdtPr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E2DF282D-C183-47A3-91D1-8B90BDB0DF4A}"/>
              <w:text/>
            </w:sdtPr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E2DF282D-C183-47A3-91D1-8B90BDB0DF4A}"/>
          <w:text/>
        </w:sdtPr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E2DF282D-C183-47A3-91D1-8B90BDB0DF4A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340B" w:rsidP="00E40C63" w:rsidRDefault="00AC340B" w14:paraId="3BDF114D" w14:textId="77777777">
      <w:pPr>
        <w:spacing w:after="0"/>
      </w:pPr>
      <w:r>
        <w:separator/>
      </w:r>
    </w:p>
  </w:footnote>
  <w:footnote w:type="continuationSeparator" w:id="0">
    <w:p w:rsidR="00AC340B" w:rsidP="00E40C63" w:rsidRDefault="00AC340B" w14:paraId="701E07B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00000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000000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000000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00000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E2DF282D-C183-47A3-91D1-8B90BDB0DF4A}"/>
              <w:text/>
            </w:sdtPr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E2DF282D-C183-47A3-91D1-8B90BDB0DF4A}"/>
              <w:text/>
            </w:sdtPr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000000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E2DF282D-C183-47A3-91D1-8B90BDB0DF4A}"/>
              <w:text/>
            </w:sdtPr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000000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E2DF282D-C183-47A3-91D1-8B90BDB0DF4A}"/>
              <w:text/>
            </w:sdtPr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E2DF282D-C183-47A3-91D1-8B90BDB0DF4A}"/>
            <w:picture/>
          </w:sdtPr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02D54"/>
    <w:rsid w:val="00032E69"/>
    <w:rsid w:val="000357EB"/>
    <w:rsid w:val="00070EE8"/>
    <w:rsid w:val="00074151"/>
    <w:rsid w:val="000844A3"/>
    <w:rsid w:val="00090494"/>
    <w:rsid w:val="000A665A"/>
    <w:rsid w:val="000D5A6D"/>
    <w:rsid w:val="000E071F"/>
    <w:rsid w:val="000E4368"/>
    <w:rsid w:val="000F2077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20FA"/>
    <w:rsid w:val="001D6807"/>
    <w:rsid w:val="0020108A"/>
    <w:rsid w:val="00235CA0"/>
    <w:rsid w:val="00245B0E"/>
    <w:rsid w:val="00254791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0D5B"/>
    <w:rsid w:val="003B1D59"/>
    <w:rsid w:val="003D120B"/>
    <w:rsid w:val="003D4B80"/>
    <w:rsid w:val="003E2178"/>
    <w:rsid w:val="003F77E2"/>
    <w:rsid w:val="00416D70"/>
    <w:rsid w:val="00492354"/>
    <w:rsid w:val="004A4D71"/>
    <w:rsid w:val="004B22F6"/>
    <w:rsid w:val="004B47ED"/>
    <w:rsid w:val="004B6FE5"/>
    <w:rsid w:val="004C60A5"/>
    <w:rsid w:val="004F051A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C340B"/>
    <w:rsid w:val="00AE055E"/>
    <w:rsid w:val="00AF1EDD"/>
    <w:rsid w:val="00AF4452"/>
    <w:rsid w:val="00AF652F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67CA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BCA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9F2F42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176F0E"/>
    <w:rsid w:val="00232AFF"/>
    <w:rsid w:val="00286F0F"/>
    <w:rsid w:val="00305D63"/>
    <w:rsid w:val="00374BD8"/>
    <w:rsid w:val="003F65E8"/>
    <w:rsid w:val="0044675D"/>
    <w:rsid w:val="0070272D"/>
    <w:rsid w:val="00714BA1"/>
    <w:rsid w:val="00715456"/>
    <w:rsid w:val="007D6AAE"/>
    <w:rsid w:val="008E0D2D"/>
    <w:rsid w:val="008F7AC0"/>
    <w:rsid w:val="00945954"/>
    <w:rsid w:val="009A0924"/>
    <w:rsid w:val="009C647B"/>
    <w:rsid w:val="009F034B"/>
    <w:rsid w:val="009F2F42"/>
    <w:rsid w:val="00A268AC"/>
    <w:rsid w:val="00B243DB"/>
    <w:rsid w:val="00CF76A8"/>
    <w:rsid w:val="00DB65E8"/>
    <w:rsid w:val="00E04FEE"/>
    <w:rsid w:val="00E76BA6"/>
    <w:rsid w:val="00E96142"/>
    <w:rsid w:val="00EE3E56"/>
    <w:rsid w:val="00F95E9A"/>
    <w:rsid w:val="00FD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6F0F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  <w:style w:type="paragraph" w:customStyle="1" w:styleId="3FE318B340AF40FCBBCBFAD390070E40">
    <w:name w:val="3FE318B340AF40FCBBCBFAD390070E40"/>
    <w:rsid w:val="00286F0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DF282D-C183-47A3-91D1-8B90BDB0DF4A}">
  <ds:schemaRefs>
    <ds:schemaRef ds:uri="urn:microsoft-dynamics-nav/reports/Standard_Sales_Credit_Memo/130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2023-04-18T14:26:00Z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