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9D29F0" w:rsidTr="00390535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bookmarkStart w:name="_GoBack" w:id="0"/>
          <w:bookmarkEnd w:id="0"/>
          <w:p w:rsidRPr="0023400D" w:rsidR="0023400D" w:rsidP="0023400D" w:rsidRDefault="00175343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175343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4320" w:type="dxa"/>
            <w:gridSpan w:val="2"/>
          </w:tcPr>
          <w:p w:rsidR="009D29F0" w:rsidP="0023400D" w:rsidRDefault="00175343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DFF8BEC2-C0A4-435F-9715-E42E03FFB647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390535">
        <w:trPr>
          <w:cantSplit/>
          <w:trHeight w:val="360"/>
        </w:trPr>
        <w:tc>
          <w:tcPr>
            <w:tcW w:w="3513" w:type="dxa"/>
          </w:tcPr>
          <w:p w:rsidRPr="00EB2DC0" w:rsidR="0023400D" w:rsidP="00EB2DC0" w:rsidRDefault="0023400D">
            <w:pPr>
              <w:pStyle w:val="NoSpacing"/>
            </w:pPr>
          </w:p>
        </w:tc>
        <w:tc>
          <w:tcPr>
            <w:tcW w:w="3514" w:type="dxa"/>
            <w:gridSpan w:val="2"/>
            <w:vAlign w:val="bottom"/>
          </w:tcPr>
          <w:p w:rsidRPr="00537DB7" w:rsidR="0023400D" w:rsidP="002A37A1" w:rsidRDefault="0023400D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DFF8BEC2-C0A4-435F-9715-E42E03FFB647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390535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DFF8BEC2-C0A4-435F-9715-E42E03FFB647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390535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Pr="00854DDE" w:rsidR="0023400D" w:rsidP="0023400D" w:rsidRDefault="0023400D">
            <w:pPr>
              <w:pStyle w:val="NoSpacing"/>
              <w:rPr>
                <w:sz w:val="20"/>
                <w:szCs w:val="20"/>
              </w:rPr>
            </w:pPr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="0023400D" w:rsidP="0023400D" w:rsidRDefault="0023400D">
            <w:pPr>
              <w:pStyle w:val="NoSpacing"/>
            </w:pPr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="0023400D" w:rsidP="0023400D" w:rsidRDefault="0023400D">
            <w:pPr>
              <w:pStyle w:val="NoSpacing"/>
            </w:pPr>
          </w:p>
        </w:tc>
      </w:tr>
    </w:tbl>
    <w:p w:rsidRPr="00581EF8" w:rsidR="00581EF8" w:rsidP="00581EF8" w:rsidRDefault="00581EF8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33761E" w:rsidRDefault="00947B95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DFF8BEC2-C0A4-435F-9715-E42E03FFB64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DFF8BEC2-C0A4-435F-9715-E42E03FFB64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DFF8BEC2-C0A4-435F-9715-E42E03FFB647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DFF8BEC2-C0A4-435F-9715-E42E03FFB647}"/>
                <w:text/>
              </w:sdtPr>
              <w:sdtEndPr/>
              <w:sdtContent>
                <w:p w:rsidR="00D54DEE" w:rsidP="00407EB3" w:rsidRDefault="001A63CC">
                  <w:pPr>
                    <w:pStyle w:val="GroupSeparation"/>
                  </w:pPr>
                  <w:r w:rsidRPr="005A2FAF">
                    <w:rPr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490" w:type="dxa"/>
        <w:jc w:val="right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478"/>
        <w:gridCol w:w="2611"/>
        <w:gridCol w:w="1128"/>
        <w:gridCol w:w="706"/>
        <w:gridCol w:w="1833"/>
        <w:gridCol w:w="140"/>
        <w:gridCol w:w="2594"/>
      </w:tblGrid>
      <w:tr w:rsidRPr="0046083A" w:rsidR="005A2FAF" w:rsidTr="001F49F4">
        <w:trPr>
          <w:trHeight w:val="492"/>
          <w:jc w:val="right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CD513895BC124CD6B597A1386CA80397"/>
            </w:placeholder>
            <w:dataBinding w:prefixMappings="xmlns:ns0='urn:microsoft-dynamics-nav/reports/Standard_Sales_Invoice/1306/'" w:xpath="/ns0:NavWordReportXmlPart[1]/ns0:Header[1]/ns0:Line[1]/ns0:ItemNo_Line_Lbl[1]" w:storeItemID="{DFF8BEC2-C0A4-435F-9715-E42E03FFB647}"/>
            <w:text/>
          </w:sdtPr>
          <w:sdtEndPr/>
          <w:sdtContent>
            <w:tc>
              <w:tcPr>
                <w:tcW w:w="1486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CD513895BC124CD6B597A1386CA80397"/>
            </w:placeholder>
            <w:dataBinding w:prefixMappings="xmlns:ns0='urn:microsoft-dynamics-nav/reports/Standard_Sales_Invoice/1306/'" w:xpath="/ns0:NavWordReportXmlPart[1]/ns0:Header[1]/ns0:Line[1]/ns0:Description_Line_Lbl[1]" w:storeItemID="{DFF8BEC2-C0A4-435F-9715-E42E03FFB647}"/>
            <w:text/>
          </w:sdtPr>
          <w:sdtEndPr/>
          <w:sdtContent>
            <w:tc>
              <w:tcPr>
                <w:tcW w:w="2625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Quantity_Line_Lbl[1]" w:storeItemID="{DFF8BEC2-C0A4-435F-9715-E42E03FFB647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Unit_Lbl[1]" w:storeItemID="{DFF8BEC2-C0A4-435F-9715-E42E03FFB647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09" w:type="dxa"/>
                <w:shd w:val="clear" w:color="auto" w:fill="0070C0"/>
                <w:vAlign w:val="bottom"/>
              </w:tcPr>
              <w:p w:rsidRPr="00871B1C" w:rsidR="005A2FAF" w:rsidP="0048687D" w:rsidRDefault="005A2FAF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2"/>
            <w:tag w:val="#Nav: Standard_Sales_Invoice/1306"/>
            <w:id w:val="-992713755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UnitPrice_Lbl2[1]" w:storeItemID="{DFF8BEC2-C0A4-435F-9715-E42E03FFB647}"/>
            <w:text/>
          </w:sdtPr>
          <w:sdtEndPr/>
          <w:sdtContent>
            <w:tc>
              <w:tcPr>
                <w:tcW w:w="1984" w:type="dxa"/>
                <w:gridSpan w:val="2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UnitPrice_Lbl2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bl"/>
            <w:tag w:val="#Nav: Standard_Sales_Invoice/1306"/>
            <w:id w:val="-1881476720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LineAmount_Lbl[1]" w:storeItemID="{DFF8BEC2-C0A4-435F-9715-E42E03FFB647}"/>
            <w:text/>
          </w:sdtPr>
          <w:sdtEndPr/>
          <w:sdtContent>
            <w:tc>
              <w:tcPr>
                <w:tcW w:w="2552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LineAmount_Lbl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DFF8BEC2-C0A4-435F-9715-E42E03FFB64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64BB4A6CA9614EEC83054D4FE082FADC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A2FAF" w:rsidTr="001F49F4">
                <w:trPr>
                  <w:trHeight w:val="368"/>
                  <w:jc w:val="right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0E1D3EA79AF4047B4F0DF054CDEF12C"/>
                    </w:placeholder>
                    <w:dataBinding w:prefixMappings="xmlns:ns0='urn:microsoft-dynamics-nav/reports/Standard_Sales_Invoice/1306/'" w:xpath="/ns0:NavWordReportXmlPart[1]/ns0:Header[1]/ns0:Line[1]/ns0:ItemNo_Line[1]" w:storeItemID="{DFF8BEC2-C0A4-435F-9715-E42E03FFB647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48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54B444B632064405B0DDF7D878ECD7F1"/>
                    </w:placeholder>
                    <w:dataBinding w:prefixMappings="xmlns:ns0='urn:microsoft-dynamics-nav/reports/Standard_Sales_Invoice/1306/'" w:xpath="/ns0:NavWordReportXmlPart[1]/ns0:Header[1]/ns0:Line[1]/ns0:Description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625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49FA194A4B5434CBEB62104F379392D"/>
                    </w:placeholder>
                    <w:dataBinding w:prefixMappings="xmlns:ns0='urn:microsoft-dynamics-nav/reports/Standard_Sales_Invoice/1306/'" w:xpath="/ns0:NavWordReportXmlPart[1]/ns0:Header[1]/ns0:Line[1]/ns0:Quantity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13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082250ED734A4AAA877E3F5889416BCA"/>
                    </w:placeholder>
                    <w:dataBinding w:prefixMappings="xmlns:ns0='urn:microsoft-dynamics-nav/reports/Standard_Sales_Invoice/1306/'" w:xpath="/ns0:NavWordReportXmlPart[1]/ns0:Header[1]/ns0:Line[1]/ns0:UnitOfMeasure[1]" w:storeItemID="{DFF8BEC2-C0A4-435F-9715-E42E03FFB647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0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BF40665936FA42F4BA16D9892B85E332"/>
                    </w:placeholder>
                    <w:dataBinding w:prefixMappings="xmlns:ns0='urn:microsoft-dynamics-nav/reports/Standard_Sales_Invoice/1306/'" w:xpath="/ns0:NavWordReportXmlPart[1]/ns0:Header[1]/ns0:Line[1]/ns0:UnitPric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984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5FD5B70FDB424DC58758DA15C2140481"/>
                    </w:placeholder>
                    <w:dataBinding w:prefixMappings="xmlns:ns0='urn:microsoft-dynamics-nav/reports/Standard_Sales_Invoice/1306/'" w:xpath="/ns0:NavWordReportXmlPart[1]/ns0:Header[1]/ns0:Line[1]/ns0:LineAmount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608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DFF8BEC2-C0A4-435F-9715-E42E03FFB647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09D3CEBE92E34F0C83C1142D1EBFA8E3"/>
              </w:placeholder>
              <w15:repeatingSectionItem/>
            </w:sdtPr>
            <w:sdtEndPr/>
            <w:sdtContent>
              <w:tr w:rsidRPr="0046083A" w:rsidR="0033761E" w:rsidTr="001F49F4">
                <w:trPr>
                  <w:trHeight w:val="321"/>
                  <w:jc w:val="right"/>
                </w:trPr>
                <w:tc>
                  <w:tcPr>
                    <w:tcW w:w="1486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3761E" w:rsidP="009B79E5" w:rsidRDefault="0033761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625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3761E" w:rsidP="009B79E5" w:rsidRDefault="0033761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3761E" w:rsidP="009B79E5" w:rsidRDefault="0033761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056B694A6AF64E0E8FB3ADCF294CBCFD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693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33761E" w:rsidP="00407EB3" w:rsidRDefault="0033761E">
                        <w:pPr>
                          <w:pStyle w:val="Style2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  <w:szCs w:val="2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056B694A6AF64E0E8FB3ADCF294CBCFD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55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33761E" w:rsidP="00407EB3" w:rsidRDefault="0033761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3761E" w:rsidTr="001F49F4">
        <w:trPr>
          <w:trHeight w:val="207"/>
          <w:jc w:val="right"/>
        </w:trPr>
        <w:tc>
          <w:tcPr>
            <w:tcW w:w="4111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33761E" w:rsidP="007200AD" w:rsidRDefault="0033761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33761E" w:rsidP="007200AD" w:rsidRDefault="0033761E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09AF4512AF2A4BCEAE070BBD95C4251C"/>
            </w:placeholder>
            <w:dataBinding w:prefixMappings="xmlns:ns0='urn:microsoft-dynamics-nav/reports/Standard_Sales_Invoice/1306/'" w:xpath="/ns0:NavWordReportXmlPart[1]/ns0:Header[1]/ns0:Totals[1]/ns0:TotalText[1]" w:storeItemID="{DFF8BEC2-C0A4-435F-9715-E42E03FFB647}"/>
            <w:text/>
          </w:sdtPr>
          <w:sdtEndPr/>
          <w:sdtContent>
            <w:tc>
              <w:tcPr>
                <w:tcW w:w="2552" w:type="dxa"/>
                <w:gridSpan w:val="2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</w:tcPr>
              <w:p w:rsidRPr="00947B95" w:rsidR="0033761E" w:rsidP="004D3B0A" w:rsidRDefault="0033761E">
                <w:pPr>
                  <w:pStyle w:val="Strongnospacing"/>
                  <w:spacing w:before="40" w:after="40"/>
                  <w:rPr>
                    <w:sz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D45E83FC9D1E48F38BFFFEF19821EF59"/>
            </w:placeholder>
            <w:dataBinding w:prefixMappings="xmlns:ns0='urn:microsoft-dynamics-nav/reports/Standard_Sales_Invoice/1306/'" w:xpath="/ns0:NavWordReportXmlPart[1]/ns0:Header[1]/ns0:Totals[1]/ns0:TotalAmountIncludingVAT[1]" w:storeItemID="{DFF8BEC2-C0A4-435F-9715-E42E03FFB647}"/>
            <w:text/>
          </w:sdtPr>
          <w:sdtEndPr/>
          <w:sdtContent>
            <w:tc>
              <w:tcPr>
                <w:tcW w:w="2693" w:type="dxa"/>
                <w:gridSpan w:val="2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33761E" w:rsidP="004D3B0A" w:rsidRDefault="0033761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41" w:rightFromText="141" w:vertAnchor="text" w:horzAnchor="margin" w:tblpXSpec="right" w:tblpY="21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3403"/>
        <w:gridCol w:w="1842"/>
      </w:tblGrid>
      <w:tr w:rsidR="00D31EB2" w:rsidTr="00B33B68">
        <w:trPr>
          <w:cantSplit/>
          <w:trHeight w:val="219"/>
        </w:trPr>
        <w:tc>
          <w:tcPr>
            <w:tcW w:w="3403" w:type="dxa"/>
            <w:noWrap/>
            <w:hideMark/>
          </w:tcPr>
          <w:sdt>
            <w:sdtPr>
              <w:rPr>
                <w:rFonts w:asciiTheme="minorHAnsi" w:hAnsiTheme="minorHAnsi" w:cstheme="minorHAnsi"/>
                <w:b/>
                <w:caps w:val="0"/>
                <w:color w:val="0070C0"/>
                <w:sz w:val="20"/>
                <w:szCs w:val="20"/>
              </w:rPr>
              <w:alias w:val="#Nav: /Header/Totals/AmountSubjectToSalesTaxLbl"/>
              <w:tag w:val="#Nav: Standard_Sales_Invoice/1306"/>
              <w:id w:val="381217744"/>
              <w:placeholder>
                <w:docPart w:val="4BE76539618C4669A1E143208E486E07"/>
              </w:placeholder>
              <w:dataBinding w:prefixMappings="xmlns:ns0='urn:microsoft-dynamics-nav/reports/Standard_Sales_Invoice/1306/'" w:xpath="/ns0:NavWordReportXmlPart[1]/ns0:Header[1]/ns0:Totals[1]/ns0:AmountSubjectToSalesTaxLbl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Heading1"/>
                  <w:spacing w:before="0" w:after="0" w:line="240" w:lineRule="exact"/>
                  <w:outlineLvl w:val="0"/>
                  <w:rPr>
                    <w:rFonts w:asciiTheme="minorHAnsi" w:hAnsiTheme="minorHAnsi" w:cstheme="minorHAnsi"/>
                    <w:b/>
                    <w:color w:val="0070C0"/>
                    <w:sz w:val="20"/>
                    <w:szCs w:val="20"/>
                  </w:rPr>
                </w:pPr>
                <w:proofErr w:type="spellStart"/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1842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cstheme="minorHAnsi"/>
                <w:sz w:val="20"/>
              </w:rPr>
              <w:alias w:val="#Nav: /Header/Totals/AmountSubjectToSalesTax"/>
              <w:tag w:val="#Nav: Standard_Sales_Invoice/1306"/>
              <w:id w:val="1164132221"/>
              <w:placeholder>
                <w:docPart w:val="773CAB0A634749BD84B11C58AFB0D094"/>
              </w:placeholder>
              <w:dataBinding w:prefixMappings="xmlns:ns0='urn:microsoft-dynamics-nav/reports/Standard_Sales_Invoice/1306/'" w:xpath="/ns0:NavWordReportXmlPart[1]/ns0:Header[1]/ns0:Totals[1]/ns0:AmountSubjectToSalesTax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ForceRightNoSpacing"/>
                  <w:spacing w:line="240" w:lineRule="exact"/>
                  <w:rPr>
                    <w:rFonts w:cstheme="minorHAnsi"/>
                    <w:sz w:val="20"/>
                  </w:rPr>
                </w:pPr>
                <w:r w:rsidRPr="00947B95">
                  <w:rPr>
                    <w:rFonts w:cstheme="minorHAnsi"/>
                    <w:sz w:val="20"/>
                  </w:rPr>
                  <w:t>AmountSubjectToSalesTax</w:t>
                </w:r>
              </w:p>
            </w:sdtContent>
          </w:sdt>
        </w:tc>
      </w:tr>
      <w:tr w:rsidR="00D31EB2" w:rsidTr="00B33B68">
        <w:trPr>
          <w:cantSplit/>
          <w:trHeight w:val="458"/>
        </w:trPr>
        <w:tc>
          <w:tcPr>
            <w:tcW w:w="3403" w:type="dxa"/>
            <w:noWrap/>
          </w:tcPr>
          <w:sdt>
            <w:sdtPr>
              <w:rPr>
                <w:rFonts w:asciiTheme="minorHAnsi" w:hAnsiTheme="minorHAnsi" w:cstheme="minorHAnsi"/>
                <w:b/>
                <w:caps w:val="0"/>
                <w:color w:val="0070C0"/>
                <w:sz w:val="20"/>
                <w:szCs w:val="20"/>
              </w:rPr>
              <w:alias w:val="#Nav: /Header/Totals/AmountExemptFromSalesTaxLbl"/>
              <w:tag w:val="#Nav: Standard_Sales_Invoice/1306"/>
              <w:id w:val="-277572845"/>
              <w:placeholder>
                <w:docPart w:val="3B3792D8D0314144B940E0051BC741F4"/>
              </w:placeholder>
              <w:dataBinding w:prefixMappings="xmlns:ns0='urn:microsoft-dynamics-nav/reports/Standard_Sales_Invoice/1306/'" w:xpath="/ns0:NavWordReportXmlPart[1]/ns0:Header[1]/ns0:Totals[1]/ns0:AmountExemptFromSalesTaxLbl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Heading1"/>
                  <w:spacing w:before="0" w:after="0" w:line="240" w:lineRule="exact"/>
                  <w:outlineLvl w:val="0"/>
                  <w:rPr>
                    <w:rFonts w:asciiTheme="minorHAnsi" w:hAnsiTheme="minorHAnsi" w:cstheme="minorHAnsi"/>
                    <w:b/>
                    <w:color w:val="0070C0"/>
                    <w:sz w:val="20"/>
                    <w:szCs w:val="20"/>
                  </w:rPr>
                </w:pPr>
                <w:proofErr w:type="spellStart"/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  <w:t>AmountExemptFromSalesTaxLbl</w:t>
                </w:r>
                <w:proofErr w:type="spellEnd"/>
              </w:p>
            </w:sdtContent>
          </w:sdt>
        </w:tc>
        <w:tc>
          <w:tcPr>
            <w:tcW w:w="1842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cstheme="minorHAnsi"/>
                <w:sz w:val="20"/>
              </w:rPr>
              <w:alias w:val="#Nav: /Header/Totals/AmountExemptFromSalesTax"/>
              <w:tag w:val="#Nav: Standard_Sales_Invoice/1306"/>
              <w:id w:val="1747686538"/>
              <w:placeholder>
                <w:docPart w:val="1D4B4F74C26D42BDB0B5068E1210FFF5"/>
              </w:placeholder>
              <w:dataBinding w:prefixMappings="xmlns:ns0='urn:microsoft-dynamics-nav/reports/Standard_Sales_Invoice/1306/'" w:xpath="/ns0:NavWordReportXmlPart[1]/ns0:Header[1]/ns0:Totals[1]/ns0:AmountExemptFromSalesTax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ForceRightNoSpacing"/>
                  <w:spacing w:line="240" w:lineRule="exact"/>
                  <w:rPr>
                    <w:rFonts w:cstheme="minorHAnsi"/>
                    <w:sz w:val="20"/>
                  </w:rPr>
                </w:pPr>
                <w:r w:rsidRPr="00947B95">
                  <w:rPr>
                    <w:rFonts w:cstheme="minorHAnsi"/>
                    <w:sz w:val="20"/>
                  </w:rPr>
                  <w:t>AmountExemptFromSalesTax</w:t>
                </w:r>
              </w:p>
            </w:sdtContent>
          </w:sdt>
        </w:tc>
      </w:tr>
    </w:tbl>
    <w:p w:rsidRPr="002848A5" w:rsidR="001D2965" w:rsidP="00EC595B" w:rsidRDefault="001D2965">
      <w:pPr>
        <w:pStyle w:val="SubGroupSeparation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DFF8BEC2-C0A4-435F-9715-E42E03FFB647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95A74152B287419C962D5DE6DAC609AB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DFF8BEC2-C0A4-435F-9715-E42E03FFB647}"/>
                <w:picture/>
              </w:sdtPr>
              <w:sdtEndPr/>
              <w:sdtContent>
                <w:p w:rsidR="002848A5" w:rsidP="00407EB3" w:rsidRDefault="002848A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7396496" wp14:editId="7FD4A628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DFF8BEC2-C0A4-435F-9715-E42E03FFB647}"/>
                <w:text/>
              </w:sdtPr>
              <w:sdtEndPr/>
              <w:sdtContent>
                <w:p w:rsidRPr="005A2FAF" w:rsidR="002848A5" w:rsidP="00407EB3" w:rsidRDefault="005D1B96">
                  <w:pPr>
                    <w:pStyle w:val="Style1"/>
                    <w:rPr>
                      <w:color w:val="auto"/>
                      <w:sz w:val="20"/>
                      <w:szCs w:val="20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F117EC">
      <w:headerReference w:type="default" r:id="rId10"/>
      <w:footerReference w:type="default" r:id="rId11"/>
      <w:footerReference w:type="first" r:id="rId12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343" w:rsidP="00E40C63" w:rsidRDefault="00175343">
      <w:pPr>
        <w:spacing w:after="0"/>
      </w:pPr>
      <w:r>
        <w:separator/>
      </w:r>
    </w:p>
  </w:endnote>
  <w:endnote w:type="continuationSeparator" w:id="0">
    <w:p w:rsidR="00175343" w:rsidP="00E40C63" w:rsidRDefault="001753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DFF8BEC2-C0A4-435F-9715-E42E03FFB647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HomePage_Lbl"/>
          <w:tag w:val="#Nav: Standard_Sales_Invoice/1306"/>
          <w:id w:val="649635640"/>
          <w:placeholder>
            <w:docPart w:val="0379F24208A14033A2A349BA11B20C57"/>
          </w:placeholder>
          <w:dataBinding w:prefixMappings="xmlns:ns0='urn:microsoft-dynamics-nav/reports/Standard_Sales_Invoice/1306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3260F6" w:rsidR="0023400D" w:rsidP="00C43401" w:rsidRDefault="0023400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PhoneNo_Lbl"/>
          <w:tag w:val="#Nav: Standard_Sales_Invoice/1306"/>
          <w:id w:val="560367384"/>
          <w:placeholder>
            <w:docPart w:val="0E5D4EF6A20D41868CC3D9337D2C6E46"/>
          </w:placeholder>
          <w:dataBinding w:prefixMappings="xmlns:ns0='urn:microsoft-dynamics-nav/reports/Standard_Sales_Invoice/1306/'" w:xpath="/ns0:NavWordReportXmlPart[1]/ns0:Header[1]/ns0:CompanyPhoneNo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3260F6" w:rsidR="0023400D" w:rsidP="00C43401" w:rsidRDefault="0023400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EMail_Header_Lbl"/>
          <w:tag w:val="#Nav: Standard_Sales_Invoice/1306"/>
          <w:id w:val="-272474917"/>
          <w:placeholder>
            <w:docPart w:val="46C3E5A7C0714B5783D9EC860299EAB6"/>
          </w:placeholder>
          <w:dataBinding w:prefixMappings="xmlns:ns0='urn:microsoft-dynamics-nav/reports/Standard_Sales_Invoice/1306/'" w:xpath="/ns0:NavWordReportXmlPart[1]/ns0:Header[1]/ns0:EMail_Header_Lbl[1]" w:storeItemID="{DFF8BEC2-C0A4-435F-9715-E42E03FFB64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3260F6" w:rsidR="0023400D" w:rsidP="00C43401" w:rsidRDefault="0023400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3260F6" w:rsidR="0023400D" w:rsidP="00C43401" w:rsidRDefault="00407EB3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23400D">
      <w:sdt>
        <w:sdtPr>
          <w:rPr>
            <w:rFonts w:cstheme="minorHAnsi"/>
            <w:sz w:val="20"/>
            <w:szCs w:val="20"/>
          </w:rPr>
          <w:alias w:val="#Nav: /Header/CompanyHomePage"/>
          <w:tag w:val="#Nav: Standard_Sales_Invoice/1306"/>
          <w:id w:val="412437649"/>
          <w:placeholder>
            <w:docPart w:val="23AED02B3ED04951BC470DF72C4E5CE9"/>
          </w:placeholder>
          <w:dataBinding w:prefixMappings="xmlns:ns0='urn:microsoft-dynamics-nav/reports/Standard_Sales_Invoice/1306/'" w:xpath="/ns0:NavWordReportXmlPart[1]/ns0:Header[1]/ns0:CompanyHomePage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5A2FAF" w:rsidR="0023400D" w:rsidP="00C43401" w:rsidRDefault="0023400D">
              <w:pPr>
                <w:rPr>
                  <w:rFonts w:cstheme="minorHAnsi"/>
                  <w:sz w:val="20"/>
                  <w:szCs w:val="20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PhoneNo"/>
          <w:tag w:val="#Nav: Standard_Sales_Invoice/1306"/>
          <w:id w:val="-1162540195"/>
          <w:placeholder>
            <w:docPart w:val="B02446A0005A43FCB0933B71A3676E75"/>
          </w:placeholder>
          <w:dataBinding w:prefixMappings="xmlns:ns0='urn:microsoft-dynamics-nav/reports/Standard_Sales_Invoice/1306/'" w:xpath="/ns0:NavWordReportXmlPart[1]/ns0:Header[1]/ns0:CompanyPhoneNo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5A2FAF" w:rsidR="0023400D" w:rsidP="00C43401" w:rsidRDefault="0023400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CompanyPhoneNo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EMail"/>
          <w:tag w:val="#Nav: Standard_Sales_Invoice/1306"/>
          <w:id w:val="860396444"/>
          <w:placeholder>
            <w:docPart w:val="907758EE6B334C88903B346916881D3E"/>
          </w:placeholder>
          <w:dataBinding w:prefixMappings="xmlns:ns0='urn:microsoft-dynamics-nav/reports/Standard_Sales_Invoice/1306/'" w:xpath="/ns0:NavWordReportXmlPart[1]/ns0:Header[1]/ns0:CompanyEMail[1]" w:storeItemID="{DFF8BEC2-C0A4-435F-9715-E42E03FFB64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A2FAF" w:rsidR="0023400D" w:rsidP="00C43401" w:rsidRDefault="0023400D">
              <w:pPr>
                <w:rPr>
                  <w:rFonts w:cstheme="minorHAnsi"/>
                  <w:sz w:val="20"/>
                  <w:szCs w:val="20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5A2FAF" w:rsidR="0023400D" w:rsidP="00C43401" w:rsidRDefault="00407EB3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343" w:rsidP="00E40C63" w:rsidRDefault="00175343">
      <w:pPr>
        <w:spacing w:after="0"/>
      </w:pPr>
      <w:r>
        <w:separator/>
      </w:r>
    </w:p>
  </w:footnote>
  <w:footnote w:type="continuationSeparator" w:id="0">
    <w:p w:rsidR="00175343" w:rsidP="00E40C63" w:rsidRDefault="001753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17534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DFF8BEC2-C0A4-435F-9715-E42E03FFB64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DFF8BEC2-C0A4-435F-9715-E42E03FFB64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17534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DFF8BEC2-C0A4-435F-9715-E42E03FFB647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376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376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47143"/>
    <w:rsid w:val="00063F20"/>
    <w:rsid w:val="00066F99"/>
    <w:rsid w:val="000675B3"/>
    <w:rsid w:val="00070EE8"/>
    <w:rsid w:val="00074151"/>
    <w:rsid w:val="000844A3"/>
    <w:rsid w:val="000A665A"/>
    <w:rsid w:val="000D228E"/>
    <w:rsid w:val="000D537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0832"/>
    <w:rsid w:val="001616DC"/>
    <w:rsid w:val="001621D9"/>
    <w:rsid w:val="00175343"/>
    <w:rsid w:val="00177B82"/>
    <w:rsid w:val="00186A4F"/>
    <w:rsid w:val="00193DE5"/>
    <w:rsid w:val="001A63CC"/>
    <w:rsid w:val="001B793C"/>
    <w:rsid w:val="001D1CE2"/>
    <w:rsid w:val="001D2965"/>
    <w:rsid w:val="001D6807"/>
    <w:rsid w:val="001E3C59"/>
    <w:rsid w:val="001F101C"/>
    <w:rsid w:val="001F1FAA"/>
    <w:rsid w:val="001F49F4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61876"/>
    <w:rsid w:val="0026269B"/>
    <w:rsid w:val="00264D8D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304C33"/>
    <w:rsid w:val="003260F6"/>
    <w:rsid w:val="003312E9"/>
    <w:rsid w:val="00335150"/>
    <w:rsid w:val="0033761E"/>
    <w:rsid w:val="00337723"/>
    <w:rsid w:val="00341222"/>
    <w:rsid w:val="00341E83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4029"/>
    <w:rsid w:val="003A0907"/>
    <w:rsid w:val="003A0E92"/>
    <w:rsid w:val="003A31D7"/>
    <w:rsid w:val="003A7E69"/>
    <w:rsid w:val="003B1D59"/>
    <w:rsid w:val="003B344A"/>
    <w:rsid w:val="003B4DE8"/>
    <w:rsid w:val="003C2C96"/>
    <w:rsid w:val="003D120B"/>
    <w:rsid w:val="003D4B80"/>
    <w:rsid w:val="003E2178"/>
    <w:rsid w:val="003F77E2"/>
    <w:rsid w:val="0040698F"/>
    <w:rsid w:val="00407EB3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33EE"/>
    <w:rsid w:val="0067225B"/>
    <w:rsid w:val="00677AD5"/>
    <w:rsid w:val="006800CE"/>
    <w:rsid w:val="0068273F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F0817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542A"/>
    <w:rsid w:val="00933DB5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F21B5"/>
    <w:rsid w:val="00A00B95"/>
    <w:rsid w:val="00A01AB9"/>
    <w:rsid w:val="00A048EC"/>
    <w:rsid w:val="00A132E3"/>
    <w:rsid w:val="00A30C38"/>
    <w:rsid w:val="00A42BE5"/>
    <w:rsid w:val="00A54A4D"/>
    <w:rsid w:val="00A57FD1"/>
    <w:rsid w:val="00A76F36"/>
    <w:rsid w:val="00A773DB"/>
    <w:rsid w:val="00A9010E"/>
    <w:rsid w:val="00A940EF"/>
    <w:rsid w:val="00A9726D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A1259"/>
    <w:rsid w:val="00CA4E0D"/>
    <w:rsid w:val="00CA6394"/>
    <w:rsid w:val="00CA6666"/>
    <w:rsid w:val="00CB70AD"/>
    <w:rsid w:val="00CC289D"/>
    <w:rsid w:val="00CD1B92"/>
    <w:rsid w:val="00CE5ADF"/>
    <w:rsid w:val="00CF5F27"/>
    <w:rsid w:val="00D21D63"/>
    <w:rsid w:val="00D22638"/>
    <w:rsid w:val="00D235D0"/>
    <w:rsid w:val="00D267CC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A74152B287419C962D5DE6DAC6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9CEE-2247-4B4F-B7C5-70F4189D22F3}"/>
      </w:docPartPr>
      <w:docPartBody>
        <w:p w:rsidR="00A93787" w:rsidRDefault="00FC37AF" w:rsidP="00FC37AF">
          <w:pPr>
            <w:pStyle w:val="95A74152B287419C962D5DE6DAC609A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0379F24208A14033A2A349BA11B2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AA61D-7C75-4869-A7BD-12990A605E13}"/>
      </w:docPartPr>
      <w:docPartBody>
        <w:p w:rsidR="00B07230" w:rsidRDefault="001A3C35" w:rsidP="001A3C35">
          <w:pPr>
            <w:pStyle w:val="0379F24208A14033A2A349BA11B20C5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5D4EF6A20D41868CC3D9337D2C6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41CDE-B465-4575-8374-5A8F88FAA729}"/>
      </w:docPartPr>
      <w:docPartBody>
        <w:p w:rsidR="00B07230" w:rsidRDefault="001A3C35" w:rsidP="001A3C35">
          <w:pPr>
            <w:pStyle w:val="0E5D4EF6A20D41868CC3D9337D2C6E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6C3E5A7C0714B5783D9EC860299E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4628B-0DF7-47FC-B55B-D30B1FD792FA}"/>
      </w:docPartPr>
      <w:docPartBody>
        <w:p w:rsidR="00B07230" w:rsidRDefault="001A3C35" w:rsidP="001A3C35">
          <w:pPr>
            <w:pStyle w:val="46C3E5A7C0714B5783D9EC860299EAB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ED02B3ED04951BC470DF72C4E5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34333-1D00-490B-B1E8-97FAE15CBC45}"/>
      </w:docPartPr>
      <w:docPartBody>
        <w:p w:rsidR="00B07230" w:rsidRDefault="001A3C35" w:rsidP="001A3C35">
          <w:pPr>
            <w:pStyle w:val="23AED02B3ED04951BC470DF72C4E5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2446A0005A43FCB0933B71A3676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1C19-34EC-4B7A-B918-41DF4A9D9BC1}"/>
      </w:docPartPr>
      <w:docPartBody>
        <w:p w:rsidR="00B07230" w:rsidRDefault="001A3C35" w:rsidP="001A3C35">
          <w:pPr>
            <w:pStyle w:val="B02446A0005A43FCB0933B71A3676E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7758EE6B334C88903B34691688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2E12A-4355-4FC6-9ECF-C9DB7D3E4FEB}"/>
      </w:docPartPr>
      <w:docPartBody>
        <w:p w:rsidR="00B07230" w:rsidRDefault="001A3C35" w:rsidP="001A3C35">
          <w:pPr>
            <w:pStyle w:val="907758EE6B334C88903B346916881D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513895BC124CD6B597A1386CA8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79BB8-69BD-45BB-8050-D2BF1097DDB2}"/>
      </w:docPartPr>
      <w:docPartBody>
        <w:p w:rsidR="002D4377" w:rsidRDefault="00B807F9" w:rsidP="00B807F9">
          <w:pPr>
            <w:pStyle w:val="CD513895BC124CD6B597A1386CA803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7E207D31C04A65A04BE7D7E31BF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04F12-A95D-47D4-8F06-C9BB4537045F}"/>
      </w:docPartPr>
      <w:docPartBody>
        <w:p w:rsidR="002D4377" w:rsidRDefault="00B807F9" w:rsidP="00B807F9">
          <w:pPr>
            <w:pStyle w:val="7E7E207D31C04A65A04BE7D7E31BFEE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BB4A6CA9614EEC83054D4FE082F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68-20E9-4002-80D9-3539172015F2}"/>
      </w:docPartPr>
      <w:docPartBody>
        <w:p w:rsidR="002D4377" w:rsidRDefault="00B807F9" w:rsidP="00B807F9">
          <w:pPr>
            <w:pStyle w:val="64BB4A6CA9614EEC83054D4FE082FADC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E1D3EA79AF4047B4F0DF054CDE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657EF-8149-48D5-85E9-60EDD585A898}"/>
      </w:docPartPr>
      <w:docPartBody>
        <w:p w:rsidR="002D4377" w:rsidRDefault="00B807F9" w:rsidP="00B807F9">
          <w:pPr>
            <w:pStyle w:val="40E1D3EA79AF4047B4F0DF054CDEF12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444B632064405B0DDF7D878ECD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65C37-6DCC-4D0F-8ECA-9F2FF75150EE}"/>
      </w:docPartPr>
      <w:docPartBody>
        <w:p w:rsidR="002D4377" w:rsidRDefault="00B807F9" w:rsidP="00B807F9">
          <w:pPr>
            <w:pStyle w:val="54B444B632064405B0DDF7D878ECD7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9FA194A4B5434CBEB62104F3793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E3EF-DB56-4E1D-9563-9F4693504F1B}"/>
      </w:docPartPr>
      <w:docPartBody>
        <w:p w:rsidR="002D4377" w:rsidRDefault="00B807F9" w:rsidP="00B807F9">
          <w:pPr>
            <w:pStyle w:val="449FA194A4B5434CBEB62104F37939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2250ED734A4AAA877E3F5889416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058B9-30EC-44E4-B36B-F4C6322DFCB1}"/>
      </w:docPartPr>
      <w:docPartBody>
        <w:p w:rsidR="002D4377" w:rsidRDefault="00B807F9" w:rsidP="00B807F9">
          <w:pPr>
            <w:pStyle w:val="082250ED734A4AAA877E3F5889416BC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40665936FA42F4BA16D9892B85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B641E-9821-4342-99A5-084FB06487FA}"/>
      </w:docPartPr>
      <w:docPartBody>
        <w:p w:rsidR="002D4377" w:rsidRDefault="00B807F9" w:rsidP="00B807F9">
          <w:pPr>
            <w:pStyle w:val="BF40665936FA42F4BA16D9892B85E3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D5B70FDB424DC58758DA15C214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B4A4B-6C7F-4F8E-8D8B-393B818BE894}"/>
      </w:docPartPr>
      <w:docPartBody>
        <w:p w:rsidR="002D4377" w:rsidRDefault="00B807F9" w:rsidP="00B807F9">
          <w:pPr>
            <w:pStyle w:val="5FD5B70FDB424DC58758DA15C21404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D3CEBE92E34F0C83C1142D1EBFA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A7920-6A00-4E6D-9912-DC748F4F6A85}"/>
      </w:docPartPr>
      <w:docPartBody>
        <w:p w:rsidR="00062BCC" w:rsidRDefault="002D4377" w:rsidP="002D4377">
          <w:pPr>
            <w:pStyle w:val="09D3CEBE92E34F0C83C1142D1EBFA8E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6B694A6AF64E0E8FB3ADCF294CB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8258A-CAFB-40A2-A8D9-0B5272485D18}"/>
      </w:docPartPr>
      <w:docPartBody>
        <w:p w:rsidR="00062BCC" w:rsidRDefault="002D4377" w:rsidP="002D4377">
          <w:pPr>
            <w:pStyle w:val="056B694A6AF64E0E8FB3ADCF294CBCF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AF4512AF2A4BCEAE070BBD95C42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A11AD-6F2F-484F-9C5E-8FC581B157F5}"/>
      </w:docPartPr>
      <w:docPartBody>
        <w:p w:rsidR="00062BCC" w:rsidRDefault="002D4377" w:rsidP="002D4377">
          <w:pPr>
            <w:pStyle w:val="09AF4512AF2A4BCEAE070BBD95C4251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5E83FC9D1E48F38BFFFEF19821E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9FD47-CAD4-4287-99BA-C78CECF87EA0}"/>
      </w:docPartPr>
      <w:docPartBody>
        <w:p w:rsidR="00062BCC" w:rsidRDefault="002D4377" w:rsidP="002D4377">
          <w:pPr>
            <w:pStyle w:val="D45E83FC9D1E48F38BFFFEF19821EF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6539618C4669A1E143208E486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8392-7341-4757-A225-A8503AA1813D}"/>
      </w:docPartPr>
      <w:docPartBody>
        <w:p w:rsidR="00886193" w:rsidRDefault="006B1307" w:rsidP="006B1307">
          <w:pPr>
            <w:pStyle w:val="4BE76539618C4669A1E143208E486E0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3CAB0A634749BD84B11C58AFB0D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F8AF7-6F28-4B05-8F11-2E06F25219AC}"/>
      </w:docPartPr>
      <w:docPartBody>
        <w:p w:rsidR="00886193" w:rsidRDefault="006B1307" w:rsidP="006B1307">
          <w:pPr>
            <w:pStyle w:val="773CAB0A634749BD84B11C58AFB0D094"/>
          </w:pPr>
          <w:r>
            <w:t>0.0</w:t>
          </w:r>
        </w:p>
      </w:docPartBody>
    </w:docPart>
    <w:docPart>
      <w:docPartPr>
        <w:name w:val="3B3792D8D0314144B940E0051BC74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B4F11-13F2-47F8-AB99-6CB12CA9DCEE}"/>
      </w:docPartPr>
      <w:docPartBody>
        <w:p w:rsidR="00886193" w:rsidRDefault="006B1307" w:rsidP="006B1307">
          <w:pPr>
            <w:pStyle w:val="3B3792D8D0314144B940E0051BC741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4B4F74C26D42BDB0B5068E1210F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9081-9B42-4D82-8B89-9DA5695EA6B6}"/>
      </w:docPartPr>
      <w:docPartBody>
        <w:p w:rsidR="00886193" w:rsidRDefault="006B1307" w:rsidP="006B1307">
          <w:pPr>
            <w:pStyle w:val="1D4B4F74C26D42BDB0B5068E1210FFF5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C099C"/>
    <w:rsid w:val="000C30DE"/>
    <w:rsid w:val="000C6630"/>
    <w:rsid w:val="000D4FFA"/>
    <w:rsid w:val="00111F37"/>
    <w:rsid w:val="00155F0C"/>
    <w:rsid w:val="00187355"/>
    <w:rsid w:val="001A3C35"/>
    <w:rsid w:val="001B1B00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F6AA1"/>
    <w:rsid w:val="00350A6F"/>
    <w:rsid w:val="003633E3"/>
    <w:rsid w:val="0038586A"/>
    <w:rsid w:val="003E037C"/>
    <w:rsid w:val="004069F2"/>
    <w:rsid w:val="00441283"/>
    <w:rsid w:val="004614D6"/>
    <w:rsid w:val="00471979"/>
    <w:rsid w:val="00496861"/>
    <w:rsid w:val="004C7006"/>
    <w:rsid w:val="004E2932"/>
    <w:rsid w:val="005073E4"/>
    <w:rsid w:val="0051742B"/>
    <w:rsid w:val="00537FE2"/>
    <w:rsid w:val="005D3D73"/>
    <w:rsid w:val="005E35BE"/>
    <w:rsid w:val="005F4655"/>
    <w:rsid w:val="00600011"/>
    <w:rsid w:val="00606FF7"/>
    <w:rsid w:val="006278B9"/>
    <w:rsid w:val="00643240"/>
    <w:rsid w:val="006706AC"/>
    <w:rsid w:val="0067402E"/>
    <w:rsid w:val="006A568E"/>
    <w:rsid w:val="006B1307"/>
    <w:rsid w:val="0071615C"/>
    <w:rsid w:val="00724BA0"/>
    <w:rsid w:val="007351AB"/>
    <w:rsid w:val="00781235"/>
    <w:rsid w:val="007A26C4"/>
    <w:rsid w:val="007A3BCA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920D69"/>
    <w:rsid w:val="009248DD"/>
    <w:rsid w:val="00954758"/>
    <w:rsid w:val="009563FB"/>
    <w:rsid w:val="00997A5F"/>
    <w:rsid w:val="009B550E"/>
    <w:rsid w:val="00A21A72"/>
    <w:rsid w:val="00A27CB6"/>
    <w:rsid w:val="00A42AC1"/>
    <w:rsid w:val="00A555E7"/>
    <w:rsid w:val="00A732B7"/>
    <w:rsid w:val="00A81735"/>
    <w:rsid w:val="00A917F9"/>
    <w:rsid w:val="00A93787"/>
    <w:rsid w:val="00AC6E16"/>
    <w:rsid w:val="00AF6278"/>
    <w:rsid w:val="00AF7778"/>
    <w:rsid w:val="00B07230"/>
    <w:rsid w:val="00B20C44"/>
    <w:rsid w:val="00B24D45"/>
    <w:rsid w:val="00B25766"/>
    <w:rsid w:val="00B70ABA"/>
    <w:rsid w:val="00B807F9"/>
    <w:rsid w:val="00BE0C78"/>
    <w:rsid w:val="00BE5109"/>
    <w:rsid w:val="00BE7623"/>
    <w:rsid w:val="00C03606"/>
    <w:rsid w:val="00C945BD"/>
    <w:rsid w:val="00CB561E"/>
    <w:rsid w:val="00D0317A"/>
    <w:rsid w:val="00DA1BBC"/>
    <w:rsid w:val="00DA62AA"/>
    <w:rsid w:val="00DB52A8"/>
    <w:rsid w:val="00DD1F5E"/>
    <w:rsid w:val="00DE673B"/>
    <w:rsid w:val="00E022EC"/>
    <w:rsid w:val="00E246A7"/>
    <w:rsid w:val="00E82CAF"/>
    <w:rsid w:val="00E92499"/>
    <w:rsid w:val="00EA0CDB"/>
    <w:rsid w:val="00EB11C4"/>
    <w:rsid w:val="00EF7AB9"/>
    <w:rsid w:val="00F05A6F"/>
    <w:rsid w:val="00F260A2"/>
    <w:rsid w:val="00F26E0A"/>
    <w:rsid w:val="00F635C5"/>
    <w:rsid w:val="00F87021"/>
    <w:rsid w:val="00F90B5E"/>
    <w:rsid w:val="00FC37AF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30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8BEC2-C0A4-435F-9715-E42E03FFB64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53AE5A96-8D1D-45CF-9205-42AD0687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132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2016-03-22T09:19:00Z</dcterms:created>
  <dcterms:modified xsi:type="dcterms:W3CDTF">2017-01-06T08:35:00Z</dcterms:modified>
</cp:coreProperties>
</file>