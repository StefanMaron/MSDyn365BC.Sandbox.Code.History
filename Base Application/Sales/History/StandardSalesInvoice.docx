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 w14:paraId="1F456A85" w14:textId="77777777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6F9D57D6-1D1F-43CC-ABA7-760DC47CD495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 w14:paraId="3935F9E9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66C14372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 w14:paraId="41450502" w14:textId="77777777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45143EB1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34B5E5FE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 w14:paraId="01ABFF5B" w14:textId="77777777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0FDDFF5D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529A39E6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 w14:paraId="0EC1E785" w14:textId="77777777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3E6FEE85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671E4174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 w14:paraId="2C3057D7" w14:textId="77777777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3FDB8DC4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64DA77BC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 w14:paraId="212DC6B9" w14:textId="77777777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55A6A633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6F9D57D6-1D1F-43CC-ABA7-760DC47CD495}"/>
            <w:text/>
          </w:sdtPr>
          <w:sdtContent>
            <w:tc>
              <w:tcPr>
                <w:tcW w:w="2856" w:type="pct"/>
              </w:tcPr>
              <w:p w:rsidRPr="00204F31" w:rsidR="00C43401" w:rsidP="00D54DEE" w:rsidRDefault="00C43401" w14:paraId="7542DD39" w14:textId="77777777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 w14:paraId="087AAD82" w14:textId="77777777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742D7A26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000000" w14:paraId="0FB406EF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6F9D57D6-1D1F-43CC-ABA7-760DC47CD495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6F9D57D6-1D1F-43CC-ABA7-760DC47CD495}"/>
                <w:text/>
              </w:sdtPr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 w14:paraId="1A41D221" w14:textId="77777777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6F9D57D6-1D1F-43CC-ABA7-760DC47CD495}"/>
            <w:text/>
          </w:sdtPr>
          <w:sdtContent>
            <w:tc>
              <w:tcPr>
                <w:tcW w:w="2144" w:type="pct"/>
              </w:tcPr>
              <w:p w:rsidRPr="00204F31" w:rsidR="00C43401" w:rsidP="00D54DEE" w:rsidRDefault="00C43401" w14:paraId="655F0DEB" w14:textId="77777777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 w14:paraId="0AA5EB55" w14:textId="77777777">
            <w:pPr>
              <w:pStyle w:val="NoSpacing"/>
              <w:jc w:val="right"/>
            </w:pPr>
          </w:p>
        </w:tc>
      </w:tr>
    </w:tbl>
    <w:p w:rsidRPr="00DB3913" w:rsidR="00D54DEE" w:rsidP="00D54DEE" w:rsidRDefault="00D54DEE" w14:paraId="6A2702F1" w14:textId="77777777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 w14:paraId="2B4767BD" w14:textId="77777777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6F9D57D6-1D1F-43CC-ABA7-760DC47CD495}"/>
            <w:text/>
          </w:sdtPr>
          <w:sdtContent>
            <w:tc>
              <w:tcPr>
                <w:tcW w:w="2627" w:type="dxa"/>
              </w:tcPr>
              <w:p w:rsidR="00D54DEE" w:rsidP="00D54DEE" w:rsidRDefault="00962B71" w14:paraId="75A8D846" w14:textId="77777777">
                <w:pPr>
                  <w:pStyle w:val="Heading1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6F9D57D6-1D1F-43CC-ABA7-760DC47CD495}"/>
            <w:text/>
          </w:sdtPr>
          <w:sdtContent>
            <w:tc>
              <w:tcPr>
                <w:tcW w:w="2627" w:type="dxa"/>
              </w:tcPr>
              <w:p w:rsidR="00D54DEE" w:rsidP="00D54DEE" w:rsidRDefault="00D54DEE" w14:paraId="697DF7E1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6F9D57D6-1D1F-43CC-ABA7-760DC47CD495}"/>
            <w:text/>
          </w:sdtPr>
          <w:sdtContent>
            <w:tc>
              <w:tcPr>
                <w:tcW w:w="2627" w:type="dxa"/>
              </w:tcPr>
              <w:p w:rsidR="00D54DEE" w:rsidP="00D54DEE" w:rsidRDefault="00D54DEE" w14:paraId="209B55B9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6F9D57D6-1D1F-43CC-ABA7-760DC47CD495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 w14:paraId="02344BAA" w14:textId="77777777">
                <w:pPr>
                  <w:pStyle w:val="Heading1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 w14:paraId="2B4BB86A" w14:textId="77777777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962B71" w14:paraId="6D63933A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D54DEE" w14:paraId="2014198C" w14:textId="77777777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D54DEE" w14:paraId="3E24E4E7" w14:textId="77777777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6F9D57D6-1D1F-43CC-ABA7-760DC47CD495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 w14:paraId="286E51FA" w14:textId="77777777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 w14:paraId="17AA5B03" w14:textId="77777777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6F9D57D6-1D1F-43CC-ABA7-760DC47CD495}"/>
            <w:text/>
          </w:sdtPr>
          <w:sdtContent>
            <w:tc>
              <w:tcPr>
                <w:tcW w:w="2627" w:type="dxa"/>
              </w:tcPr>
              <w:p w:rsidRPr="00C516A1" w:rsidR="00D54DEE" w:rsidP="00D54DEE" w:rsidRDefault="00D54DEE" w14:paraId="12EE971F" w14:textId="77777777">
                <w:pPr>
                  <w:pStyle w:val="Heading1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6F9D57D6-1D1F-43CC-ABA7-760DC47CD495}"/>
            <w:text/>
          </w:sdtPr>
          <w:sdtContent>
            <w:tc>
              <w:tcPr>
                <w:tcW w:w="2627" w:type="dxa"/>
              </w:tcPr>
              <w:p w:rsidRPr="00C516A1" w:rsidR="00D54DEE" w:rsidP="00D54DEE" w:rsidRDefault="00D54DEE" w14:paraId="66284738" w14:textId="77777777">
                <w:pPr>
                  <w:pStyle w:val="Heading1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6F9D57D6-1D1F-43CC-ABA7-760DC47CD495}"/>
            <w:text/>
          </w:sdtPr>
          <w:sdtContent>
            <w:tc>
              <w:tcPr>
                <w:tcW w:w="2627" w:type="dxa"/>
              </w:tcPr>
              <w:p w:rsidRPr="00C516A1" w:rsidR="00D54DEE" w:rsidP="00D54DEE" w:rsidRDefault="00D54DEE" w14:paraId="324109B5" w14:textId="77777777">
                <w:pPr>
                  <w:pStyle w:val="Heading1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6F9D57D6-1D1F-43CC-ABA7-760DC47CD495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 w14:paraId="041E40D8" w14:textId="77777777">
                <w:pPr>
                  <w:pStyle w:val="Heading1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 w14:paraId="1395FD82" w14:textId="77777777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D54DEE" w14:paraId="7D7252EF" w14:textId="77777777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D54DEE" w14:paraId="25E49AA7" w14:textId="77777777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6F9D57D6-1D1F-43CC-ABA7-760DC47CD495}"/>
            <w:text/>
          </w:sdtPr>
          <w:sdtContent>
            <w:tc>
              <w:tcPr>
                <w:tcW w:w="2627" w:type="dxa"/>
              </w:tcPr>
              <w:p w:rsidRPr="00FD3C3E" w:rsidR="00D54DEE" w:rsidP="00D54DEE" w:rsidRDefault="00D54DEE" w14:paraId="4E0DCE03" w14:textId="77777777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6F9D57D6-1D1F-43CC-ABA7-760DC47CD495}"/>
            <w:text/>
          </w:sdtPr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 w14:paraId="02A51EA9" w14:textId="77777777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 w14:paraId="516D0AB7" w14:textId="77777777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6F9D57D6-1D1F-43CC-ABA7-760DC47CD495}" w16sdtdh:storeItemChecksum="7ue2Dw=="/>
          </w:sdtPr>
          <w:sdtContent>
            <w:tc>
              <w:tcPr>
                <w:tcW w:w="2627" w:type="dxa"/>
              </w:tcPr>
              <w:p w:rsidRPr="008F5685" w:rsidR="008F5685" w:rsidP="00D54DEE" w:rsidRDefault="00C0218F" w14:paraId="7C2B1BF9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6F9D57D6-1D1F-43CC-ABA7-760DC47CD495}" w16sdtdh:storeItemChecksum="7ue2Dw=="/>
          </w:sdtPr>
          <w:sdtContent>
            <w:tc>
              <w:tcPr>
                <w:tcW w:w="2627" w:type="dxa"/>
              </w:tcPr>
              <w:p w:rsidRPr="008F5685" w:rsidR="008F5685" w:rsidP="00D54DEE" w:rsidRDefault="00C0218F" w14:paraId="1CDD15B2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6F9D57D6-1D1F-43CC-ABA7-760DC47CD495}"/>
            <w:text/>
          </w:sdtPr>
          <w:sdtContent>
            <w:tc>
              <w:tcPr>
                <w:tcW w:w="2627" w:type="dxa"/>
              </w:tcPr>
              <w:p w:rsidRPr="00307B54" w:rsidR="008F5685" w:rsidP="00D54DEE" w:rsidRDefault="00307B54" w14:paraId="6896196A" w14:textId="77777777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 w14:paraId="6159E9D9" w14:textId="77777777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 w14:paraId="0E6F3C73" w14:textId="77777777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6F9D57D6-1D1F-43CC-ABA7-760DC47CD495}" w16sdtdh:storeItemChecksum="7ue2Dw=="/>
          </w:sdtPr>
          <w:sdtContent>
            <w:tc>
              <w:tcPr>
                <w:tcW w:w="2627" w:type="dxa"/>
              </w:tcPr>
              <w:p w:rsidRPr="008F5685" w:rsidR="008F5685" w:rsidP="00D54DEE" w:rsidRDefault="00C0218F" w14:paraId="5F40E2FF" w14:textId="77777777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6F9D57D6-1D1F-43CC-ABA7-760DC47CD495}" w16sdtdh:storeItemChecksum="7ue2Dw=="/>
          </w:sdtPr>
          <w:sdtContent>
            <w:tc>
              <w:tcPr>
                <w:tcW w:w="2627" w:type="dxa"/>
              </w:tcPr>
              <w:p w:rsidRPr="00307B54" w:rsidR="008F5685" w:rsidP="00D54DEE" w:rsidRDefault="00C0218F" w14:paraId="57514CA4" w14:textId="77777777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6F9D57D6-1D1F-43CC-ABA7-760DC47CD495}"/>
            <w:text/>
          </w:sdtPr>
          <w:sdtContent>
            <w:tc>
              <w:tcPr>
                <w:tcW w:w="2627" w:type="dxa"/>
              </w:tcPr>
              <w:p w:rsidRPr="00307B54" w:rsidR="008F5685" w:rsidP="00D54DEE" w:rsidRDefault="00307B54" w14:paraId="64F62105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</w:t>
                </w:r>
                <w:proofErr w:type="spellEnd"/>
                <w:r w:rsidRPr="00307B54">
                  <w:t>o</w:t>
                </w:r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 w14:paraId="515D96CE" w14:textId="77777777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6F9D57D6-1D1F-43CC-ABA7-760DC47CD495}"/>
        <w15:repeatingSection/>
      </w:sdtPr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6F9D57D6-1D1F-43CC-ABA7-760DC47CD495}"/>
                <w:text/>
              </w:sdtPr>
              <w:sdtContent>
                <w:p w:rsidR="00D54DEE" w:rsidP="00C0218F" w:rsidRDefault="00A4704F" w14:paraId="5C6EB28F" w14:textId="7777777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 w14:paraId="2C7F8DAF" w14:textId="77777777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6F9D57D6-1D1F-43CC-ABA7-760DC47CD495}"/>
            <w:text/>
          </w:sdtPr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 w14:paraId="1DC50D4A" w14:textId="77777777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6F9D57D6-1D1F-43CC-ABA7-760DC47CD495}"/>
            <w:text/>
          </w:sdtPr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2B9B9498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6F9D57D6-1D1F-43CC-ABA7-760DC47CD495}"/>
            <w:text/>
          </w:sdtPr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0AA0545A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6F9D57D6-1D1F-43CC-ABA7-760DC47CD495}"/>
            <w:text/>
          </w:sdtPr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43D0BEF6" w14:textId="77777777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6F9D57D6-1D1F-43CC-ABA7-760DC47CD495}"/>
            <w:text/>
          </w:sdtPr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3A3ABB09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 w14:paraId="7A260FAC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6F9D57D6-1D1F-43CC-ABA7-760DC47CD495}"/>
            <w:text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21343DA9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 w14:paraId="6C2E3FC1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6F9D57D6-1D1F-43CC-ABA7-760DC47CD495}"/>
            <w:text/>
          </w:sdtPr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 w14:paraId="4550B444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6F9D57D6-1D1F-43CC-ABA7-760DC47CD495}"/>
            <w:text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 w14:paraId="442076EF" w14:textId="77777777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 w14:paraId="7CB77A0C" w14:textId="77777777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 w14:paraId="346B4AC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 w14:paraId="1320130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 w14:paraId="5086B481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 w14:paraId="5AC7A535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 w14:paraId="3819D51F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 w14:paraId="5211CB32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 w14:paraId="0FAD1B34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 w14:paraId="7EF94BC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 w14:paraId="3CDD8389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 w14:paraId="190C020D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6F9D57D6-1D1F-43CC-ABA7-760DC47CD495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 w14:paraId="2C06F6A8" w14:textId="77777777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6F9D57D6-1D1F-43CC-ABA7-760DC47CD495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C0218F" w:rsidRDefault="00307B54" w14:paraId="25D20995" w14:textId="77777777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6F9D57D6-1D1F-43CC-ABA7-760DC47CD495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C0218F" w:rsidRDefault="00307B54" w14:paraId="05C6704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6F9D57D6-1D1F-43CC-ABA7-760DC47CD495}"/>
                    <w:text/>
                  </w:sdtPr>
                  <w:sdtContent>
                    <w:tc>
                      <w:tcPr>
                        <w:tcW w:w="2485" w:type="dxa"/>
                      </w:tcPr>
                      <w:p w:rsidRPr="00307B54" w:rsidR="00307B54" w:rsidP="00C0218F" w:rsidRDefault="00307B54" w14:paraId="28CDEA6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6F9D57D6-1D1F-43CC-ABA7-760DC47CD495}"/>
                    <w:text/>
                  </w:sdtPr>
                  <w:sdtContent>
                    <w:tc>
                      <w:tcPr>
                        <w:tcW w:w="1118" w:type="dxa"/>
                      </w:tcPr>
                      <w:p w:rsidRPr="00307B54" w:rsidR="00307B54" w:rsidP="00C0218F" w:rsidRDefault="00307B54" w14:paraId="7EA70586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6F9D57D6-1D1F-43CC-ABA7-760DC47CD495}"/>
                    <w:text/>
                  </w:sdtPr>
                  <w:sdtContent>
                    <w:tc>
                      <w:tcPr>
                        <w:tcW w:w="838" w:type="dxa"/>
                      </w:tcPr>
                      <w:p w:rsidRPr="00307B54" w:rsidR="00307B54" w:rsidP="00C0218F" w:rsidRDefault="00307B54" w14:paraId="688BF324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6F9D57D6-1D1F-43CC-ABA7-760DC47CD495}"/>
                    <w:text/>
                  </w:sdtPr>
                  <w:sdtContent>
                    <w:tc>
                      <w:tcPr>
                        <w:tcW w:w="652" w:type="dxa"/>
                      </w:tcPr>
                      <w:p w:rsidRPr="00307B54" w:rsidR="00307B54" w:rsidP="00C0218F" w:rsidRDefault="00307B54" w14:paraId="5BFBA9E2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6F9D57D6-1D1F-43CC-ABA7-760DC47CD495}"/>
                    <w:text/>
                  </w:sdtPr>
                  <w:sdtContent>
                    <w:tc>
                      <w:tcPr>
                        <w:tcW w:w="1211" w:type="dxa"/>
                      </w:tcPr>
                      <w:p w:rsidRPr="00307B54" w:rsidR="00307B54" w:rsidP="00C0218F" w:rsidRDefault="00307B54" w14:paraId="60B11BF7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6F9D57D6-1D1F-43CC-ABA7-760DC47CD495}"/>
                    <w:text/>
                  </w:sdtPr>
                  <w:sdtContent>
                    <w:tc>
                      <w:tcPr>
                        <w:tcW w:w="652" w:type="dxa"/>
                      </w:tcPr>
                      <w:p w:rsidRPr="00307B54" w:rsidR="00307B54" w:rsidP="00C0218F" w:rsidRDefault="00307B54" w14:paraId="058ABCE8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6F9D57D6-1D1F-43CC-ABA7-760DC47CD495}"/>
                    <w:text/>
                  </w:sdtPr>
                  <w:sdtContent>
                    <w:tc>
                      <w:tcPr>
                        <w:tcW w:w="745" w:type="dxa"/>
                      </w:tcPr>
                      <w:p w:rsidRPr="00307B54" w:rsidR="00307B54" w:rsidP="00C0218F" w:rsidRDefault="00307B54" w14:paraId="367DD285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6F9D57D6-1D1F-43CC-ABA7-760DC47CD495}"/>
                    <w:text/>
                  </w:sdtPr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C0218F" w:rsidRDefault="00307B54" w14:paraId="140201AD" w14:textId="77777777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 w14:paraId="3AB0B7E4" w14:textId="77777777">
        <w:trPr>
          <w:trHeight w:val="226"/>
        </w:trPr>
        <w:tc>
          <w:tcPr>
            <w:tcW w:w="587" w:type="dxa"/>
          </w:tcPr>
          <w:p w:rsidRPr="00FD3C3E" w:rsidR="00307B54" w:rsidP="00D54DEE" w:rsidRDefault="00307B54" w14:paraId="22315656" w14:textId="77777777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 w14:paraId="59C9E9C6" w14:textId="77777777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 w14:paraId="321A242D" w14:textId="77777777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 w14:paraId="2FEAA49F" w14:textId="77777777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 w14:paraId="57BA2C2C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1C3D679B" w14:textId="77777777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 w14:paraId="7ABC740E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2ABD399E" w14:textId="77777777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 w14:paraId="3858380B" w14:textId="77777777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 w14:paraId="2B6AC913" w14:textId="77777777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6F9D57D6-1D1F-43CC-ABA7-760DC47CD495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 w14:paraId="13834CC6" w14:textId="77777777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 w14:paraId="288B8570" w14:textId="77777777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 w14:paraId="0B8AEAD7" w14:textId="77777777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 w14:paraId="6B5FE2B7" w14:textId="77777777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 w14:paraId="5889718D" w14:textId="77777777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 w14:paraId="2BD61DCB" w14:textId="77777777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 w14:paraId="5041B9F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6F9D57D6-1D1F-43CC-ABA7-760DC47CD495}"/>
                    <w:text/>
                  </w:sdtPr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C0218F" w:rsidRDefault="00307B54" w14:paraId="0488A5BC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6F9D57D6-1D1F-43CC-ABA7-760DC47CD495}"/>
                    <w:text/>
                  </w:sdtPr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C0218F" w:rsidRDefault="00307B54" w14:paraId="094ABEB8" w14:textId="77777777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 w14:paraId="48B81391" w14:textId="77777777">
        <w:trPr>
          <w:trHeight w:val="112"/>
        </w:trPr>
        <w:tc>
          <w:tcPr>
            <w:tcW w:w="587" w:type="dxa"/>
          </w:tcPr>
          <w:p w:rsidRPr="00FD3C3E" w:rsidR="00307B54" w:rsidP="00D54DEE" w:rsidRDefault="00307B54" w14:paraId="2F24F6B0" w14:textId="77777777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 w14:paraId="38187E9A" w14:textId="77777777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 w14:paraId="1EBDAA6C" w14:textId="77777777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 w14:paraId="6D3FA7DB" w14:textId="77777777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 w14:paraId="3E17665C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22BE9D2F" w14:textId="77777777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 w14:paraId="05A0CBAD" w14:textId="77777777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 w14:paraId="04B256C9" w14:textId="77777777">
            <w:pPr>
              <w:pStyle w:val="NoSpacing"/>
            </w:pPr>
          </w:p>
        </w:tc>
      </w:tr>
      <w:tr w:rsidRPr="00FD3C3E" w:rsidR="00307B54" w:rsidTr="002D6633" w14:paraId="13B28A2F" w14:textId="77777777">
        <w:trPr>
          <w:trHeight w:val="226"/>
        </w:trPr>
        <w:tc>
          <w:tcPr>
            <w:tcW w:w="587" w:type="dxa"/>
          </w:tcPr>
          <w:p w:rsidRPr="00FD3C3E" w:rsidR="00307B54" w:rsidP="00D54DEE" w:rsidRDefault="00307B54" w14:paraId="58D38481" w14:textId="77777777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 w14:paraId="458F391B" w14:textId="77777777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 w14:paraId="228E9E65" w14:textId="77777777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 w14:paraId="545F5D82" w14:textId="77777777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 w14:paraId="699335BE" w14:textId="77777777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 w14:paraId="4F819AFB" w14:textId="77777777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6F9D57D6-1D1F-43CC-ABA7-760DC47CD495}"/>
            <w:text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 w14:paraId="3A236AAC" w14:textId="77777777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6F9D57D6-1D1F-43CC-ABA7-760DC47CD495}"/>
            <w:text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 w14:paraId="7BC01A01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6F9D57D6-1D1F-43CC-ABA7-760DC47CD495}"/>
        <w:text/>
      </w:sdtPr>
      <w:sdtContent>
        <w:p w:rsidRPr="002D6633" w:rsidR="00D54DEE" w:rsidP="002D6633" w:rsidRDefault="002D6633" w14:paraId="436BDD41" w14:textId="77777777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6F9D57D6-1D1F-43CC-ABA7-760DC47CD495}"/>
          <w15:repeatingSection/>
        </w:sdtPr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Content>
              <w:tr w:rsidR="00D54DEE" w:rsidTr="00772EA7" w14:paraId="4068C164" w14:textId="7777777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6F9D57D6-1D1F-43CC-ABA7-760DC47CD495}"/>
                      <w:text/>
                    </w:sdtPr>
                    <w:sdtContent>
                      <w:p w:rsidR="00D54DEE" w:rsidP="00C0218F" w:rsidRDefault="00D54DEE" w14:paraId="1C13D896" w14:textId="77777777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 w14:paraId="0DCFFD70" w14:textId="77777777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6F9D57D6-1D1F-43CC-ABA7-760DC47CD495}"/>
        <w15:repeatingSection/>
      </w:sdtPr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dataBinding w:prefixMappings="xmlns:ns0='urn:microsoft-dynamics-nav/reports/Standard_Sales_Invoice/1306/'" w:xpath="/ns0:NavWordReportXmlPart[1]/ns0:Header[1]/ns0:PaymentReportingArgument[1]/ns0:PaymentServiceLogo[1]" w:storeItemID="{6F9D57D6-1D1F-43CC-ABA7-760DC47CD495}"/>
                <w:picture/>
              </w:sdtPr>
              <w:sdtContent>
                <w:p w:rsidR="00123A7D" w:rsidP="00C0218F" w:rsidRDefault="001700B5" w14:paraId="7F3A5892" w14:textId="77777777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457E7F5E" wp14:editId="20E9232D">
                        <wp:extent cx="873274" cy="873274"/>
                        <wp:effectExtent l="0" t="0" r="3175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73274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6F9D57D6-1D1F-43CC-ABA7-760DC47CD495}"/>
                <w:text/>
              </w:sdtPr>
              <w:sdtContent>
                <w:p w:rsidRPr="00123A7D" w:rsidR="00245B0E" w:rsidP="00C0218F" w:rsidRDefault="00123A7D" w14:paraId="7C64E3A7" w14:textId="77777777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E77BE" w:rsidP="00E40C63" w:rsidRDefault="002E77BE" w14:paraId="68D67906" w14:textId="77777777">
      <w:pPr>
        <w:spacing w:after="0"/>
      </w:pPr>
      <w:r>
        <w:separator/>
      </w:r>
    </w:p>
  </w:endnote>
  <w:endnote w:type="continuationSeparator" w:id="0">
    <w:p w:rsidR="002E77BE" w:rsidP="00E40C63" w:rsidRDefault="002E77BE" w14:paraId="6943471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2B71" w:rsidRDefault="00962B71" w14:paraId="756A3BC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 w14:paraId="15F6B035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 w14:paraId="57F44153" w14:textId="77777777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6F9D57D6-1D1F-43CC-ABA7-760DC47CD495}"/>
                <w:text/>
              </w:sdtPr>
              <w:sdtContent>
                <w:tc>
                  <w:tcPr>
                    <w:tcW w:w="5000" w:type="pct"/>
                  </w:tcPr>
                  <w:p w:rsidR="00C43401" w:rsidP="0090637C" w:rsidRDefault="00C43401" w14:paraId="684FC98E" w14:textId="77777777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 w14:paraId="507AE6D7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33D29C8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 w14:paraId="2155439E" w14:textId="77777777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6F9D57D6-1D1F-43CC-ABA7-760DC47CD495}"/>
          <w:text/>
        </w:sdtPr>
        <w:sdtContent>
          <w:tc>
            <w:tcPr>
              <w:tcW w:w="5000" w:type="pct"/>
              <w:gridSpan w:val="4"/>
            </w:tcPr>
            <w:p w:rsidR="00C43401" w:rsidP="00C43401" w:rsidRDefault="00C43401" w14:paraId="6D604573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 w14:paraId="1ECC70AF" w14:textId="77777777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C43401" w14:paraId="5F0FBB2B" w14:textId="77777777">
              <w:pPr>
                <w:pStyle w:val="Heading2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962B71" w14:paraId="798C585A" w14:textId="77777777">
              <w:pPr>
                <w:pStyle w:val="Heading2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C43401" w14:paraId="18267EF1" w14:textId="77777777">
              <w:pPr>
                <w:pStyle w:val="Heading2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6F9D57D6-1D1F-43CC-ABA7-760DC47CD49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17E09BF9" w14:textId="77777777">
              <w:pPr>
                <w:pStyle w:val="Heading2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 w14:paraId="4176E1FF" w14:textId="77777777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6F9D57D6-1D1F-43CC-ABA7-760DC47CD495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240B9928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6F9D57D6-1D1F-43CC-ABA7-760DC47CD495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6BFF541E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6F9D57D6-1D1F-43CC-ABA7-760DC47CD495}"/>
          <w:text/>
        </w:sdtPr>
        <w:sdtContent>
          <w:tc>
            <w:tcPr>
              <w:tcW w:w="1250" w:type="pct"/>
            </w:tcPr>
            <w:p w:rsidRPr="00F83594" w:rsidR="00C43401" w:rsidP="00C43401" w:rsidRDefault="00C43401" w14:paraId="3D4AF2C4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6F9D57D6-1D1F-43CC-ABA7-760DC47CD49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 w14:paraId="7F502A62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 w14:paraId="4DC7F375" w14:textId="77777777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C43401" w14:paraId="08C8B8CD" w14:textId="77777777">
              <w:pPr>
                <w:pStyle w:val="Heading2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C43401" w14:paraId="176636B0" w14:textId="77777777">
              <w:pPr>
                <w:pStyle w:val="Heading2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6F9D57D6-1D1F-43CC-ABA7-760DC47CD495}"/>
          <w:text/>
        </w:sdtPr>
        <w:sdtContent>
          <w:tc>
            <w:tcPr>
              <w:tcW w:w="1250" w:type="pct"/>
            </w:tcPr>
            <w:p w:rsidR="00C43401" w:rsidP="00C43401" w:rsidRDefault="00C43401" w14:paraId="474CC9D7" w14:textId="77777777">
              <w:pPr>
                <w:pStyle w:val="Heading2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6F9D57D6-1D1F-43CC-ABA7-760DC47CD49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 w14:paraId="67E81704" w14:textId="77777777">
              <w:pPr>
                <w:pStyle w:val="Heading2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 w14:paraId="22F0A609" w14:textId="77777777">
      <w:tc>
        <w:tcPr>
          <w:tcW w:w="1250" w:type="pct"/>
        </w:tcPr>
        <w:p w:rsidRPr="00F83594" w:rsidR="00C43401" w:rsidP="005C497A" w:rsidRDefault="00000000" w14:paraId="0AD3A4C7" w14:textId="77777777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6F9D57D6-1D1F-43CC-ABA7-760DC47CD495}"/>
              <w:text/>
            </w:sdtPr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6F9D57D6-1D1F-43CC-ABA7-760DC47CD495}"/>
              <w:text/>
            </w:sdtPr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6F9D57D6-1D1F-43CC-ABA7-760DC47CD495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74650E87" w14:textId="77777777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6F9D57D6-1D1F-43CC-ABA7-760DC47CD495}"/>
          <w:text/>
        </w:sdtPr>
        <w:sdtContent>
          <w:tc>
            <w:tcPr>
              <w:tcW w:w="1250" w:type="pct"/>
            </w:tcPr>
            <w:p w:rsidRPr="00F83594" w:rsidR="00C43401" w:rsidP="005C497A" w:rsidRDefault="00C43401" w14:paraId="63EB3FA3" w14:textId="77777777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6F9D57D6-1D1F-43CC-ABA7-760DC47CD495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 w14:paraId="52F52DF3" w14:textId="77777777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 w14:paraId="051E6A2F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E77BE" w:rsidP="00E40C63" w:rsidRDefault="002E77BE" w14:paraId="0D898371" w14:textId="77777777">
      <w:pPr>
        <w:spacing w:after="0"/>
      </w:pPr>
      <w:r>
        <w:separator/>
      </w:r>
    </w:p>
  </w:footnote>
  <w:footnote w:type="continuationSeparator" w:id="0">
    <w:p w:rsidR="002E77BE" w:rsidP="00E40C63" w:rsidRDefault="002E77BE" w14:paraId="3D2FD24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2B71" w:rsidRDefault="00962B71" w14:paraId="5B0F03A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0A4EA932" w14:textId="77777777">
      <w:tc>
        <w:tcPr>
          <w:tcW w:w="2929" w:type="pct"/>
        </w:tcPr>
        <w:p w:rsidRPr="00C43401" w:rsidR="00C43401" w:rsidP="00C43401" w:rsidRDefault="00000000" w14:paraId="0312F1A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6F9D57D6-1D1F-43CC-ABA7-760DC47CD495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6F9D57D6-1D1F-43CC-ABA7-760DC47CD495}"/>
              <w:text/>
            </w:sdt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6F9D57D6-1D1F-43CC-ABA7-760DC47CD495}"/>
            <w:text/>
          </w:sdtPr>
          <w:sdtContent>
            <w:p w:rsidR="00C43401" w:rsidP="00C43401" w:rsidRDefault="00C43401" w14:paraId="08CD2BA6" w14:textId="77777777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000000" w14:paraId="42103794" w14:textId="77777777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6F9D57D6-1D1F-43CC-ABA7-760DC47CD495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0331030D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06BDA1B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 w14:paraId="64FA55D2" w14:textId="77777777">
      <w:tc>
        <w:tcPr>
          <w:tcW w:w="2929" w:type="pct"/>
        </w:tcPr>
        <w:p w:rsidRPr="00204F31" w:rsidR="00C43401" w:rsidP="00C43401" w:rsidRDefault="00000000" w14:paraId="69196753" w14:textId="77777777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6F9D57D6-1D1F-43CC-ABA7-760DC47CD495}"/>
              <w:text/>
            </w:sdtPr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6F9D57D6-1D1F-43CC-ABA7-760DC47CD495}"/>
              <w:text/>
            </w:sdtPr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6F9D57D6-1D1F-43CC-ABA7-760DC47CD495}"/>
            <w:text/>
          </w:sdtPr>
          <w:sdtContent>
            <w:p w:rsidR="00C43401" w:rsidP="00C43401" w:rsidRDefault="00C43401" w14:paraId="0E9DD058" w14:textId="77777777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000000" w14:paraId="574E76BE" w14:textId="77777777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6F9D57D6-1D1F-43CC-ABA7-760DC47CD495}"/>
              <w:text/>
            </w:sdtPr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 w14:paraId="782E2864" w14:textId="77777777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000000" w14:paraId="1DD08E9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6F9D57D6-1D1F-43CC-ABA7-760DC47CD495}"/>
              <w:picture/>
            </w:sdtPr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0D7FC32E" wp14:editId="796F6B9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 w14:paraId="72BB50D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2E77BE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0218F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56EF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BE"/>
    <w:rsid w:val="00063CDB"/>
    <w:rsid w:val="000B3F97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D57D6-1D1F-43CC-ABA7-760DC47CD495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2017-02-27T11:22:00Z</dcterms:created>
  <dcterms:modified xsi:type="dcterms:W3CDTF">2023-02-28T10:15:00Z</dcterms:modified>
</cp:coreProperties>
</file>