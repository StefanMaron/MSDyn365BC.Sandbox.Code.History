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C9D7B99-3F0A-4DC8-9D28-B3E523DBEA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C9D7B99-3F0A-4DC8-9D28-B3E523DBEA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C9D7B99-3F0A-4DC8-9D28-B3E523DBEA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C9D7B99-3F0A-4DC8-9D28-B3E523DBEA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C9D7B99-3F0A-4DC8-9D28-B3E523DBEA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C9D7B99-3F0A-4DC8-9D28-B3E523DBEA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C9D7B99-3F0A-4DC8-9D28-B3E523DBEA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C9D7B99-3F0A-4DC8-9D28-B3E523DBEA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/Purchase_Header/VATAmtLineVAT_Lbl"/>
            <w:tag w:val="#Nav:/Purchase_Header/VATAmtLineVAT_Lbl"/>
            <w:id w:val="8815896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VATAmtLineVAT_Lbl[1]" w:storeItemID="{7C9D7B99-3F0A-4DC8-9D28-B3E523DBEA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2C4945" w14:paraId="10F12E5C" w14:textId="27996F90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VATAmtLineVAT_Lbl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C9D7B99-3F0A-4DC8-9D28-B3E523DBEA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C9D7B99-3F0A-4DC8-9D28-B3E523DBEA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B74119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B74119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B74119" w:rsidRDefault="00E434C9" w14:paraId="7DA5C450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B74119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B74119" w:rsidRDefault="00F37E8E" w14:paraId="6C12A0C7" w14:textId="7F293573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PurchLine_VATPct"/>
                    <w:tag w:val="#Nav: Standard_Purchase_Order/1322"/>
                    <w:id w:val="-435137641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PurchLine_VATPct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B74119" w:rsidRDefault="00255327" w14:paraId="21AEE1CA" w14:textId="4DFF5B5A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PurchLine_VATPct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B74119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C9D7B99-3F0A-4DC8-9D28-B3E523DBEA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C9D7B99-3F0A-4DC8-9D28-B3E523DBEA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C9D7B99-3F0A-4DC8-9D28-B3E523DBEA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C9D7B99-3F0A-4DC8-9D28-B3E523DBEA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C9D7B99-3F0A-4DC8-9D28-B3E523DBEA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C9D7B99-3F0A-4DC8-9D28-B3E523DBEA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10D8E" w:rsidP="00E40C63" w:rsidRDefault="00D10D8E" w14:paraId="6CA77BE4" w14:textId="77777777">
      <w:pPr>
        <w:spacing w:after="0"/>
      </w:pPr>
      <w:r>
        <w:separator/>
      </w:r>
    </w:p>
  </w:endnote>
  <w:endnote w:type="continuationSeparator" w:id="0">
    <w:p w:rsidR="00D10D8E" w:rsidP="00E40C63" w:rsidRDefault="00D10D8E" w14:paraId="3157EAE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C9D7B99-3F0A-4DC8-9D28-B3E523DBEA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C9D7B99-3F0A-4DC8-9D28-B3E523DBEA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C9D7B99-3F0A-4DC8-9D28-B3E523DBEA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C9D7B99-3F0A-4DC8-9D28-B3E523DBEA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C9D7B99-3F0A-4DC8-9D28-B3E523DBEA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C9D7B99-3F0A-4DC8-9D28-B3E523DBEA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10D8E" w:rsidP="00E40C63" w:rsidRDefault="00D10D8E" w14:paraId="3C7BFFE1" w14:textId="77777777">
      <w:pPr>
        <w:spacing w:after="0"/>
      </w:pPr>
      <w:r>
        <w:separator/>
      </w:r>
    </w:p>
  </w:footnote>
  <w:footnote w:type="continuationSeparator" w:id="0">
    <w:p w:rsidR="00D10D8E" w:rsidP="00E40C63" w:rsidRDefault="00D10D8E" w14:paraId="2EB8FD5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D10D8E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C9D7B99-3F0A-4DC8-9D28-B3E523DBEA5C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C9D7B99-3F0A-4DC8-9D28-B3E523DBEA5C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C9D7B99-3F0A-4DC8-9D28-B3E523DBEA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D10D8E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C9D7B99-3F0A-4DC8-9D28-B3E523DBEA5C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D10D8E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C9D7B99-3F0A-4DC8-9D28-B3E523DBEA5C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C9D7B99-3F0A-4DC8-9D28-B3E523DBEA5C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C9D7B99-3F0A-4DC8-9D28-B3E523DBEA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D10D8E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C9D7B99-3F0A-4DC8-9D28-B3E523DBEA5C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C9D7B99-3F0A-4DC8-9D28-B3E523DBEA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458AA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E1978"/>
    <w:rsid w:val="001F6AD2"/>
    <w:rsid w:val="001F76A3"/>
    <w:rsid w:val="0020108A"/>
    <w:rsid w:val="0021125E"/>
    <w:rsid w:val="002334A5"/>
    <w:rsid w:val="002342C4"/>
    <w:rsid w:val="00235CA0"/>
    <w:rsid w:val="00245B0E"/>
    <w:rsid w:val="00255327"/>
    <w:rsid w:val="00261876"/>
    <w:rsid w:val="0026269B"/>
    <w:rsid w:val="002669DB"/>
    <w:rsid w:val="002709C8"/>
    <w:rsid w:val="00273BA9"/>
    <w:rsid w:val="00291BFF"/>
    <w:rsid w:val="00291EF5"/>
    <w:rsid w:val="00294D03"/>
    <w:rsid w:val="0029628E"/>
    <w:rsid w:val="002A29DF"/>
    <w:rsid w:val="002A382C"/>
    <w:rsid w:val="002B6B46"/>
    <w:rsid w:val="002B7249"/>
    <w:rsid w:val="002C2A8C"/>
    <w:rsid w:val="002C4945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0A3B"/>
    <w:rsid w:val="003C2C96"/>
    <w:rsid w:val="003D120B"/>
    <w:rsid w:val="003D4B80"/>
    <w:rsid w:val="003D7AD7"/>
    <w:rsid w:val="003E2178"/>
    <w:rsid w:val="003F77E2"/>
    <w:rsid w:val="00417ABE"/>
    <w:rsid w:val="00451877"/>
    <w:rsid w:val="004530BB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4E6F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4382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26006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173C"/>
    <w:rsid w:val="007E323C"/>
    <w:rsid w:val="007E74D6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46FB9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2709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1BFD"/>
    <w:rsid w:val="00B22FDE"/>
    <w:rsid w:val="00B2674F"/>
    <w:rsid w:val="00B32D4B"/>
    <w:rsid w:val="00B402B9"/>
    <w:rsid w:val="00B437D5"/>
    <w:rsid w:val="00B57659"/>
    <w:rsid w:val="00B60D54"/>
    <w:rsid w:val="00B63554"/>
    <w:rsid w:val="00B74119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10D8E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2F11"/>
    <w:rsid w:val="00E5471C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493"/>
    <w:rsid w:val="00FD6A00"/>
    <w:rsid w:val="00FE1868"/>
    <w:rsid w:val="00FF12C1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1F4967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5E1886"/>
    <w:rsid w:val="006427AC"/>
    <w:rsid w:val="00672748"/>
    <w:rsid w:val="00676164"/>
    <w:rsid w:val="006802F3"/>
    <w:rsid w:val="006C7475"/>
    <w:rsid w:val="007306EB"/>
    <w:rsid w:val="007355F6"/>
    <w:rsid w:val="007B0F74"/>
    <w:rsid w:val="007C1213"/>
    <w:rsid w:val="00814E65"/>
    <w:rsid w:val="0082504B"/>
    <w:rsid w:val="008268BB"/>
    <w:rsid w:val="00826E4A"/>
    <w:rsid w:val="00845ABD"/>
    <w:rsid w:val="008640A4"/>
    <w:rsid w:val="00875991"/>
    <w:rsid w:val="008A67AC"/>
    <w:rsid w:val="008C48D7"/>
    <w:rsid w:val="008E72B8"/>
    <w:rsid w:val="00911A0F"/>
    <w:rsid w:val="0094520C"/>
    <w:rsid w:val="00947668"/>
    <w:rsid w:val="009A3957"/>
    <w:rsid w:val="00A45317"/>
    <w:rsid w:val="00AA7B04"/>
    <w:rsid w:val="00AD1E20"/>
    <w:rsid w:val="00AE1CD3"/>
    <w:rsid w:val="00AE701E"/>
    <w:rsid w:val="00AF1763"/>
    <w:rsid w:val="00B104BA"/>
    <w:rsid w:val="00B66C6B"/>
    <w:rsid w:val="00B7711D"/>
    <w:rsid w:val="00B87D0B"/>
    <w:rsid w:val="00BA07E4"/>
    <w:rsid w:val="00BD367F"/>
    <w:rsid w:val="00C02972"/>
    <w:rsid w:val="00C605B7"/>
    <w:rsid w:val="00CC28C1"/>
    <w:rsid w:val="00CE0159"/>
    <w:rsid w:val="00D16157"/>
    <w:rsid w:val="00D20429"/>
    <w:rsid w:val="00D61155"/>
    <w:rsid w:val="00D94A8F"/>
    <w:rsid w:val="00DB4061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55F6"/>
    <w:rPr>
      <w:color w:val="808080"/>
    </w:rPr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9485722AD625498C8BC2196EF140A656">
    <w:name w:val="9485722AD625498C8BC2196EF140A656"/>
    <w:rsid w:val="00C02972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6BBB53A26AA84408BF854D29A3581C5C">
    <w:name w:val="6BBB53A26AA84408BF854D29A3581C5C"/>
    <w:rsid w:val="000878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h i p T o P h o n e N o > S h i p T o P h o n e N o < / S h i p T o P h o n e N o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P u r c h L i n e _ V A T P c t > P u r c h L i n e _ V A T P c t < / P u r c h L i n e _ V A T P c t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9D7B99-3F0A-4DC8-9D28-B3E523DBEA5C}">
  <ds:schemaRefs>
    <ds:schemaRef ds:uri="urn:microsoft-dynamics-nav/reports/Standard_Purchase_Order/1322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2022-02-07T14:22:00Z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2020-02-18T08:25:39.9928245Z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ActionId">
    <vt:lpwstr>970a44bf-6853-46f2-aea4-32584e8bca36</vt:lpwstr>
  </property>
  <property fmtid="{D5CDD505-2E9C-101B-9397-08002B2CF9AE}" pid="7" name="MSIP_Label_f42aa342-8706-4288-bd11-ebb85995028c_Extended_MSFT_Method">
    <vt:lpwstr>Automatic</vt:lpwstr>
  </property>
  <property fmtid="{D5CDD505-2E9C-101B-9397-08002B2CF9AE}" pid="8" name="Sensitivity">
    <vt:lpwstr>General</vt:lpwstr>
  </property>
</Properties>
</file>