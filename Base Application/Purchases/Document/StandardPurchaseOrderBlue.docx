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8"/>
        <w:gridCol w:w="1382"/>
        <w:gridCol w:w="1641"/>
        <w:gridCol w:w="1296"/>
        <w:gridCol w:w="2938"/>
        <w:gridCol w:w="12"/>
      </w:tblGrid>
      <w:tr w:rsidR="00255D8C" w:rsidTr="00200EBE" w14:paraId="208DFFAC" w14:textId="77777777">
        <w:trPr>
          <w:trHeight w:val="1584"/>
        </w:trPr>
        <w:tc>
          <w:tcPr>
            <w:tcW w:w="2920" w:type="pct"/>
            <w:gridSpan w:val="3"/>
            <w:vAlign w:val="center"/>
          </w:tcPr>
          <w:p w:rsidR="00551624" w:rsidP="004622E9" w:rsidRDefault="00000000" w14:paraId="3EBF931D" w14:textId="77777777">
            <w:pPr>
              <w:pStyle w:val="NoSpacing"/>
            </w:pPr>
            <w:sdt>
              <w:sdtPr>
                <w:rPr>
                  <w:rFonts w:ascii="Century Gothic" w:hAnsi="Century Gothic"/>
                  <w:color w:val="0070C0"/>
                  <w:sz w:val="48"/>
                  <w:szCs w:val="48"/>
                </w:rPr>
                <w:alias w:val="#Nav: /Purchase_Header/DocumentTitle_Lbl"/>
                <w:tag w:val="#Nav: Standard_Purchase_Order/1322"/>
                <w:id w:val="-2116054582"/>
                <w:placeholder>
                  <w:docPart w:val="04B4D0EC2A534844BAACECFDF594D12C"/>
                </w:placeholder>
  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  <w:text/>
              </w:sdtPr>
              <w:sdtContent>
                <w:r w:rsidRPr="004622E9" w:rsidR="008B680E">
                  <w:rPr>
                    <w:rFonts w:ascii="Century Gothic" w:hAnsi="Century Gothic"/>
                    <w:color w:val="0070C0"/>
                    <w:sz w:val="48"/>
                    <w:szCs w:val="48"/>
                  </w:rPr>
                  <w:t>DocumentTitle_Lbl</w:t>
                </w:r>
              </w:sdtContent>
            </w:sdt>
            <w:r w:rsidR="00551624">
              <w:t xml:space="preserve"> </w:t>
            </w:r>
          </w:p>
          <w:p w:rsidRPr="004622E9" w:rsidR="00255D8C" w:rsidP="004622E9" w:rsidRDefault="00000000" w14:paraId="567B939B" w14:textId="77777777">
            <w:pPr>
              <w:pStyle w:val="Title"/>
              <w:rPr>
                <w:rFonts w:ascii="Garamond" w:hAnsi="Garamond" w:cstheme="minorHAnsi"/>
                <w:sz w:val="22"/>
              </w:rPr>
            </w:pPr>
            <w:sdt>
              <w:sdtPr>
                <w:rPr>
                  <w:rFonts w:ascii="Garamond" w:hAnsi="Garamond" w:cstheme="minorHAnsi"/>
                  <w:sz w:val="22"/>
                </w:rPr>
                <w:alias w:val="#Nav: /Purchase_Header/No_PurchHeader"/>
                <w:tag w:val="#Nav: Standard_Purchase_Order/1322"/>
                <w:id w:val="1251390288"/>
                <w:placeholder>
                  <w:docPart w:val="04B4D0EC2A534844BAACECFDF594D12C"/>
                </w:placeholder>
  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  <w:text/>
              </w:sdtPr>
              <w:sdtContent>
                <w:r w:rsidR="008B680E">
                  <w:rPr>
                    <w:rFonts w:ascii="Garamond" w:hAnsi="Garamond" w:cstheme="minorHAnsi"/>
                    <w:sz w:val="22"/>
                  </w:rPr>
                  <w:t>No_PurchHeader</w:t>
                </w:r>
              </w:sdtContent>
            </w:sdt>
          </w:p>
        </w:tc>
        <w:tc>
          <w:tcPr>
            <w:tcW w:w="2080" w:type="pct"/>
            <w:gridSpan w:val="3"/>
          </w:tcPr>
          <w:p w:rsidR="00255D8C" w:rsidP="00200EBE" w:rsidRDefault="00255D8C" w14:paraId="5DDA7381" w14:textId="77777777">
            <w:pPr>
              <w:pStyle w:val="Header"/>
              <w:tabs>
                <w:tab w:val="left" w:pos="1155"/>
              </w:tabs>
              <w:jc w:val="right"/>
              <w:rPr>
                <w:b/>
              </w:rPr>
            </w:pPr>
            <w:r>
              <w:rPr>
                <w:b/>
              </w:rPr>
              <w:tab/>
            </w:r>
            <w:sdt>
              <w:sdtPr>
                <w:rPr>
                  <w:b/>
                </w:rPr>
                <w:alias w:val="#Nav: /Purchase_Header/CompanyPicture"/>
                <w:tag w:val="#Nav: Standard_Purchase_Order/1322"/>
                <w:id w:val="1660889920"/>
                <w:showingPlcHdr/>
  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  <w:picture/>
              </w:sdtPr>
              <w:sdtContent>
                <w:r>
                  <w:rPr>
                    <w:b/>
                    <w:noProof/>
                  </w:rPr>
                  <w:drawing>
                    <wp:inline distT="0" distB="0" distL="0" distR="0" wp14:anchorId="1B27BDB4" wp14:editId="5EA56AFF">
                      <wp:extent cx="1962150" cy="1057275"/>
                      <wp:effectExtent l="0" t="0" r="0" b="9525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62150" cy="1057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0008C0" w:rsidTr="00255D8C" w14:paraId="1623D780" w14:textId="77777777">
        <w:trPr>
          <w:gridAfter w:val="1"/>
          <w:wAfter w:w="5" w:type="pct"/>
          <w:trHeight w:val="324"/>
        </w:trPr>
        <w:tc>
          <w:tcPr>
            <w:tcW w:w="1439" w:type="pct"/>
          </w:tcPr>
          <w:p w:rsidRPr="008E6A01" w:rsidR="000008C0" w:rsidP="000008C0" w:rsidRDefault="000008C0" w14:paraId="02961ADE" w14:textId="77777777">
            <w:pPr>
              <w:pStyle w:val="Heading1"/>
              <w:outlineLvl w:val="0"/>
            </w:pPr>
          </w:p>
        </w:tc>
        <w:tc>
          <w:tcPr>
            <w:tcW w:w="677" w:type="pct"/>
          </w:tcPr>
          <w:p w:rsidR="000008C0" w:rsidP="000008C0" w:rsidRDefault="000008C0" w14:paraId="53915EA9" w14:textId="77777777">
            <w:pPr>
              <w:pStyle w:val="Heading1"/>
              <w:outlineLvl w:val="0"/>
            </w:pPr>
          </w:p>
        </w:tc>
        <w:sdt>
          <w:sdtPr>
            <w:rPr>
              <w:rFonts w:ascii="Century Gothic" w:hAnsi="Century Gothic"/>
              <w:b w:val="0"/>
              <w:color w:val="0070C0"/>
            </w:rPr>
            <w:alias w:val="#Nav: /Purchase_Header/ShiptoAddress_Lbl"/>
            <w:tag w:val="#Nav: Standard_Purchase_Order/1322"/>
            <w:id w:val="-1743247001"/>
            <w:placeholder>
              <w:docPart w:val="39CD754D62C84EA3BBE4A866EDC80BB2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Content>
            <w:tc>
              <w:tcPr>
                <w:tcW w:w="1439" w:type="pct"/>
                <w:gridSpan w:val="2"/>
                <w:vAlign w:val="bottom"/>
              </w:tcPr>
              <w:p w:rsidRPr="0034230C" w:rsidR="000008C0" w:rsidP="002007D3" w:rsidRDefault="008B680E" w14:paraId="0AE95317" w14:textId="77777777">
                <w:pPr>
                  <w:pStyle w:val="Heading1"/>
                  <w:outlineLvl w:val="0"/>
                </w:pPr>
                <w:r>
                  <w:rPr>
                    <w:rFonts w:ascii="Century Gothic" w:hAnsi="Century Gothic"/>
                    <w:b w:val="0"/>
                    <w:color w:val="0070C0"/>
                  </w:rPr>
                  <w:t>ShiptoAddress_Lbl</w:t>
                </w:r>
              </w:p>
            </w:tc>
          </w:sdtContent>
        </w:sdt>
        <w:sdt>
          <w:sdtPr>
            <w:rPr>
              <w:rFonts w:ascii="Century Gothic" w:hAnsi="Century Gothic"/>
              <w:color w:val="0070C0"/>
              <w:sz w:val="28"/>
              <w:szCs w:val="28"/>
            </w:rPr>
            <w:alias w:val="#Nav: /Purchase_Header/CompanyAddress1"/>
            <w:tag w:val="#Nav: Standard_Purchase_Order/1322"/>
            <w:id w:val="543332441"/>
            <w:placeholder>
              <w:docPart w:val="4FD85A42ED754B3E980CDE4E7D636234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Content>
            <w:tc>
              <w:tcPr>
                <w:tcW w:w="1439" w:type="pct"/>
                <w:vAlign w:val="center"/>
              </w:tcPr>
              <w:p w:rsidRPr="002007D3" w:rsidR="000008C0" w:rsidP="002007D3" w:rsidRDefault="008B680E" w14:paraId="34254DBB" w14:textId="77777777">
                <w:pPr>
                  <w:pStyle w:val="NoSpacing"/>
                  <w:jc w:val="right"/>
                  <w:rPr>
                    <w:rFonts w:ascii="Century Gothic" w:hAnsi="Century Gothic"/>
                    <w:color w:val="0070C0"/>
                    <w:sz w:val="28"/>
                    <w:szCs w:val="28"/>
                  </w:rPr>
                </w:pPr>
                <w:r>
                  <w:rPr>
                    <w:rFonts w:ascii="Century Gothic" w:hAnsi="Century Gothic"/>
                    <w:color w:val="0070C0"/>
                    <w:sz w:val="28"/>
                    <w:szCs w:val="28"/>
                  </w:rPr>
                  <w:t>CompanyAddress1</w:t>
                </w:r>
              </w:p>
            </w:tc>
          </w:sdtContent>
        </w:sdt>
      </w:tr>
      <w:tr w:rsidR="000008C0" w:rsidTr="00255D8C" w14:paraId="7D897AC5" w14:textId="77777777">
        <w:trPr>
          <w:gridAfter w:val="1"/>
          <w:wAfter w:w="5" w:type="pct"/>
        </w:trPr>
        <w:sdt>
          <w:sdtPr>
            <w:rPr>
              <w:rFonts w:ascii="Garamond" w:hAnsi="Garamond" w:cstheme="minorHAnsi"/>
              <w:b/>
            </w:rPr>
            <w:alias w:val="#Nav: /Purchase_Header/BuyFromAddr1"/>
            <w:tag w:val="#Nav: Standard_Purchase_Order/1322"/>
            <w:id w:val="1115949697"/>
            <w:placeholder>
              <w:docPart w:val="853DBB44BE364198B53AF45DD6594DAD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Content>
            <w:tc>
              <w:tcPr>
                <w:tcW w:w="1439" w:type="pct"/>
              </w:tcPr>
              <w:p w:rsidRPr="000008C0" w:rsidR="000008C0" w:rsidP="000008C0" w:rsidRDefault="008B680E" w14:paraId="780F17CC" w14:textId="77777777">
                <w:pPr>
                  <w:pStyle w:val="NoSpacing"/>
                  <w:rPr>
                    <w:rFonts w:ascii="Garamond" w:hAnsi="Garamond" w:cstheme="minorHAnsi"/>
                    <w:b/>
                  </w:rPr>
                </w:pPr>
                <w:r>
                  <w:rPr>
                    <w:rFonts w:ascii="Garamond" w:hAnsi="Garamond" w:cstheme="minorHAnsi"/>
                    <w:b/>
                  </w:rPr>
                  <w:t>BuyFromAddr1</w:t>
                </w:r>
              </w:p>
            </w:tc>
          </w:sdtContent>
        </w:sdt>
        <w:tc>
          <w:tcPr>
            <w:tcW w:w="677" w:type="pct"/>
          </w:tcPr>
          <w:p w:rsidR="000008C0" w:rsidP="000008C0" w:rsidRDefault="000008C0" w14:paraId="7610E631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ascii="Garamond" w:hAnsi="Garamond" w:cstheme="minorHAnsi"/>
            </w:rPr>
            <w:alias w:val="#Nav: /Purchase_Header/ShipToAddr1"/>
            <w:tag w:val="#Nav: Standard_Purchase_Order/1322"/>
            <w:id w:val="-1477758454"/>
            <w:placeholder>
              <w:docPart w:val="853DBB44BE364198B53AF45DD6594DAD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Content>
            <w:tc>
              <w:tcPr>
                <w:tcW w:w="1439" w:type="pct"/>
                <w:gridSpan w:val="2"/>
              </w:tcPr>
              <w:p w:rsidRPr="000008C0" w:rsidR="000008C0" w:rsidP="000008C0" w:rsidRDefault="008B680E" w14:paraId="015BD406" w14:textId="77777777">
                <w:pPr>
                  <w:pStyle w:val="NoSpacing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ascii="Garamond" w:hAnsi="Garamond"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00F6C7684B48457EA2FC39C383FF74DA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Content>
            <w:tc>
              <w:tcPr>
                <w:tcW w:w="1439" w:type="pct"/>
              </w:tcPr>
              <w:p w:rsidRPr="000008C0" w:rsidR="000008C0" w:rsidP="000008C0" w:rsidRDefault="008B680E" w14:paraId="3AE1A526" w14:textId="77777777">
                <w:pPr>
                  <w:pStyle w:val="NoSpacing"/>
                  <w:jc w:val="right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CompanyAddress2</w:t>
                </w:r>
              </w:p>
            </w:tc>
          </w:sdtContent>
        </w:sdt>
      </w:tr>
      <w:tr w:rsidR="000008C0" w:rsidTr="00255D8C" w14:paraId="151054F6" w14:textId="77777777">
        <w:trPr>
          <w:gridAfter w:val="1"/>
          <w:wAfter w:w="5" w:type="pct"/>
        </w:trPr>
        <w:sdt>
          <w:sdtPr>
            <w:rPr>
              <w:rFonts w:ascii="Garamond" w:hAnsi="Garamond" w:cstheme="minorHAnsi"/>
              <w:b/>
            </w:rPr>
            <w:alias w:val="#Nav: /Purchase_Header/BuyFromAddr2"/>
            <w:tag w:val="#Nav: Standard_Purchase_Order/1322"/>
            <w:id w:val="-1412156141"/>
            <w:placeholder>
              <w:docPart w:val="853DBB44BE364198B53AF45DD6594DAD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Content>
            <w:tc>
              <w:tcPr>
                <w:tcW w:w="1439" w:type="pct"/>
              </w:tcPr>
              <w:p w:rsidRPr="000008C0" w:rsidR="000008C0" w:rsidP="000008C0" w:rsidRDefault="008B680E" w14:paraId="1E37C650" w14:textId="77777777">
                <w:pPr>
                  <w:pStyle w:val="NoSpacing"/>
                  <w:rPr>
                    <w:rFonts w:ascii="Garamond" w:hAnsi="Garamond" w:cstheme="minorHAnsi"/>
                    <w:b/>
                  </w:rPr>
                </w:pPr>
                <w:r>
                  <w:rPr>
                    <w:rFonts w:ascii="Garamond" w:hAnsi="Garamond" w:cstheme="minorHAnsi"/>
                    <w:b/>
                  </w:rPr>
                  <w:t>BuyFromAddr2</w:t>
                </w:r>
              </w:p>
            </w:tc>
          </w:sdtContent>
        </w:sdt>
        <w:tc>
          <w:tcPr>
            <w:tcW w:w="677" w:type="pct"/>
          </w:tcPr>
          <w:p w:rsidR="000008C0" w:rsidP="000008C0" w:rsidRDefault="000008C0" w14:paraId="5CBFB08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ascii="Garamond" w:hAnsi="Garamond" w:cstheme="minorHAnsi"/>
            </w:rPr>
            <w:alias w:val="#Nav: /Purchase_Header/ShipToAddr2"/>
            <w:tag w:val="#Nav: Standard_Purchase_Order/1322"/>
            <w:id w:val="-229392333"/>
            <w:placeholder>
              <w:docPart w:val="853DBB44BE364198B53AF45DD6594DAD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Content>
            <w:tc>
              <w:tcPr>
                <w:tcW w:w="1439" w:type="pct"/>
                <w:gridSpan w:val="2"/>
              </w:tcPr>
              <w:p w:rsidRPr="000008C0" w:rsidR="000008C0" w:rsidP="000008C0" w:rsidRDefault="008B680E" w14:paraId="40E3C6C4" w14:textId="77777777">
                <w:pPr>
                  <w:pStyle w:val="NoSpacing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ascii="Garamond" w:hAnsi="Garamond"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115B6182D15942289C60AFEB119FF3DB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Content>
            <w:tc>
              <w:tcPr>
                <w:tcW w:w="1439" w:type="pct"/>
              </w:tcPr>
              <w:p w:rsidRPr="000008C0" w:rsidR="000008C0" w:rsidP="000008C0" w:rsidRDefault="008B680E" w14:paraId="7D4D2EFB" w14:textId="77777777">
                <w:pPr>
                  <w:pStyle w:val="NoSpacing"/>
                  <w:jc w:val="right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CompanyAddress3</w:t>
                </w:r>
              </w:p>
            </w:tc>
          </w:sdtContent>
        </w:sdt>
      </w:tr>
      <w:tr w:rsidR="000008C0" w:rsidTr="00255D8C" w14:paraId="1B6358B2" w14:textId="77777777">
        <w:trPr>
          <w:gridAfter w:val="1"/>
          <w:wAfter w:w="5" w:type="pct"/>
        </w:trPr>
        <w:sdt>
          <w:sdtPr>
            <w:rPr>
              <w:rFonts w:ascii="Garamond" w:hAnsi="Garamond" w:cstheme="minorHAnsi"/>
              <w:b/>
            </w:rPr>
            <w:alias w:val="#Nav: /Purchase_Header/BuyFromAddr3"/>
            <w:tag w:val="#Nav: Standard_Purchase_Order/1322"/>
            <w:id w:val="1819614024"/>
            <w:placeholder>
              <w:docPart w:val="853DBB44BE364198B53AF45DD6594DAD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Content>
            <w:tc>
              <w:tcPr>
                <w:tcW w:w="1439" w:type="pct"/>
              </w:tcPr>
              <w:p w:rsidRPr="000008C0" w:rsidR="000008C0" w:rsidP="000008C0" w:rsidRDefault="008B680E" w14:paraId="2E982BEC" w14:textId="77777777">
                <w:pPr>
                  <w:pStyle w:val="NoSpacing"/>
                  <w:rPr>
                    <w:rFonts w:ascii="Garamond" w:hAnsi="Garamond" w:cstheme="minorHAnsi"/>
                    <w:b/>
                  </w:rPr>
                </w:pPr>
                <w:r>
                  <w:rPr>
                    <w:rFonts w:ascii="Garamond" w:hAnsi="Garamond" w:cstheme="minorHAnsi"/>
                    <w:b/>
                  </w:rPr>
                  <w:t>BuyFromAddr3</w:t>
                </w:r>
              </w:p>
            </w:tc>
          </w:sdtContent>
        </w:sdt>
        <w:tc>
          <w:tcPr>
            <w:tcW w:w="677" w:type="pct"/>
          </w:tcPr>
          <w:p w:rsidR="000008C0" w:rsidP="000008C0" w:rsidRDefault="000008C0" w14:paraId="1ED9CC50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ascii="Garamond" w:hAnsi="Garamond" w:cstheme="minorHAnsi"/>
            </w:rPr>
            <w:alias w:val="#Nav: /Purchase_Header/ShipToAddr3"/>
            <w:tag w:val="#Nav: Standard_Purchase_Order/1322"/>
            <w:id w:val="-1181434376"/>
            <w:placeholder>
              <w:docPart w:val="853DBB44BE364198B53AF45DD6594DAD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Content>
            <w:tc>
              <w:tcPr>
                <w:tcW w:w="1439" w:type="pct"/>
                <w:gridSpan w:val="2"/>
              </w:tcPr>
              <w:p w:rsidRPr="000008C0" w:rsidR="000008C0" w:rsidP="000008C0" w:rsidRDefault="008B680E" w14:paraId="247FC8CB" w14:textId="77777777">
                <w:pPr>
                  <w:pStyle w:val="NoSpacing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ascii="Garamond" w:hAnsi="Garamond"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32BA4E7D7B164B1A86C77261043DF5CC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Content>
            <w:tc>
              <w:tcPr>
                <w:tcW w:w="1439" w:type="pct"/>
              </w:tcPr>
              <w:p w:rsidRPr="000008C0" w:rsidR="000008C0" w:rsidP="000008C0" w:rsidRDefault="008B680E" w14:paraId="5546E245" w14:textId="77777777">
                <w:pPr>
                  <w:pStyle w:val="NoSpacing"/>
                  <w:jc w:val="right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CompanyAddress4</w:t>
                </w:r>
              </w:p>
            </w:tc>
          </w:sdtContent>
        </w:sdt>
      </w:tr>
      <w:tr w:rsidR="000008C0" w:rsidTr="00255D8C" w14:paraId="7E7AC4A4" w14:textId="77777777">
        <w:trPr>
          <w:gridAfter w:val="1"/>
          <w:wAfter w:w="5" w:type="pct"/>
          <w:trHeight w:val="80"/>
        </w:trPr>
        <w:sdt>
          <w:sdtPr>
            <w:rPr>
              <w:rFonts w:ascii="Garamond" w:hAnsi="Garamond" w:cstheme="minorHAnsi"/>
              <w:b/>
            </w:rPr>
            <w:alias w:val="#Nav: /Purchase_Header/BuyFromAddr4"/>
            <w:tag w:val="#Nav: Standard_Purchase_Order/1322"/>
            <w:id w:val="-267086038"/>
            <w:placeholder>
              <w:docPart w:val="853DBB44BE364198B53AF45DD6594DAD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Content>
            <w:tc>
              <w:tcPr>
                <w:tcW w:w="1439" w:type="pct"/>
              </w:tcPr>
              <w:p w:rsidRPr="000008C0" w:rsidR="000008C0" w:rsidP="000008C0" w:rsidRDefault="008B680E" w14:paraId="4D4E6028" w14:textId="77777777">
                <w:pPr>
                  <w:pStyle w:val="NoSpacing"/>
                  <w:rPr>
                    <w:rFonts w:ascii="Garamond" w:hAnsi="Garamond" w:cstheme="minorHAnsi"/>
                    <w:b/>
                  </w:rPr>
                </w:pPr>
                <w:r>
                  <w:rPr>
                    <w:rFonts w:ascii="Garamond" w:hAnsi="Garamond" w:cstheme="minorHAnsi"/>
                    <w:b/>
                  </w:rPr>
                  <w:t>BuyFromAddr4</w:t>
                </w:r>
              </w:p>
            </w:tc>
          </w:sdtContent>
        </w:sdt>
        <w:tc>
          <w:tcPr>
            <w:tcW w:w="677" w:type="pct"/>
          </w:tcPr>
          <w:p w:rsidR="000008C0" w:rsidP="000008C0" w:rsidRDefault="000008C0" w14:paraId="52CBC0E9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ascii="Garamond" w:hAnsi="Garamond" w:cstheme="minorHAnsi"/>
            </w:rPr>
            <w:alias w:val="#Nav: /Purchase_Header/ShipToAddr4"/>
            <w:tag w:val="#Nav: Standard_Purchase_Order/1322"/>
            <w:id w:val="1116787563"/>
            <w:placeholder>
              <w:docPart w:val="853DBB44BE364198B53AF45DD6594DAD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Content>
            <w:tc>
              <w:tcPr>
                <w:tcW w:w="1439" w:type="pct"/>
                <w:gridSpan w:val="2"/>
              </w:tcPr>
              <w:p w:rsidRPr="000008C0" w:rsidR="000008C0" w:rsidP="000008C0" w:rsidRDefault="008B680E" w14:paraId="6DB49770" w14:textId="77777777">
                <w:pPr>
                  <w:pStyle w:val="NoSpacing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ascii="Garamond" w:hAnsi="Garamond"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CB061DD91AA4452FA5EDFE5B5FDE16B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Content>
            <w:tc>
              <w:tcPr>
                <w:tcW w:w="1439" w:type="pct"/>
              </w:tcPr>
              <w:p w:rsidRPr="000008C0" w:rsidR="000008C0" w:rsidP="000008C0" w:rsidRDefault="008B680E" w14:paraId="44229A00" w14:textId="77777777">
                <w:pPr>
                  <w:pStyle w:val="NoSpacing"/>
                  <w:jc w:val="right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CompanyAddress5</w:t>
                </w:r>
              </w:p>
            </w:tc>
          </w:sdtContent>
        </w:sdt>
      </w:tr>
      <w:tr w:rsidR="000008C0" w:rsidTr="00255D8C" w14:paraId="261E1870" w14:textId="77777777">
        <w:trPr>
          <w:gridAfter w:val="1"/>
          <w:wAfter w:w="5" w:type="pct"/>
        </w:trPr>
        <w:sdt>
          <w:sdtPr>
            <w:rPr>
              <w:rFonts w:ascii="Garamond" w:hAnsi="Garamond" w:cstheme="minorHAnsi"/>
              <w:b/>
            </w:rPr>
            <w:alias w:val="#Nav: /Purchase_Header/BuyFromAddr5"/>
            <w:tag w:val="#Nav: Standard_Purchase_Order/1322"/>
            <w:id w:val="2143303583"/>
            <w:placeholder>
              <w:docPart w:val="853DBB44BE364198B53AF45DD6594DAD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Content>
            <w:tc>
              <w:tcPr>
                <w:tcW w:w="1439" w:type="pct"/>
              </w:tcPr>
              <w:p w:rsidRPr="000008C0" w:rsidR="000008C0" w:rsidP="000008C0" w:rsidRDefault="008B680E" w14:paraId="46D6D531" w14:textId="77777777">
                <w:pPr>
                  <w:pStyle w:val="NoSpacing"/>
                  <w:rPr>
                    <w:rFonts w:ascii="Garamond" w:hAnsi="Garamond" w:cstheme="minorHAnsi"/>
                    <w:b/>
                  </w:rPr>
                </w:pPr>
                <w:r>
                  <w:rPr>
                    <w:rFonts w:ascii="Garamond" w:hAnsi="Garamond" w:cstheme="minorHAnsi"/>
                    <w:b/>
                  </w:rPr>
                  <w:t>BuyFromAddr5</w:t>
                </w:r>
              </w:p>
            </w:tc>
          </w:sdtContent>
        </w:sdt>
        <w:tc>
          <w:tcPr>
            <w:tcW w:w="677" w:type="pct"/>
          </w:tcPr>
          <w:p w:rsidR="000008C0" w:rsidP="000008C0" w:rsidRDefault="000008C0" w14:paraId="3ABD9E54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ascii="Garamond" w:hAnsi="Garamond" w:cstheme="minorHAnsi"/>
            </w:rPr>
            <w:alias w:val="#Nav: /Purchase_Header/ShipToAddr5"/>
            <w:tag w:val="#Nav: Standard_Purchase_Order/1322"/>
            <w:id w:val="260579305"/>
            <w:placeholder>
              <w:docPart w:val="853DBB44BE364198B53AF45DD6594DAD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Content>
            <w:tc>
              <w:tcPr>
                <w:tcW w:w="1439" w:type="pct"/>
                <w:gridSpan w:val="2"/>
              </w:tcPr>
              <w:p w:rsidRPr="000008C0" w:rsidR="000008C0" w:rsidP="000008C0" w:rsidRDefault="008B680E" w14:paraId="176FDB14" w14:textId="77777777">
                <w:pPr>
                  <w:pStyle w:val="NoSpacing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ShipToAddr5</w:t>
                </w:r>
              </w:p>
            </w:tc>
          </w:sdtContent>
        </w:sdt>
        <w:tc>
          <w:tcPr>
            <w:tcW w:w="1439" w:type="pct"/>
          </w:tcPr>
          <w:p w:rsidRPr="000008C0" w:rsidR="000008C0" w:rsidP="000008C0" w:rsidRDefault="000008C0" w14:paraId="39344A95" w14:textId="77777777">
            <w:pPr>
              <w:pStyle w:val="NoSpacing"/>
              <w:rPr>
                <w:rFonts w:ascii="Garamond" w:hAnsi="Garamond" w:cstheme="minorHAnsi"/>
              </w:rPr>
            </w:pPr>
          </w:p>
        </w:tc>
      </w:tr>
    </w:tbl>
    <w:p w:rsidR="007A0A53" w:rsidP="001541E0" w:rsidRDefault="007A0A53" w14:paraId="6B9C4026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18558967" w14:textId="77777777">
        <w:sdt>
          <w:sdtPr>
            <w:rPr>
              <w:rFonts w:ascii="Century Gothic" w:hAnsi="Century Gothic"/>
              <w:b w:val="0"/>
              <w:color w:val="0070C0"/>
            </w:r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Content>
            <w:tc>
              <w:tcPr>
                <w:tcW w:w="2160" w:type="dxa"/>
              </w:tcPr>
              <w:p w:rsidRPr="000534CB" w:rsidR="00E96245" w:rsidP="007A2170" w:rsidRDefault="008B680E" w14:paraId="6455EC3C" w14:textId="77777777">
                <w:pPr>
                  <w:pStyle w:val="Heading1"/>
                  <w:outlineLvl w:val="0"/>
                  <w:rPr>
                    <w:rFonts w:ascii="Century Gothic" w:hAnsi="Century Gothic"/>
                    <w:b w:val="0"/>
                    <w:color w:val="0070C0"/>
                  </w:rPr>
                </w:pPr>
                <w:r>
                  <w:rPr>
                    <w:rFonts w:ascii="Century Gothic" w:hAnsi="Century Gothic"/>
                    <w:b w:val="0"/>
                    <w:color w:val="0070C0"/>
                  </w:rPr>
                  <w:t>PaymentTermsDesc_Lbl</w:t>
                </w:r>
              </w:p>
            </w:tc>
          </w:sdtContent>
        </w:sdt>
        <w:sdt>
          <w:sdtPr>
            <w:rPr>
              <w:rFonts w:ascii="Century Gothic" w:hAnsi="Century Gothic"/>
              <w:b w:val="0"/>
              <w:color w:val="0070C0"/>
            </w:r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Content>
            <w:tc>
              <w:tcPr>
                <w:tcW w:w="2160" w:type="dxa"/>
              </w:tcPr>
              <w:p w:rsidRPr="000534CB" w:rsidR="00E96245" w:rsidP="007A2170" w:rsidRDefault="008B680E" w14:paraId="4F54B281" w14:textId="77777777">
                <w:pPr>
                  <w:pStyle w:val="Heading1"/>
                  <w:outlineLvl w:val="0"/>
                  <w:rPr>
                    <w:rFonts w:ascii="Century Gothic" w:hAnsi="Century Gothic"/>
                    <w:b w:val="0"/>
                    <w:color w:val="0070C0"/>
                  </w:rPr>
                </w:pPr>
                <w:r>
                  <w:rPr>
                    <w:rFonts w:ascii="Century Gothic" w:hAnsi="Century Gothic"/>
                    <w:b w:val="0"/>
                    <w:color w:val="0070C0"/>
                  </w:rPr>
                  <w:t>Buyer_Lbl</w:t>
                </w:r>
              </w:p>
            </w:tc>
          </w:sdtContent>
        </w:sdt>
        <w:sdt>
          <w:sdtPr>
            <w:rPr>
              <w:rFonts w:ascii="Century Gothic" w:hAnsi="Century Gothic"/>
              <w:b w:val="0"/>
              <w:color w:val="0070C0"/>
            </w:r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Content>
            <w:tc>
              <w:tcPr>
                <w:tcW w:w="2160" w:type="dxa"/>
              </w:tcPr>
              <w:p w:rsidRPr="000534CB" w:rsidR="00E96245" w:rsidP="007A2170" w:rsidRDefault="008B680E" w14:paraId="7F50F09A" w14:textId="77777777">
                <w:pPr>
                  <w:pStyle w:val="Heading1"/>
                  <w:outlineLvl w:val="0"/>
                  <w:rPr>
                    <w:rFonts w:ascii="Century Gothic" w:hAnsi="Century Gothic"/>
                    <w:b w:val="0"/>
                    <w:color w:val="0070C0"/>
                  </w:rPr>
                </w:pPr>
                <w:r>
                  <w:rPr>
                    <w:rFonts w:ascii="Century Gothic" w:hAnsi="Century Gothic"/>
                    <w:b w:val="0"/>
                    <w:color w:val="0070C0"/>
                  </w:rPr>
                  <w:t>Receiveby_Lbl</w:t>
                </w:r>
              </w:p>
            </w:tc>
          </w:sdtContent>
        </w:sdt>
        <w:sdt>
          <w:sdtPr>
            <w:rPr>
              <w:rFonts w:ascii="Century Gothic" w:hAnsi="Century Gothic"/>
              <w:b w:val="0"/>
              <w:color w:val="0070C0"/>
            </w:r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Content>
            <w:tc>
              <w:tcPr>
                <w:tcW w:w="3744" w:type="dxa"/>
              </w:tcPr>
              <w:p w:rsidRPr="000534CB" w:rsidR="00E96245" w:rsidP="007A2170" w:rsidRDefault="008B680E" w14:paraId="5F2B39CE" w14:textId="77777777">
                <w:pPr>
                  <w:pStyle w:val="Heading1"/>
                  <w:outlineLvl w:val="0"/>
                  <w:rPr>
                    <w:rFonts w:ascii="Century Gothic" w:hAnsi="Century Gothic"/>
                    <w:b w:val="0"/>
                    <w:color w:val="0070C0"/>
                  </w:rPr>
                </w:pPr>
                <w:r>
                  <w:rPr>
                    <w:rFonts w:ascii="Century Gothic" w:hAnsi="Century Gothic"/>
                    <w:b w:val="0"/>
                    <w:color w:val="0070C0"/>
                  </w:rPr>
                  <w:t>ShipmentMethodDesc_Lbl</w:t>
                </w:r>
              </w:p>
            </w:tc>
          </w:sdtContent>
        </w:sdt>
      </w:tr>
      <w:tr w:rsidR="00E96245" w:rsidTr="0098571A" w14:paraId="3D603D8C" w14:textId="77777777">
        <w:sdt>
          <w:sdtPr>
            <w:rPr>
              <w:rFonts w:ascii="Garamond" w:hAnsi="Garamond"/>
            </w:r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Content>
            <w:tc>
              <w:tcPr>
                <w:tcW w:w="2160" w:type="dxa"/>
              </w:tcPr>
              <w:p w:rsidRPr="000534CB" w:rsidR="00E96245" w:rsidP="00981D1E" w:rsidRDefault="008B680E" w14:paraId="2484E7AC" w14:textId="77777777">
                <w:pPr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PaymentTermsDesc</w:t>
                </w:r>
              </w:p>
            </w:tc>
          </w:sdtContent>
        </w:sdt>
        <w:sdt>
          <w:sdtPr>
            <w:rPr>
              <w:rFonts w:ascii="Garamond" w:hAnsi="Garamond"/>
            </w:r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Content>
            <w:tc>
              <w:tcPr>
                <w:tcW w:w="2160" w:type="dxa"/>
              </w:tcPr>
              <w:p w:rsidRPr="000534CB" w:rsidR="00E96245" w:rsidP="00981D1E" w:rsidRDefault="008B680E" w14:paraId="19B86E41" w14:textId="77777777">
                <w:pPr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SalesPurchPersonName</w:t>
                </w:r>
              </w:p>
            </w:tc>
          </w:sdtContent>
        </w:sdt>
        <w:sdt>
          <w:sdtPr>
            <w:rPr>
              <w:rFonts w:ascii="Garamond" w:hAnsi="Garamond"/>
            </w:r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Content>
            <w:tc>
              <w:tcPr>
                <w:tcW w:w="2160" w:type="dxa"/>
              </w:tcPr>
              <w:p w:rsidRPr="000534CB" w:rsidR="00E96245" w:rsidP="00981D1E" w:rsidRDefault="008B680E" w14:paraId="536A7300" w14:textId="77777777">
                <w:pPr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ExptRecptDt_PurchaseHeader</w:t>
                </w:r>
              </w:p>
            </w:tc>
          </w:sdtContent>
        </w:sdt>
        <w:sdt>
          <w:sdtPr>
            <w:rPr>
              <w:rFonts w:ascii="Garamond" w:hAnsi="Garamond"/>
            </w:r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Content>
            <w:tc>
              <w:tcPr>
                <w:tcW w:w="3744" w:type="dxa"/>
              </w:tcPr>
              <w:p w:rsidRPr="000534CB" w:rsidR="00E96245" w:rsidP="00981D1E" w:rsidRDefault="008B680E" w14:paraId="35CABA77" w14:textId="77777777">
                <w:pPr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ShipmentMethodDesc</w:t>
                </w:r>
              </w:p>
            </w:tc>
          </w:sdtContent>
        </w:sdt>
      </w:tr>
    </w:tbl>
    <w:p w:rsidR="00E96245" w:rsidP="001541E0" w:rsidRDefault="00E96245" w14:paraId="3026074A" w14:textId="77777777">
      <w:pPr>
        <w:pStyle w:val="Style1"/>
        <w:rPr>
          <w:sz w:val="20"/>
        </w:rPr>
      </w:pPr>
    </w:p>
    <w:tbl>
      <w:tblPr>
        <w:tblStyle w:val="TableGrid"/>
        <w:tblW w:w="52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551"/>
      </w:tblGrid>
      <w:tr w:rsidRPr="000534CB" w:rsidR="00350261" w:rsidTr="00350261" w14:paraId="19D0220E" w14:textId="77777777">
        <w:sdt>
          <w:sdtPr>
            <w:rPr>
              <w:rFonts w:ascii="Century Gothic" w:hAnsi="Century Gothic"/>
              <w:b w:val="0"/>
              <w:color w:val="0070C0"/>
            </w:rPr>
            <w:alias w:val="#Nav: /Purchase_Header/VendorInvoiceNo_Lbl"/>
            <w:tag w:val="#Nav: Standard_Purchase_Order/1322"/>
            <w:id w:val="254489581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</w:sdtPr>
          <w:sdtContent>
            <w:tc>
              <w:tcPr>
                <w:tcW w:w="2694" w:type="dxa"/>
              </w:tcPr>
              <w:p w:rsidRPr="000534CB" w:rsidR="00350261" w:rsidP="0011017D" w:rsidRDefault="00350261" w14:paraId="3DF27D25" w14:textId="77777777">
                <w:pPr>
                  <w:pStyle w:val="Heading1"/>
                  <w:outlineLvl w:val="0"/>
                  <w:rPr>
                    <w:rFonts w:ascii="Century Gothic" w:hAnsi="Century Gothic"/>
                    <w:b w:val="0"/>
                    <w:color w:val="0070C0"/>
                  </w:rPr>
                </w:pPr>
                <w:r>
                  <w:rPr>
                    <w:rFonts w:ascii="Century Gothic" w:hAnsi="Century Gothic"/>
                    <w:b w:val="0"/>
                    <w:color w:val="0070C0"/>
                  </w:rPr>
                  <w:t>VendorInvoiceNo_Lbl</w:t>
                </w:r>
              </w:p>
            </w:tc>
          </w:sdtContent>
        </w:sdt>
        <w:sdt>
          <w:sdtPr>
            <w:rPr>
              <w:rFonts w:ascii="Century Gothic" w:hAnsi="Century Gothic"/>
              <w:b w:val="0"/>
              <w:color w:val="0070C0"/>
            </w:rPr>
            <w:alias w:val="#Nav: /Purchase_Header/VendorOrderNo_Lbl"/>
            <w:tag w:val="#Nav: Standard_Purchase_Order/1322"/>
            <w:id w:val="166250414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</w:sdtPr>
          <w:sdtContent>
            <w:tc>
              <w:tcPr>
                <w:tcW w:w="2551" w:type="dxa"/>
              </w:tcPr>
              <w:p w:rsidRPr="000534CB" w:rsidR="00350261" w:rsidP="0011017D" w:rsidRDefault="00350261" w14:paraId="1AB7D76D" w14:textId="77777777">
                <w:pPr>
                  <w:pStyle w:val="Heading1"/>
                  <w:outlineLvl w:val="0"/>
                  <w:rPr>
                    <w:rFonts w:ascii="Century Gothic" w:hAnsi="Century Gothic"/>
                    <w:b w:val="0"/>
                    <w:color w:val="0070C0"/>
                  </w:rPr>
                </w:pPr>
                <w:r>
                  <w:rPr>
                    <w:rFonts w:ascii="Century Gothic" w:hAnsi="Century Gothic"/>
                    <w:b w:val="0"/>
                    <w:color w:val="0070C0"/>
                  </w:rPr>
                  <w:t>VendorOrderNo_Lbl</w:t>
                </w:r>
              </w:p>
            </w:tc>
          </w:sdtContent>
        </w:sdt>
      </w:tr>
      <w:tr w:rsidRPr="000534CB" w:rsidR="00350261" w:rsidTr="00350261" w14:paraId="3A09527F" w14:textId="77777777">
        <w:sdt>
          <w:sdtPr>
            <w:rPr>
              <w:rFonts w:ascii="Garamond" w:hAnsi="Garamond"/>
            </w:rPr>
            <w:alias w:val="#Nav: /Purchase_Header/VendorInvoiceNo"/>
            <w:tag w:val="#Nav: Standard_Purchase_Order/1322"/>
            <w:id w:val="-1553452184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</w:sdtPr>
          <w:sdtContent>
            <w:tc>
              <w:tcPr>
                <w:tcW w:w="2694" w:type="dxa"/>
              </w:tcPr>
              <w:p w:rsidRPr="000534CB" w:rsidR="00350261" w:rsidP="0011017D" w:rsidRDefault="00350261" w14:paraId="60B72210" w14:textId="77777777">
                <w:pPr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VendorInvoiceNo</w:t>
                </w:r>
              </w:p>
            </w:tc>
          </w:sdtContent>
        </w:sdt>
        <w:sdt>
          <w:sdtPr>
            <w:rPr>
              <w:rFonts w:ascii="Garamond" w:hAnsi="Garamond"/>
            </w:rPr>
            <w:alias w:val="#Nav: /Purchase_Header/VendorOrderNo"/>
            <w:tag w:val="#Nav: Standard_Purchase_Order/1322"/>
            <w:id w:val="-7559534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</w:sdtPr>
          <w:sdtContent>
            <w:tc>
              <w:tcPr>
                <w:tcW w:w="2551" w:type="dxa"/>
              </w:tcPr>
              <w:p w:rsidRPr="000534CB" w:rsidR="00350261" w:rsidP="0011017D" w:rsidRDefault="00350261" w14:paraId="6CA2BBBE" w14:textId="77777777">
                <w:pPr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VendorOrderNo</w:t>
                </w:r>
              </w:p>
            </w:tc>
          </w:sdtContent>
        </w:sdt>
      </w:tr>
    </w:tbl>
    <w:p w:rsidR="00350261" w:rsidP="001541E0" w:rsidRDefault="00350261" w14:paraId="12AEB053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534CB" w14:paraId="51E39C74" w14:textId="77777777">
        <w:trPr>
          <w:trHeight w:val="593"/>
        </w:trPr>
        <w:sdt>
          <w:sdtPr>
            <w:rPr>
              <w:rFonts w:ascii="Century Gothic" w:hAnsi="Century Gothic"/>
              <w:color w:val="FFFFFF" w:themeColor="background1"/>
            </w:r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Content>
            <w:tc>
              <w:tcPr>
                <w:tcW w:w="1440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0534CB" w:rsidR="008D2D2F" w:rsidP="007A2170" w:rsidRDefault="008B680E" w14:paraId="52AF1FFE" w14:textId="77777777">
                <w:pPr>
                  <w:pStyle w:val="Heading1"/>
                  <w:outlineLvl w:val="0"/>
                  <w:rPr>
                    <w:rFonts w:ascii="Century Gothic" w:hAnsi="Century Gothic"/>
                    <w:color w:val="FFFFFF" w:themeColor="background1"/>
                  </w:rPr>
                </w:pPr>
                <w:r>
                  <w:rPr>
                    <w:rFonts w:ascii="Century Gothic" w:hAnsi="Century Gothic"/>
                    <w:color w:val="FFFFFF" w:themeColor="background1"/>
                  </w:rPr>
                  <w:t>No_PurchLine_Lbl</w:t>
                </w:r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</w:r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Content>
            <w:tc>
              <w:tcPr>
                <w:tcW w:w="3420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0534CB" w:rsidR="008D2D2F" w:rsidP="007A2170" w:rsidRDefault="008B680E" w14:paraId="236B23D3" w14:textId="77777777">
                <w:pPr>
                  <w:pStyle w:val="Heading1"/>
                  <w:outlineLvl w:val="0"/>
                  <w:rPr>
                    <w:rFonts w:ascii="Century Gothic" w:hAnsi="Century Gothic"/>
                    <w:color w:val="FFFFFF" w:themeColor="background1"/>
                  </w:rPr>
                </w:pPr>
                <w:r>
                  <w:rPr>
                    <w:rFonts w:ascii="Century Gothic" w:hAnsi="Century Gothic"/>
                    <w:color w:val="FFFFFF" w:themeColor="background1"/>
                  </w:rPr>
                  <w:t>Desc_PurchLine_Lbl</w:t>
                </w:r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</w:r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Content>
            <w:tc>
              <w:tcPr>
                <w:tcW w:w="1440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0534CB" w:rsidR="008D2D2F" w:rsidP="007A2170" w:rsidRDefault="008B680E" w14:paraId="604A133E" w14:textId="77777777">
                <w:pPr>
                  <w:pStyle w:val="Heading1"/>
                  <w:jc w:val="right"/>
                  <w:outlineLvl w:val="0"/>
                  <w:rPr>
                    <w:rFonts w:ascii="Century Gothic" w:hAnsi="Century Gothic"/>
                    <w:color w:val="FFFFFF" w:themeColor="background1"/>
                  </w:rPr>
                </w:pPr>
                <w:r>
                  <w:rPr>
                    <w:rFonts w:ascii="Century Gothic" w:hAnsi="Century Gothic"/>
                    <w:color w:val="FFFFFF" w:themeColor="background1"/>
                  </w:rPr>
                  <w:t>Qty_PurchLine_Lbl</w:t>
                </w:r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</w:r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Content>
            <w:tc>
              <w:tcPr>
                <w:tcW w:w="1080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0534CB" w:rsidR="008D2D2F" w:rsidP="007A2170" w:rsidRDefault="008B680E" w14:paraId="14D11734" w14:textId="77777777">
                <w:pPr>
                  <w:pStyle w:val="Heading1"/>
                  <w:outlineLvl w:val="0"/>
                  <w:rPr>
                    <w:rFonts w:ascii="Century Gothic" w:hAnsi="Century Gothic"/>
                    <w:color w:val="FFFFFF" w:themeColor="background1"/>
                  </w:rPr>
                </w:pPr>
                <w:r>
                  <w:rPr>
                    <w:rFonts w:ascii="Century Gothic" w:hAnsi="Century Gothic"/>
                    <w:color w:val="FFFFFF" w:themeColor="background1"/>
                  </w:rPr>
                  <w:t>UOM_PurchLine_Lbl</w:t>
                </w:r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</w:r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Content>
            <w:tc>
              <w:tcPr>
                <w:tcW w:w="1233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0534CB" w:rsidR="008D2D2F" w:rsidP="007A2170" w:rsidRDefault="008B680E" w14:paraId="3473EC06" w14:textId="77777777">
                <w:pPr>
                  <w:pStyle w:val="Heading1"/>
                  <w:jc w:val="right"/>
                  <w:outlineLvl w:val="0"/>
                  <w:rPr>
                    <w:rFonts w:ascii="Century Gothic" w:hAnsi="Century Gothic"/>
                    <w:color w:val="FFFFFF" w:themeColor="background1"/>
                  </w:rPr>
                </w:pPr>
                <w:r>
                  <w:rPr>
                    <w:rFonts w:ascii="Century Gothic" w:hAnsi="Century Gothic"/>
                    <w:color w:val="FFFFFF" w:themeColor="background1"/>
                  </w:rPr>
                  <w:t>DirectUniCost_Lbl</w:t>
                </w:r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</w:r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Content>
            <w:tc>
              <w:tcPr>
                <w:tcW w:w="1621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0534CB" w:rsidR="008D2D2F" w:rsidP="006E60E9" w:rsidRDefault="008B680E" w14:paraId="5E327C9E" w14:textId="77777777">
                <w:pPr>
                  <w:pStyle w:val="Heading1"/>
                  <w:jc w:val="right"/>
                  <w:outlineLvl w:val="0"/>
                  <w:rPr>
                    <w:rFonts w:ascii="Century Gothic" w:hAnsi="Century Gothic"/>
                    <w:color w:val="FFFFFF" w:themeColor="background1"/>
                  </w:rPr>
                </w:pPr>
                <w:r>
                  <w:rPr>
                    <w:rFonts w:ascii="Century Gothic" w:hAnsi="Century Gothic"/>
                    <w:color w:val="FFFFFF" w:themeColor="background1"/>
                  </w:rPr>
                  <w:t>ItemLineAmount_Lbl</w:t>
                </w:r>
              </w:p>
            </w:tc>
          </w:sdtContent>
        </w:sdt>
      </w:tr>
      <w:sdt>
        <w:sdtPr>
          <w:rPr>
            <w:rFonts w:ascii="Garamond" w:hAnsi="Garamond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Content>
          <w:sdt>
            <w:sdtPr>
              <w:rPr>
                <w:rFonts w:ascii="Garamond" w:hAnsi="Garamond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Content>
              <w:tr w:rsidR="008D2D2F" w:rsidTr="00CE6A9E" w14:paraId="401609D3" w14:textId="77777777">
                <w:trPr>
                  <w:trHeight w:val="202"/>
                </w:trPr>
                <w:sdt>
                  <w:sdtPr>
                    <w:rPr>
                      <w:rFonts w:ascii="Garamond" w:hAnsi="Garamond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Content>
                    <w:tc>
                      <w:tcPr>
                        <w:tcW w:w="1440" w:type="dxa"/>
                        <w:tcBorders>
                          <w:bottom w:val="single" w:color="767171" w:themeColor="background2" w:themeShade="80" w:sz="4" w:space="0"/>
                        </w:tcBorders>
                      </w:tcPr>
                      <w:p w:rsidRPr="000534CB" w:rsidR="008D2D2F" w:rsidP="00505E7D" w:rsidRDefault="008B680E" w14:paraId="23F5ECED" w14:textId="77777777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Content>
                    <w:tc>
                      <w:tcPr>
                        <w:tcW w:w="3420" w:type="dxa"/>
                        <w:tcBorders>
                          <w:bottom w:val="single" w:color="767171" w:themeColor="background2" w:themeShade="80" w:sz="4" w:space="0"/>
                        </w:tcBorders>
                      </w:tcPr>
                      <w:p w:rsidRPr="000534CB" w:rsidR="008D2D2F" w:rsidP="00505E7D" w:rsidRDefault="008B680E" w14:paraId="2C8F1152" w14:textId="77777777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Content>
                    <w:tc>
                      <w:tcPr>
                        <w:tcW w:w="1440" w:type="dxa"/>
                        <w:tcBorders>
                          <w:bottom w:val="single" w:color="767171" w:themeColor="background2" w:themeShade="80" w:sz="4" w:space="0"/>
                        </w:tcBorders>
                      </w:tcPr>
                      <w:p w:rsidRPr="000534CB" w:rsidR="008D2D2F" w:rsidP="00505E7D" w:rsidRDefault="008B680E" w14:paraId="07984CBC" w14:textId="77777777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Content>
                    <w:tc>
                      <w:tcPr>
                        <w:tcW w:w="1080" w:type="dxa"/>
                        <w:tcBorders>
                          <w:bottom w:val="single" w:color="767171" w:themeColor="background2" w:themeShade="80" w:sz="4" w:space="0"/>
                        </w:tcBorders>
                      </w:tcPr>
                      <w:p w:rsidRPr="000534CB" w:rsidR="008D2D2F" w:rsidP="00505E7D" w:rsidRDefault="008B680E" w14:paraId="78C488E2" w14:textId="77777777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Content>
                    <w:tc>
                      <w:tcPr>
                        <w:tcW w:w="1233" w:type="dxa"/>
                        <w:tcBorders>
                          <w:bottom w:val="single" w:color="767171" w:themeColor="background2" w:themeShade="80" w:sz="4" w:space="0"/>
                        </w:tcBorders>
                      </w:tcPr>
                      <w:p w:rsidRPr="000534CB" w:rsidR="008D2D2F" w:rsidP="00505E7D" w:rsidRDefault="008B680E" w14:paraId="26C435F9" w14:textId="77777777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Content>
                    <w:tc>
                      <w:tcPr>
                        <w:tcW w:w="1621" w:type="dxa"/>
                        <w:tcBorders>
                          <w:bottom w:val="single" w:color="767171" w:themeColor="background2" w:themeShade="80" w:sz="4" w:space="0"/>
                        </w:tcBorders>
                      </w:tcPr>
                      <w:p w:rsidRPr="000534CB" w:rsidR="008D2D2F" w:rsidP="00505E7D" w:rsidRDefault="008B680E" w14:paraId="50574C46" w14:textId="77777777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075AA8" w:rsidTr="00CE6A9E" w14:paraId="59DEC879" w14:textId="77777777">
        <w:trPr>
          <w:trHeight w:val="202"/>
        </w:trPr>
        <w:tc>
          <w:tcPr>
            <w:tcW w:w="1440" w:type="dxa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</w:tcBorders>
          </w:tcPr>
          <w:p w:rsidRPr="000534CB" w:rsidR="00075AA8" w:rsidP="00B36099" w:rsidRDefault="00075AA8" w14:paraId="2883A8D0" w14:textId="77777777">
            <w:pPr>
              <w:pStyle w:val="Heading2"/>
              <w:outlineLvl w:val="1"/>
            </w:pPr>
          </w:p>
        </w:tc>
        <w:sdt>
          <w:sdtPr>
            <w:rPr>
              <w:rFonts w:ascii="Garamond" w:hAnsi="Garamond"/>
              <w:sz w:val="22"/>
              <w:szCs w:val="22"/>
            </w:rPr>
            <w:alias w:val="#Nav: /Purchase_Header/TaxBreakdown/BreakdownTitle"/>
            <w:tag w:val="#Nav: Standard_Purchase_Order/1322"/>
            <w:id w:val="-95101511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F1A553DA-C3F2-4CE6-8EDE-11DD994976F7}"/>
            <w:text/>
          </w:sdtPr>
          <w:sdtContent>
            <w:tc>
              <w:tcPr>
                <w:tcW w:w="3420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8E3E0C" w:rsidR="00075AA8" w:rsidP="008E3E0C" w:rsidRDefault="008E3E0C" w14:paraId="5DF00023" w14:textId="77777777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8E3E0C">
                  <w:rPr>
                    <w:rFonts w:ascii="Garamond" w:hAnsi="Garamond"/>
                    <w:sz w:val="22"/>
                    <w:szCs w:val="22"/>
                  </w:rPr>
                  <w:t>BreakdownTitle</w:t>
                </w:r>
              </w:p>
            </w:tc>
          </w:sdtContent>
        </w:sdt>
        <w:tc>
          <w:tcPr>
            <w:tcW w:w="1440" w:type="dxa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</w:tcBorders>
          </w:tcPr>
          <w:p w:rsidRPr="000534CB" w:rsidR="00075AA8" w:rsidP="00B36099" w:rsidRDefault="00075AA8" w14:paraId="5B4230FB" w14:textId="77777777">
            <w:pPr>
              <w:pStyle w:val="Heading2"/>
              <w:outlineLvl w:val="1"/>
            </w:pPr>
          </w:p>
        </w:tc>
        <w:sdt>
          <w:sdtPr>
            <w:rPr>
              <w:rFonts w:ascii="Garamond" w:hAnsi="Garamond"/>
              <w:sz w:val="22"/>
              <w:szCs w:val="22"/>
            </w:r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F1A553DA-C3F2-4CE6-8EDE-11DD994976F7}"/>
            <w:text/>
          </w:sdtPr>
          <w:sdtContent>
            <w:tc>
              <w:tcPr>
                <w:tcW w:w="2313" w:type="dxa"/>
                <w:gridSpan w:val="2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B36099" w:rsidR="00075AA8" w:rsidP="0079081D" w:rsidRDefault="008B680E" w14:paraId="155DE71A" w14:textId="77777777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B36099">
                  <w:rPr>
                    <w:rFonts w:ascii="Garamond" w:hAnsi="Garamond"/>
                    <w:sz w:val="22"/>
                    <w:szCs w:val="22"/>
                  </w:rPr>
                  <w:t>Subtotal_Lbl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F1A553DA-C3F2-4CE6-8EDE-11DD994976F7}"/>
            <w:text/>
          </w:sdtPr>
          <w:sdtContent>
            <w:tc>
              <w:tcPr>
                <w:tcW w:w="1621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B36099" w:rsidR="00075AA8" w:rsidP="0079081D" w:rsidRDefault="008B680E" w14:paraId="4E7782B9" w14:textId="77777777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B36099">
                  <w:rPr>
                    <w:rFonts w:ascii="Garamond" w:hAnsi="Garamond"/>
                    <w:sz w:val="22"/>
                    <w:szCs w:val="22"/>
                  </w:rPr>
                  <w:t>TotalSubTotal</w:t>
                </w:r>
              </w:p>
            </w:tc>
          </w:sdtContent>
        </w:sdt>
      </w:tr>
      <w:tr w:rsidR="00075AA8" w:rsidTr="00CE6A9E" w14:paraId="3C7EC4BD" w14:textId="77777777">
        <w:trPr>
          <w:trHeight w:val="202"/>
        </w:trPr>
        <w:tc>
          <w:tcPr>
            <w:tcW w:w="1440" w:type="dxa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</w:tcBorders>
          </w:tcPr>
          <w:p w:rsidRPr="000534CB" w:rsidR="00075AA8" w:rsidP="00B36099" w:rsidRDefault="00075AA8" w14:paraId="52BDBEEB" w14:textId="77777777">
            <w:pPr>
              <w:pStyle w:val="Heading2"/>
              <w:outlineLvl w:val="1"/>
            </w:pPr>
          </w:p>
        </w:tc>
        <w:sdt>
          <w:sdtPr>
            <w:rPr>
              <w:rFonts w:ascii="Garamond" w:hAnsi="Garamond"/>
              <w:sz w:val="22"/>
              <w:szCs w:val="22"/>
            </w:rPr>
            <w:alias w:val="#Nav: /Purchase_Header/TaxBreakdown/BreakdownLabel1"/>
            <w:tag w:val="#Nav: Standard_Purchase_Order/1322"/>
            <w:id w:val="40256785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F1A553DA-C3F2-4CE6-8EDE-11DD994976F7}"/>
            <w:text/>
          </w:sdtPr>
          <w:sdtContent>
            <w:tc>
              <w:tcPr>
                <w:tcW w:w="3420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8E3E0C" w:rsidR="00075AA8" w:rsidP="008E3E0C" w:rsidRDefault="008E3E0C" w14:paraId="54522BF7" w14:textId="77777777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8E3E0C">
                  <w:rPr>
                    <w:rFonts w:ascii="Garamond" w:hAnsi="Garamond"/>
                    <w:sz w:val="22"/>
                    <w:szCs w:val="22"/>
                  </w:rPr>
                  <w:t>BreakdownLabel1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TaxBreakdown/BreakdownAmt1"/>
            <w:tag w:val="#Nav: Standard_Purchase_Order/1322"/>
            <w:id w:val="-27183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F1A553DA-C3F2-4CE6-8EDE-11DD994976F7}"/>
            <w:text/>
          </w:sdtPr>
          <w:sdtContent>
            <w:tc>
              <w:tcPr>
                <w:tcW w:w="1440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8E3E0C" w:rsidR="00075AA8" w:rsidP="00B36099" w:rsidRDefault="008E3E0C" w14:paraId="6F6D8077" w14:textId="77777777">
                <w:pPr>
                  <w:pStyle w:val="Heading2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8E3E0C">
                  <w:rPr>
                    <w:rFonts w:ascii="Garamond" w:hAnsi="Garamond"/>
                    <w:sz w:val="22"/>
                    <w:szCs w:val="22"/>
                  </w:rPr>
                  <w:t>BreakdownAmt1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F1A553DA-C3F2-4CE6-8EDE-11DD994976F7}"/>
            <w:text/>
          </w:sdtPr>
          <w:sdtContent>
            <w:tc>
              <w:tcPr>
                <w:tcW w:w="2313" w:type="dxa"/>
                <w:gridSpan w:val="2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B36099" w:rsidR="00075AA8" w:rsidP="0079081D" w:rsidRDefault="008B680E" w14:paraId="56E637FC" w14:textId="77777777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B36099">
                  <w:rPr>
                    <w:rFonts w:ascii="Garamond" w:hAnsi="Garamond"/>
                    <w:sz w:val="22"/>
                    <w:szCs w:val="22"/>
                  </w:rPr>
                  <w:t>InvoiceDiscountCaption_Lbl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F1A553DA-C3F2-4CE6-8EDE-11DD994976F7}"/>
            <w:text/>
          </w:sdtPr>
          <w:sdtContent>
            <w:tc>
              <w:tcPr>
                <w:tcW w:w="1621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B36099" w:rsidR="00075AA8" w:rsidP="0079081D" w:rsidRDefault="008B680E" w14:paraId="58FEA7F8" w14:textId="77777777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B36099">
                  <w:rPr>
                    <w:rFonts w:ascii="Garamond" w:hAnsi="Garamond"/>
                    <w:sz w:val="22"/>
                    <w:szCs w:val="22"/>
                  </w:rPr>
                  <w:t>TotalInvoiceDiscountAmount</w:t>
                </w:r>
              </w:p>
            </w:tc>
          </w:sdtContent>
        </w:sdt>
      </w:tr>
      <w:tr w:rsidR="00075AA8" w:rsidTr="00CE6A9E" w14:paraId="4115BA88" w14:textId="77777777">
        <w:trPr>
          <w:trHeight w:val="202"/>
        </w:trPr>
        <w:tc>
          <w:tcPr>
            <w:tcW w:w="1440" w:type="dxa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</w:tcBorders>
          </w:tcPr>
          <w:p w:rsidRPr="000534CB" w:rsidR="00075AA8" w:rsidP="00B36099" w:rsidRDefault="00075AA8" w14:paraId="664E52DC" w14:textId="77777777">
            <w:pPr>
              <w:pStyle w:val="Heading2"/>
              <w:outlineLvl w:val="1"/>
            </w:pPr>
          </w:p>
        </w:tc>
        <w:sdt>
          <w:sdtPr>
            <w:rPr>
              <w:rFonts w:ascii="Garamond" w:hAnsi="Garamond"/>
              <w:sz w:val="22"/>
              <w:szCs w:val="22"/>
            </w:rPr>
            <w:alias w:val="#Nav: /Purchase_Header/TaxBreakdown/BreakdownLabel2"/>
            <w:tag w:val="#Nav: Standard_Purchase_Order/1322"/>
            <w:id w:val="-98979593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F1A553DA-C3F2-4CE6-8EDE-11DD994976F7}"/>
            <w:text/>
          </w:sdtPr>
          <w:sdtContent>
            <w:tc>
              <w:tcPr>
                <w:tcW w:w="3420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8E3E0C" w:rsidR="00075AA8" w:rsidP="008E3E0C" w:rsidRDefault="008E3E0C" w14:paraId="65CDB7B5" w14:textId="77777777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8E3E0C">
                  <w:rPr>
                    <w:rFonts w:ascii="Garamond" w:hAnsi="Garamond"/>
                    <w:sz w:val="22"/>
                    <w:szCs w:val="22"/>
                  </w:rPr>
                  <w:t>BreakdownLabel2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TaxBreakdown/BreakdownAmt2"/>
            <w:tag w:val="#Nav: Standard_Purchase_Order/1322"/>
            <w:id w:val="81538209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F1A553DA-C3F2-4CE6-8EDE-11DD994976F7}"/>
            <w:text/>
          </w:sdtPr>
          <w:sdtContent>
            <w:tc>
              <w:tcPr>
                <w:tcW w:w="1440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8E3E0C" w:rsidR="00075AA8" w:rsidP="00B36099" w:rsidRDefault="008E3E0C" w14:paraId="200D8947" w14:textId="77777777">
                <w:pPr>
                  <w:pStyle w:val="Heading2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8E3E0C">
                  <w:rPr>
                    <w:rFonts w:ascii="Garamond" w:hAnsi="Garamond"/>
                    <w:sz w:val="22"/>
                    <w:szCs w:val="22"/>
                  </w:rPr>
                  <w:t>BreakdownAmt2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F1A553DA-C3F2-4CE6-8EDE-11DD994976F7}"/>
            <w:text/>
          </w:sdtPr>
          <w:sdtContent>
            <w:tc>
              <w:tcPr>
                <w:tcW w:w="2313" w:type="dxa"/>
                <w:gridSpan w:val="2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B36099" w:rsidR="00075AA8" w:rsidP="0079081D" w:rsidRDefault="008B680E" w14:paraId="42581932" w14:textId="77777777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B36099">
                  <w:rPr>
                    <w:rFonts w:ascii="Garamond" w:hAnsi="Garamond"/>
                    <w:sz w:val="22"/>
                    <w:szCs w:val="22"/>
                  </w:rPr>
                  <w:t>Tax_Lbl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F1A553DA-C3F2-4CE6-8EDE-11DD994976F7}"/>
            <w:text/>
          </w:sdtPr>
          <w:sdtContent>
            <w:tc>
              <w:tcPr>
                <w:tcW w:w="1621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B36099" w:rsidR="00075AA8" w:rsidP="0079081D" w:rsidRDefault="008B680E" w14:paraId="48CB7A0A" w14:textId="77777777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B36099">
                  <w:rPr>
                    <w:rFonts w:ascii="Garamond" w:hAnsi="Garamond"/>
                    <w:sz w:val="22"/>
                    <w:szCs w:val="22"/>
                  </w:rPr>
                  <w:t>TaxAmount</w:t>
                </w:r>
              </w:p>
            </w:tc>
          </w:sdtContent>
        </w:sdt>
      </w:tr>
      <w:tr w:rsidR="00505E7D" w:rsidTr="00CE6A9E" w14:paraId="327F4612" w14:textId="77777777">
        <w:trPr>
          <w:trHeight w:val="202"/>
        </w:trPr>
        <w:tc>
          <w:tcPr>
            <w:tcW w:w="1440" w:type="dxa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</w:tcBorders>
          </w:tcPr>
          <w:p w:rsidRPr="000534CB" w:rsidR="00505E7D" w:rsidP="00B36099" w:rsidRDefault="00505E7D" w14:paraId="14377077" w14:textId="77777777">
            <w:pPr>
              <w:pStyle w:val="Heading2"/>
              <w:outlineLvl w:val="1"/>
            </w:pPr>
          </w:p>
        </w:tc>
        <w:sdt>
          <w:sdtPr>
            <w:rPr>
              <w:rFonts w:ascii="Garamond" w:hAnsi="Garamond"/>
              <w:sz w:val="22"/>
              <w:szCs w:val="22"/>
            </w:rPr>
            <w:id w:val="-91516786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3[1]" w:storeItemID="{F1A553DA-C3F2-4CE6-8EDE-11DD994976F7}"/>
            <w:text/>
            <w:alias w:val="#Nav: /Purchase_Header/TaxBreakdown/BreakdownLabel3"/>
            <w:tag w:val="#Nav: Standard_Purchase_Order/1322"/>
          </w:sdtPr>
          <w:sdtContent>
            <w:tc>
              <w:tcPr>
                <w:tcW w:w="3420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="00505E7D" w:rsidP="008E3E0C" w:rsidRDefault="00505E7D" w14:paraId="2DE25063" w14:textId="5B2E3C44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>
                  <w:rPr>
                    <w:rFonts w:ascii="Garamond" w:hAnsi="Garamond"/>
                    <w:sz w:val="22"/>
                    <w:szCs w:val="22"/>
                  </w:rPr>
                  <w:t>BreakdownLabel3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id w:val="173928656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3[1]" w:storeItemID="{F1A553DA-C3F2-4CE6-8EDE-11DD994976F7}"/>
            <w:text/>
            <w:alias w:val="#Nav: /Purchase_Header/TaxBreakdown/BreakdownAmt3"/>
            <w:tag w:val="#Nav: Standard_Purchase_Order/1322"/>
          </w:sdtPr>
          <w:sdtContent>
            <w:tc>
              <w:tcPr>
                <w:tcW w:w="1440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="00505E7D" w:rsidP="00B36099" w:rsidRDefault="00505E7D" w14:paraId="5E32A08F" w14:textId="702E68D4">
                <w:pPr>
                  <w:pStyle w:val="Heading2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>
                  <w:rPr>
                    <w:rFonts w:ascii="Garamond" w:hAnsi="Garamond"/>
                    <w:sz w:val="22"/>
                    <w:szCs w:val="22"/>
                  </w:rPr>
                  <w:t>BreakdownAmt3</w:t>
                </w:r>
              </w:p>
            </w:tc>
          </w:sdtContent>
        </w:sdt>
        <w:tc>
          <w:tcPr>
            <w:tcW w:w="2313" w:type="dxa"/>
            <w:gridSpan w:val="2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</w:tcBorders>
          </w:tcPr>
          <w:p w:rsidR="00505E7D" w:rsidP="0079081D" w:rsidRDefault="00505E7D" w14:paraId="57466970" w14:textId="77777777">
            <w:pPr>
              <w:pStyle w:val="Heading2"/>
              <w:jc w:val="right"/>
              <w:outlineLvl w:val="1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21" w:type="dxa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</w:tcBorders>
          </w:tcPr>
          <w:p w:rsidR="00505E7D" w:rsidP="0079081D" w:rsidRDefault="00505E7D" w14:paraId="4347BF36" w14:textId="77777777">
            <w:pPr>
              <w:pStyle w:val="Heading2"/>
              <w:jc w:val="right"/>
              <w:outlineLvl w:val="1"/>
              <w:rPr>
                <w:rFonts w:ascii="Garamond" w:hAnsi="Garamond"/>
                <w:sz w:val="22"/>
                <w:szCs w:val="22"/>
              </w:rPr>
            </w:pPr>
          </w:p>
        </w:tc>
      </w:tr>
      <w:tr w:rsidR="00505E7D" w:rsidTr="00CE6A9E" w14:paraId="0362D93E" w14:textId="77777777">
        <w:trPr>
          <w:trHeight w:val="202"/>
        </w:trPr>
        <w:tc>
          <w:tcPr>
            <w:tcW w:w="1440" w:type="dxa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</w:tcBorders>
          </w:tcPr>
          <w:p w:rsidRPr="000534CB" w:rsidR="00505E7D" w:rsidP="00B36099" w:rsidRDefault="00505E7D" w14:paraId="5C1D19E3" w14:textId="77777777">
            <w:pPr>
              <w:pStyle w:val="Heading2"/>
              <w:outlineLvl w:val="1"/>
            </w:pPr>
          </w:p>
        </w:tc>
        <w:sdt>
          <w:sdtPr>
            <w:rPr>
              <w:rFonts w:ascii="Garamond" w:hAnsi="Garamond"/>
              <w:sz w:val="22"/>
              <w:szCs w:val="22"/>
            </w:rPr>
            <w:id w:val="-102770826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4[1]" w:storeItemID="{F1A553DA-C3F2-4CE6-8EDE-11DD994976F7}"/>
            <w:text/>
            <w:alias w:val="#Nav: /Purchase_Header/TaxBreakdown/BreakdownLabel4"/>
            <w:tag w:val="#Nav: Standard_Purchase_Order/1322"/>
          </w:sdtPr>
          <w:sdtContent>
            <w:tc>
              <w:tcPr>
                <w:tcW w:w="3420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="00505E7D" w:rsidP="008E3E0C" w:rsidRDefault="00505E7D" w14:paraId="6376EECE" w14:textId="47F52559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>
                  <w:rPr>
                    <w:rFonts w:ascii="Garamond" w:hAnsi="Garamond"/>
                    <w:sz w:val="22"/>
                    <w:szCs w:val="22"/>
                  </w:rPr>
                  <w:t>BreakdownLabel4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id w:val="14177983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4[1]" w:storeItemID="{F1A553DA-C3F2-4CE6-8EDE-11DD994976F7}"/>
            <w:text/>
            <w:alias w:val="#Nav: /Purchase_Header/TaxBreakdown/BreakdownAmt4"/>
            <w:tag w:val="#Nav: Standard_Purchase_Order/1322"/>
          </w:sdtPr>
          <w:sdtContent>
            <w:tc>
              <w:tcPr>
                <w:tcW w:w="1440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="00505E7D" w:rsidP="00B36099" w:rsidRDefault="00505E7D" w14:paraId="64B450C4" w14:textId="18884AF0">
                <w:pPr>
                  <w:pStyle w:val="Heading2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>
                  <w:rPr>
                    <w:rFonts w:ascii="Garamond" w:hAnsi="Garamond"/>
                    <w:sz w:val="22"/>
                    <w:szCs w:val="22"/>
                  </w:rPr>
                  <w:t>BreakdownAmt4</w:t>
                </w:r>
              </w:p>
            </w:tc>
          </w:sdtContent>
        </w:sdt>
        <w:tc>
          <w:tcPr>
            <w:tcW w:w="2313" w:type="dxa"/>
            <w:gridSpan w:val="2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</w:tcBorders>
          </w:tcPr>
          <w:p w:rsidR="00505E7D" w:rsidP="0079081D" w:rsidRDefault="00505E7D" w14:paraId="748B59AC" w14:textId="77777777">
            <w:pPr>
              <w:pStyle w:val="Heading2"/>
              <w:jc w:val="right"/>
              <w:outlineLvl w:val="1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21" w:type="dxa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</w:tcBorders>
          </w:tcPr>
          <w:p w:rsidR="00505E7D" w:rsidP="0079081D" w:rsidRDefault="00505E7D" w14:paraId="20FC1FF6" w14:textId="77777777">
            <w:pPr>
              <w:pStyle w:val="Heading2"/>
              <w:jc w:val="right"/>
              <w:outlineLvl w:val="1"/>
              <w:rPr>
                <w:rFonts w:ascii="Garamond" w:hAnsi="Garamond"/>
                <w:sz w:val="22"/>
                <w:szCs w:val="22"/>
              </w:rPr>
            </w:pPr>
          </w:p>
        </w:tc>
      </w:tr>
      <w:tr w:rsidR="00075AA8" w:rsidTr="00CE6A9E" w14:paraId="4E039683" w14:textId="77777777">
        <w:trPr>
          <w:trHeight w:val="202"/>
        </w:trPr>
        <w:tc>
          <w:tcPr>
            <w:tcW w:w="1440" w:type="dxa"/>
            <w:tcBorders>
              <w:top w:val="single" w:color="767171" w:themeColor="background2" w:themeShade="80" w:sz="4" w:space="0"/>
              <w:bottom w:val="single" w:color="auto" w:sz="4" w:space="0"/>
            </w:tcBorders>
          </w:tcPr>
          <w:p w:rsidRPr="000534CB" w:rsidR="00075AA8" w:rsidP="00B36099" w:rsidRDefault="00075AA8" w14:paraId="79A1D8A2" w14:textId="77777777">
            <w:pPr>
              <w:pStyle w:val="Heading2"/>
              <w:outlineLvl w:val="1"/>
            </w:pPr>
          </w:p>
        </w:tc>
        <w:tc>
          <w:tcPr>
            <w:tcW w:w="3420" w:type="dxa"/>
            <w:tcBorders>
              <w:top w:val="single" w:color="767171" w:themeColor="background2" w:themeShade="80" w:sz="4" w:space="0"/>
              <w:bottom w:val="single" w:color="auto" w:sz="4" w:space="0"/>
            </w:tcBorders>
          </w:tcPr>
          <w:p w:rsidRPr="000534CB" w:rsidR="00075AA8" w:rsidP="00B36099" w:rsidRDefault="00075AA8" w14:paraId="5100A7E6" w14:textId="77777777">
            <w:pPr>
              <w:pStyle w:val="Heading2"/>
              <w:outlineLvl w:val="1"/>
            </w:pPr>
          </w:p>
        </w:tc>
        <w:tc>
          <w:tcPr>
            <w:tcW w:w="1440" w:type="dxa"/>
            <w:tcBorders>
              <w:top w:val="single" w:color="767171" w:themeColor="background2" w:themeShade="80" w:sz="4" w:space="0"/>
              <w:bottom w:val="single" w:color="auto" w:sz="4" w:space="0"/>
            </w:tcBorders>
          </w:tcPr>
          <w:p w:rsidRPr="000534CB" w:rsidR="00075AA8" w:rsidP="00B36099" w:rsidRDefault="00075AA8" w14:paraId="213615DF" w14:textId="77777777">
            <w:pPr>
              <w:pStyle w:val="Heading2"/>
              <w:outlineLvl w:val="1"/>
            </w:pPr>
          </w:p>
        </w:tc>
        <w:sdt>
          <w:sdtPr>
            <w:rPr>
              <w:rFonts w:ascii="Garamond" w:hAnsi="Garamond"/>
              <w:b/>
              <w:sz w:val="22"/>
              <w:szCs w:val="22"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F1A553DA-C3F2-4CE6-8EDE-11DD994976F7}"/>
            <w:text/>
          </w:sdtPr>
          <w:sdtContent>
            <w:tc>
              <w:tcPr>
                <w:tcW w:w="2313" w:type="dxa"/>
                <w:gridSpan w:val="2"/>
                <w:tcBorders>
                  <w:top w:val="single" w:color="767171" w:themeColor="background2" w:themeShade="80" w:sz="4" w:space="0"/>
                  <w:bottom w:val="single" w:color="auto" w:sz="4" w:space="0"/>
                </w:tcBorders>
              </w:tcPr>
              <w:p w:rsidRPr="00B36099" w:rsidR="00075AA8" w:rsidP="0079081D" w:rsidRDefault="008B680E" w14:paraId="32F1D465" w14:textId="77777777">
                <w:pPr>
                  <w:pStyle w:val="Heading2"/>
                  <w:jc w:val="right"/>
                  <w:outlineLvl w:val="1"/>
                  <w:rPr>
                    <w:rFonts w:ascii="Garamond" w:hAnsi="Garamond"/>
                    <w:b/>
                    <w:sz w:val="22"/>
                    <w:szCs w:val="22"/>
                  </w:rPr>
                </w:pPr>
                <w:r w:rsidRPr="00B36099">
                  <w:rPr>
                    <w:rFonts w:ascii="Garamond" w:hAnsi="Garamond"/>
                    <w:b/>
                    <w:sz w:val="22"/>
                    <w:szCs w:val="22"/>
                  </w:rPr>
                  <w:t>TotalText</w:t>
                </w:r>
              </w:p>
            </w:tc>
          </w:sdtContent>
        </w:sdt>
        <w:sdt>
          <w:sdtPr>
            <w:rPr>
              <w:rFonts w:ascii="Garamond" w:hAnsi="Garamond"/>
              <w:b/>
              <w:sz w:val="22"/>
              <w:szCs w:val="22"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Content>
            <w:tc>
              <w:tcPr>
                <w:tcW w:w="1621" w:type="dxa"/>
                <w:tcBorders>
                  <w:top w:val="single" w:color="767171" w:themeColor="background2" w:themeShade="80" w:sz="4" w:space="0"/>
                  <w:bottom w:val="single" w:color="auto" w:sz="4" w:space="0"/>
                </w:tcBorders>
              </w:tcPr>
              <w:p w:rsidRPr="00B36099" w:rsidR="00075AA8" w:rsidP="0079081D" w:rsidRDefault="008B680E" w14:paraId="026DEC01" w14:textId="77777777">
                <w:pPr>
                  <w:pStyle w:val="Heading2"/>
                  <w:jc w:val="right"/>
                  <w:outlineLvl w:val="1"/>
                  <w:rPr>
                    <w:rFonts w:ascii="Garamond" w:hAnsi="Garamond"/>
                    <w:b/>
                    <w:sz w:val="22"/>
                    <w:szCs w:val="22"/>
                  </w:rPr>
                </w:pPr>
                <w:r w:rsidRPr="00B36099">
                  <w:rPr>
                    <w:rFonts w:ascii="Garamond" w:hAnsi="Garamond"/>
                    <w:b/>
                    <w:sz w:val="22"/>
                    <w:szCs w:val="22"/>
                  </w:rPr>
                  <w:t>TotalAmount</w:t>
                </w:r>
              </w:p>
            </w:tc>
          </w:sdtContent>
        </w:sdt>
      </w:tr>
    </w:tbl>
    <w:p w:rsidR="00255D8C" w:rsidP="001541E0" w:rsidRDefault="00255D8C" w14:paraId="7AB2099D" w14:textId="77777777">
      <w:pPr>
        <w:pStyle w:val="Style1"/>
        <w:rPr>
          <w:sz w:val="20"/>
        </w:rPr>
      </w:pPr>
    </w:p>
    <w:sectPr w:rsidR="00255D8C" w:rsidSect="00200E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2" w:right="562" w:bottom="562" w:left="1138" w:header="562" w:footer="5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2627" w:rsidP="00E40C63" w:rsidRDefault="00F22627" w14:paraId="637A7C49" w14:textId="77777777">
      <w:pPr>
        <w:spacing w:after="0"/>
      </w:pPr>
      <w:r>
        <w:separator/>
      </w:r>
    </w:p>
  </w:endnote>
  <w:endnote w:type="continuationSeparator" w:id="0">
    <w:p w:rsidR="00F22627" w:rsidP="00E40C63" w:rsidRDefault="00F22627" w14:paraId="0A0A5B3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0C16" w:rsidRDefault="00A90C16" w14:paraId="6E30CA6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7"/>
    </w:tblGrid>
    <w:tr w:rsidRPr="00982950" w:rsidR="001D1CE2" w:rsidTr="00C43401" w14:paraId="0F1BD19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6"/>
          </w:tblGrid>
          <w:tr w:rsidR="00C43401" w:rsidTr="00C43401" w14:paraId="62EA763F" w14:textId="77777777">
            <w:tc>
              <w:tcPr>
                <w:tcW w:w="5000" w:type="pct"/>
              </w:tcPr>
              <w:p w:rsidR="00C43401" w:rsidP="0090637C" w:rsidRDefault="00C43401" w14:paraId="5A0A945C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57C72D25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3945407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674C520" w14:textId="77777777">
      <w:sdt>
        <w:sdtPr>
          <w:rPr>
            <w:rFonts w:ascii="Century Gothic" w:hAnsi="Century Gothic"/>
            <w:color w:val="0070C0"/>
          </w:r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Content>
          <w:tc>
            <w:tcPr>
              <w:tcW w:w="4118" w:type="dxa"/>
            </w:tcPr>
            <w:p w:rsidRPr="000534CB" w:rsidR="004E6401" w:rsidP="004E6401" w:rsidRDefault="004E6401" w14:paraId="56A10752" w14:textId="77777777">
              <w:pPr>
                <w:pStyle w:val="Heading2"/>
                <w:outlineLvl w:val="1"/>
                <w:rPr>
                  <w:rFonts w:ascii="Century Gothic" w:hAnsi="Century Gothic"/>
                  <w:color w:val="0070C0"/>
                </w:rPr>
              </w:pPr>
              <w:r w:rsidRPr="000534CB">
                <w:rPr>
                  <w:rFonts w:ascii="Century Gothic" w:hAnsi="Century Gothic"/>
                  <w:color w:val="0070C0"/>
                </w:rPr>
                <w:t>CompanyHomePage_Lbl</w:t>
              </w:r>
            </w:p>
          </w:tc>
        </w:sdtContent>
      </w:sdt>
      <w:sdt>
        <w:sdtPr>
          <w:rPr>
            <w:rFonts w:ascii="Century Gothic" w:hAnsi="Century Gothic"/>
            <w:color w:val="0070C0"/>
          </w:r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Content>
          <w:tc>
            <w:tcPr>
              <w:tcW w:w="1958" w:type="dxa"/>
            </w:tcPr>
            <w:p w:rsidRPr="000534CB" w:rsidR="004E6401" w:rsidP="004E6401" w:rsidRDefault="004E6401" w14:paraId="7AA2ACAD" w14:textId="77777777">
              <w:pPr>
                <w:pStyle w:val="Heading2"/>
                <w:outlineLvl w:val="1"/>
                <w:rPr>
                  <w:rFonts w:ascii="Century Gothic" w:hAnsi="Century Gothic"/>
                  <w:color w:val="0070C0"/>
                </w:rPr>
              </w:pPr>
              <w:r w:rsidRPr="000534CB">
                <w:rPr>
                  <w:rFonts w:ascii="Century Gothic" w:hAnsi="Century Gothic"/>
                  <w:color w:val="0070C0"/>
                </w:rPr>
                <w:t>CompanyPhoneNo_Lbl</w:t>
              </w:r>
            </w:p>
          </w:tc>
        </w:sdtContent>
      </w:sdt>
      <w:sdt>
        <w:sdtPr>
          <w:rPr>
            <w:rFonts w:ascii="Century Gothic" w:hAnsi="Century Gothic"/>
            <w:color w:val="0070C0"/>
          </w:r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Content>
          <w:tc>
            <w:tcPr>
              <w:tcW w:w="4118" w:type="dxa"/>
            </w:tcPr>
            <w:p w:rsidRPr="000534CB" w:rsidR="004E6401" w:rsidP="004E6401" w:rsidRDefault="004E6401" w14:paraId="4DC76B86" w14:textId="77777777">
              <w:pPr>
                <w:pStyle w:val="Heading2"/>
                <w:outlineLvl w:val="1"/>
                <w:rPr>
                  <w:rFonts w:ascii="Century Gothic" w:hAnsi="Century Gothic"/>
                  <w:color w:val="0070C0"/>
                </w:rPr>
              </w:pPr>
              <w:r w:rsidRPr="000534CB">
                <w:rPr>
                  <w:rFonts w:ascii="Century Gothic" w:hAnsi="Century Gothic"/>
                  <w:color w:val="0070C0"/>
                </w:rPr>
                <w:t>CompanyEmail_Lbl</w:t>
              </w:r>
            </w:p>
          </w:tc>
        </w:sdtContent>
      </w:sdt>
    </w:tr>
    <w:tr w:rsidR="004E6401" w:rsidTr="00AC60A2" w14:paraId="35B2159B" w14:textId="77777777">
      <w:sdt>
        <w:sdtPr>
          <w:rPr>
            <w:rFonts w:ascii="Garamond" w:hAnsi="Garamond"/>
          </w:r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Content>
          <w:tc>
            <w:tcPr>
              <w:tcW w:w="4118" w:type="dxa"/>
            </w:tcPr>
            <w:p w:rsidRPr="000534CB" w:rsidR="004E6401" w:rsidP="004E6401" w:rsidRDefault="004E6401" w14:paraId="78BB4778" w14:textId="77777777">
              <w:pPr>
                <w:rPr>
                  <w:rFonts w:ascii="Garamond" w:hAnsi="Garamond"/>
                </w:rPr>
              </w:pPr>
              <w:r w:rsidRPr="000534CB">
                <w:rPr>
                  <w:rFonts w:ascii="Garamond" w:hAnsi="Garamond"/>
                </w:rPr>
                <w:t>CompanyHomePage</w:t>
              </w:r>
            </w:p>
          </w:tc>
        </w:sdtContent>
      </w:sdt>
      <w:sdt>
        <w:sdtPr>
          <w:rPr>
            <w:rFonts w:ascii="Garamond" w:hAnsi="Garamond"/>
          </w:r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Content>
          <w:tc>
            <w:tcPr>
              <w:tcW w:w="1958" w:type="dxa"/>
            </w:tcPr>
            <w:p w:rsidRPr="000534CB" w:rsidR="004E6401" w:rsidP="004E6401" w:rsidRDefault="004E6401" w14:paraId="43B1C7B2" w14:textId="77777777">
              <w:pPr>
                <w:rPr>
                  <w:rFonts w:ascii="Garamond" w:hAnsi="Garamond"/>
                </w:rPr>
              </w:pPr>
              <w:r w:rsidRPr="000534CB">
                <w:rPr>
                  <w:rFonts w:ascii="Garamond" w:hAnsi="Garamond"/>
                </w:rPr>
                <w:t>CompanyPhoneNo</w:t>
              </w:r>
            </w:p>
          </w:tc>
        </w:sdtContent>
      </w:sdt>
      <w:sdt>
        <w:sdtPr>
          <w:rPr>
            <w:rFonts w:ascii="Garamond" w:hAnsi="Garamond"/>
          </w:r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Content>
          <w:tc>
            <w:tcPr>
              <w:tcW w:w="4118" w:type="dxa"/>
            </w:tcPr>
            <w:p w:rsidRPr="000534CB" w:rsidR="004E6401" w:rsidP="004E6401" w:rsidRDefault="004E6401" w14:paraId="1646D04F" w14:textId="77777777">
              <w:pPr>
                <w:rPr>
                  <w:rFonts w:ascii="Garamond" w:hAnsi="Garamond"/>
                </w:rPr>
              </w:pPr>
              <w:r w:rsidRPr="000534CB">
                <w:rPr>
                  <w:rFonts w:ascii="Garamond" w:hAnsi="Garamond"/>
                </w:rPr>
                <w:t>CompanyEMail</w:t>
              </w:r>
            </w:p>
          </w:tc>
        </w:sdtContent>
      </w:sdt>
    </w:tr>
  </w:tbl>
  <w:p w:rsidR="00F17602" w:rsidRDefault="00F17602" w14:paraId="0BF3A9E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2627" w:rsidP="00E40C63" w:rsidRDefault="00F22627" w14:paraId="5E4FE1AD" w14:textId="77777777">
      <w:pPr>
        <w:spacing w:after="0"/>
      </w:pPr>
      <w:r>
        <w:separator/>
      </w:r>
    </w:p>
  </w:footnote>
  <w:footnote w:type="continuationSeparator" w:id="0">
    <w:p w:rsidR="00F22627" w:rsidP="00E40C63" w:rsidRDefault="00F22627" w14:paraId="21E840E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0C16" w:rsidRDefault="00A90C16" w14:paraId="7CF0D59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8"/>
    </w:tblGrid>
    <w:tr w:rsidR="00C43401" w:rsidTr="004903A9" w14:paraId="2E60727D" w14:textId="77777777">
      <w:tc>
        <w:tcPr>
          <w:tcW w:w="2929" w:type="pct"/>
        </w:tcPr>
        <w:p w:rsidRPr="00F17602" w:rsidR="00F17602" w:rsidP="00F17602" w:rsidRDefault="00000000" w14:paraId="7B55489F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Content>
            <w:p w:rsidRPr="00F17602" w:rsidR="00F17602" w:rsidP="00F17602" w:rsidRDefault="00F17602" w14:paraId="11CFE9E9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000000" w14:paraId="704D43B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255D8C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255D8C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F2BCCE6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45150492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0C16" w:rsidRDefault="00A90C16" w14:paraId="4F2F02F6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08C0"/>
    <w:rsid w:val="00013FC3"/>
    <w:rsid w:val="00020B1F"/>
    <w:rsid w:val="00032E69"/>
    <w:rsid w:val="000357EB"/>
    <w:rsid w:val="000515C0"/>
    <w:rsid w:val="00052E9D"/>
    <w:rsid w:val="000534C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1E25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07D3"/>
    <w:rsid w:val="00200EBE"/>
    <w:rsid w:val="0020108A"/>
    <w:rsid w:val="002334A5"/>
    <w:rsid w:val="002342C4"/>
    <w:rsid w:val="00235CA0"/>
    <w:rsid w:val="00245B0E"/>
    <w:rsid w:val="00250145"/>
    <w:rsid w:val="00255D8C"/>
    <w:rsid w:val="00261876"/>
    <w:rsid w:val="0026269B"/>
    <w:rsid w:val="002669DB"/>
    <w:rsid w:val="00270060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0261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22E9"/>
    <w:rsid w:val="004639DD"/>
    <w:rsid w:val="0047114E"/>
    <w:rsid w:val="00472618"/>
    <w:rsid w:val="004903A9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05E7D"/>
    <w:rsid w:val="0051660C"/>
    <w:rsid w:val="00524FE6"/>
    <w:rsid w:val="00536A73"/>
    <w:rsid w:val="00543913"/>
    <w:rsid w:val="00551624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163F1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081D"/>
    <w:rsid w:val="00797305"/>
    <w:rsid w:val="00797749"/>
    <w:rsid w:val="007A0A2F"/>
    <w:rsid w:val="007A0A53"/>
    <w:rsid w:val="007A2170"/>
    <w:rsid w:val="007B235B"/>
    <w:rsid w:val="007E323C"/>
    <w:rsid w:val="007E6DB5"/>
    <w:rsid w:val="008026D8"/>
    <w:rsid w:val="00802B5B"/>
    <w:rsid w:val="00807754"/>
    <w:rsid w:val="00815D27"/>
    <w:rsid w:val="008179F0"/>
    <w:rsid w:val="00817EE6"/>
    <w:rsid w:val="00820262"/>
    <w:rsid w:val="0083454F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B680E"/>
    <w:rsid w:val="008C3901"/>
    <w:rsid w:val="008D2D2F"/>
    <w:rsid w:val="008D7475"/>
    <w:rsid w:val="008E1DFF"/>
    <w:rsid w:val="008E3E0C"/>
    <w:rsid w:val="008E6A01"/>
    <w:rsid w:val="008E766D"/>
    <w:rsid w:val="008F0A38"/>
    <w:rsid w:val="008F4193"/>
    <w:rsid w:val="0090637C"/>
    <w:rsid w:val="009072D1"/>
    <w:rsid w:val="00913DA3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352DE"/>
    <w:rsid w:val="00A42BE5"/>
    <w:rsid w:val="00A539C4"/>
    <w:rsid w:val="00A55682"/>
    <w:rsid w:val="00A64E32"/>
    <w:rsid w:val="00A76F36"/>
    <w:rsid w:val="00A9010E"/>
    <w:rsid w:val="00A90C16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AF7837"/>
    <w:rsid w:val="00B01DA6"/>
    <w:rsid w:val="00B10D67"/>
    <w:rsid w:val="00B12F34"/>
    <w:rsid w:val="00B22FDE"/>
    <w:rsid w:val="00B2674F"/>
    <w:rsid w:val="00B32D4B"/>
    <w:rsid w:val="00B36099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876B0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CE6A9E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364B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22627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F4B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CD754D62C84EA3BBE4A866EDC80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5CD1E-4C69-42D7-A8DF-440B409075C6}"/>
      </w:docPartPr>
      <w:docPartBody>
        <w:p w:rsidR="0027684A" w:rsidRDefault="00C93470" w:rsidP="00C93470">
          <w:pPr>
            <w:pStyle w:val="39CD754D62C84EA3BBE4A866EDC80BB2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D85A42ED754B3E980CDE4E7D636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2ADA2-488B-45CC-8B62-11B3924D3B93}"/>
      </w:docPartPr>
      <w:docPartBody>
        <w:p w:rsidR="0027684A" w:rsidRDefault="00C93470" w:rsidP="00C93470">
          <w:pPr>
            <w:pStyle w:val="4FD85A42ED754B3E980CDE4E7D63623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3DBB44BE364198B53AF45DD6594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5EC55-4E89-4A24-AC53-6D3236276748}"/>
      </w:docPartPr>
      <w:docPartBody>
        <w:p w:rsidR="0027684A" w:rsidRDefault="00C93470" w:rsidP="00C93470">
          <w:pPr>
            <w:pStyle w:val="853DBB44BE364198B53AF45DD6594DAD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F6C7684B48457EA2FC39C383FF7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4F1A3-BAF5-486C-93CA-309E263B5667}"/>
      </w:docPartPr>
      <w:docPartBody>
        <w:p w:rsidR="0027684A" w:rsidRDefault="00C93470" w:rsidP="00C93470">
          <w:pPr>
            <w:pStyle w:val="00F6C7684B48457EA2FC39C383FF74D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5B6182D15942289C60AFEB119FF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0CAC5-1AA1-459A-B9E8-D3B7554AB6EB}"/>
      </w:docPartPr>
      <w:docPartBody>
        <w:p w:rsidR="0027684A" w:rsidRDefault="00C93470" w:rsidP="00C93470">
          <w:pPr>
            <w:pStyle w:val="115B6182D15942289C60AFEB119FF3D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BA4E7D7B164B1A86C77261043DF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81990-3772-45B7-9237-D82C9F80B7A7}"/>
      </w:docPartPr>
      <w:docPartBody>
        <w:p w:rsidR="0027684A" w:rsidRDefault="00C93470" w:rsidP="00C93470">
          <w:pPr>
            <w:pStyle w:val="32BA4E7D7B164B1A86C77261043DF5C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061DD91AA4452FA5EDFE5B5FDE1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C7409-5665-4726-AF33-890058F9D04A}"/>
      </w:docPartPr>
      <w:docPartBody>
        <w:p w:rsidR="0027684A" w:rsidRDefault="00C93470" w:rsidP="00C93470">
          <w:pPr>
            <w:pStyle w:val="CB061DD91AA4452FA5EDFE5B5FDE16B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B4D0EC2A534844BAACECFDF594D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365A9-A09B-487C-B926-C7CDA1C62201}"/>
      </w:docPartPr>
      <w:docPartBody>
        <w:p w:rsidR="0027684A" w:rsidRDefault="0027684A" w:rsidP="0027684A">
          <w:pPr>
            <w:pStyle w:val="04B4D0EC2A534844BAACECFDF594D12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B2924-1E0D-48CC-AAE5-2366D3B95211}"/>
      </w:docPartPr>
      <w:docPartBody>
        <w:p w:rsidR="00046A31" w:rsidRDefault="00FB6346">
          <w:r w:rsidRPr="004C0B6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6A31"/>
    <w:rsid w:val="000472D7"/>
    <w:rsid w:val="000524FD"/>
    <w:rsid w:val="00065643"/>
    <w:rsid w:val="0008782E"/>
    <w:rsid w:val="000E70CA"/>
    <w:rsid w:val="00111379"/>
    <w:rsid w:val="00130E70"/>
    <w:rsid w:val="00134E96"/>
    <w:rsid w:val="00140901"/>
    <w:rsid w:val="00160AD2"/>
    <w:rsid w:val="001A482E"/>
    <w:rsid w:val="0020281A"/>
    <w:rsid w:val="00203B2C"/>
    <w:rsid w:val="002221B4"/>
    <w:rsid w:val="002607E2"/>
    <w:rsid w:val="0027684A"/>
    <w:rsid w:val="00277793"/>
    <w:rsid w:val="0028032F"/>
    <w:rsid w:val="00280539"/>
    <w:rsid w:val="0029741B"/>
    <w:rsid w:val="002F0F71"/>
    <w:rsid w:val="002F228D"/>
    <w:rsid w:val="00321F55"/>
    <w:rsid w:val="00377D7B"/>
    <w:rsid w:val="003A2B45"/>
    <w:rsid w:val="003B4E73"/>
    <w:rsid w:val="003E39BD"/>
    <w:rsid w:val="004A6305"/>
    <w:rsid w:val="0052071E"/>
    <w:rsid w:val="00590652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051FE"/>
    <w:rsid w:val="00AA7B04"/>
    <w:rsid w:val="00AD1E20"/>
    <w:rsid w:val="00AE1CD3"/>
    <w:rsid w:val="00AE701E"/>
    <w:rsid w:val="00AF1763"/>
    <w:rsid w:val="00B104BA"/>
    <w:rsid w:val="00B34EE7"/>
    <w:rsid w:val="00B751CF"/>
    <w:rsid w:val="00B7711D"/>
    <w:rsid w:val="00B77277"/>
    <w:rsid w:val="00BA07E4"/>
    <w:rsid w:val="00C02972"/>
    <w:rsid w:val="00C93470"/>
    <w:rsid w:val="00CA38BB"/>
    <w:rsid w:val="00CE0159"/>
    <w:rsid w:val="00D16157"/>
    <w:rsid w:val="00D20429"/>
    <w:rsid w:val="00D61155"/>
    <w:rsid w:val="00D94A8F"/>
    <w:rsid w:val="00DD6387"/>
    <w:rsid w:val="00DF2317"/>
    <w:rsid w:val="00E02452"/>
    <w:rsid w:val="00E603E8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74FD0"/>
    <w:rsid w:val="00F93C3D"/>
    <w:rsid w:val="00FB6346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6346"/>
    <w:rPr>
      <w:color w:val="808080"/>
    </w:rPr>
  </w:style>
  <w:style w:type="paragraph" w:customStyle="1" w:styleId="9485722AD625498C8BC2196EF140A656">
    <w:name w:val="9485722AD625498C8BC2196EF140A656"/>
    <w:rsid w:val="00C02972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39CD754D62C84EA3BBE4A866EDC80BB2">
    <w:name w:val="39CD754D62C84EA3BBE4A866EDC80BB2"/>
    <w:rsid w:val="00C93470"/>
  </w:style>
  <w:style w:type="paragraph" w:customStyle="1" w:styleId="4FD85A42ED754B3E980CDE4E7D636234">
    <w:name w:val="4FD85A42ED754B3E980CDE4E7D636234"/>
    <w:rsid w:val="00C93470"/>
  </w:style>
  <w:style w:type="paragraph" w:customStyle="1" w:styleId="853DBB44BE364198B53AF45DD6594DAD">
    <w:name w:val="853DBB44BE364198B53AF45DD6594DAD"/>
    <w:rsid w:val="00C93470"/>
  </w:style>
  <w:style w:type="paragraph" w:customStyle="1" w:styleId="00F6C7684B48457EA2FC39C383FF74DA">
    <w:name w:val="00F6C7684B48457EA2FC39C383FF74DA"/>
    <w:rsid w:val="00C93470"/>
  </w:style>
  <w:style w:type="paragraph" w:customStyle="1" w:styleId="115B6182D15942289C60AFEB119FF3DB">
    <w:name w:val="115B6182D15942289C60AFEB119FF3DB"/>
    <w:rsid w:val="00C93470"/>
  </w:style>
  <w:style w:type="paragraph" w:customStyle="1" w:styleId="32BA4E7D7B164B1A86C77261043DF5CC">
    <w:name w:val="32BA4E7D7B164B1A86C77261043DF5CC"/>
    <w:rsid w:val="00C93470"/>
  </w:style>
  <w:style w:type="paragraph" w:customStyle="1" w:styleId="CB061DD91AA4452FA5EDFE5B5FDE16B4">
    <w:name w:val="CB061DD91AA4452FA5EDFE5B5FDE16B4"/>
    <w:rsid w:val="00C93470"/>
  </w:style>
  <w:style w:type="paragraph" w:customStyle="1" w:styleId="04B4D0EC2A534844BAACECFDF594D12C">
    <w:name w:val="04B4D0EC2A534844BAACECFDF594D12C"/>
    <w:rsid w:val="00276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i p T o P h o n e N o > S h i p T o P h o n e N o < / S h i p T o P h o n e N o >  
         < S u b t o t a l _ L b l > S u b t o t a l _ L b l < / S u b t o t a l _ L b l >  
         < T a x I d e n t T y p e C a p t i o n _ L b l > T a x I d e n t T y p e C a p t i o n _ L b l < / T a x I d e n t T y p e C a p t i o n _ L b l >  
         < T a x _ L b l > T a x _ L b l < / T a x _ L b l >  
         < T o C a p t i o n _ L b l > T o C a p t i o n _ L b l < / T o C a p t i o n _ L b l >  
         < T o t a l P r i c e C a p t i o n _ L b l > T o t a l P r i c e C a p t i o n _ L b l < / T o t a l P r i c e C a p t i o n _ L b l >  
         < T o t a l T a x L a b e l > T o t a l T a x L a b e l < / T o t a l T a x L a b e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T a x A m t I n v D i s c o u n t A m t > L i n e A m t T a x A m t I n v D i s c o u n t A m t < / L i n e A m t T a x A m t I n v D i s c o u n t A m t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553DA-C3F2-4CE6-8EDE-11DD994976F7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73ACE21F-B265-4F7D-83C4-106A3596770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2018-03-15T15:57:00Z</dcterms:created>
  <dcterms:modified xsi:type="dcterms:W3CDTF">2022-12-31T09:36:00Z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2020-02-18T10:23:15.4195312Z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5fddd886-87e8-4e83-a50e-0c1eee626a96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