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77936" w:rsidR="00A90552" w:rsidP="00A90552" w:rsidRDefault="003F0E3A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endNo_Lbl[1]" w:storeItemID="{F1A553DA-C3F2-4CE6-8EDE-11DD994976F7}"/>
          <w:text/>
          <w:alias w:val="#Nav: /Purchase_Header/VendNo_Lbl"/>
          <w:tag w:val="#Nav: Standard_Purchase_Order/1322"/>
        </w:sdtPr>
        <w:sdtContent>
          <w:r>
            <w:rPr>
              <w:color w:val="808080" w:themeColor="background1" w:themeShade="80"/>
            </w:rPr>
            <w:t>VendNo_Lbl</w:t>
          </w:r>
        </w:sdtContent>
      </w:sdt>
      <w:r>
        <w:rPr>
          <w:color w:val="808080" w:themeColor="background1" w:themeShade="80"/>
        </w:rPr>
        <w:t xml:space="preserve"> </w:t>
      </w:r>
      <w:bookmarkStart w:name="_GoBack" w:id="0"/>
      <w:bookmarkEnd w:id="0"/>
      <w:sdt>
        <w:sdtPr>
          <w:rPr>
            <w:color w:val="808080" w:themeColor="background1" w:themeShade="80"/>
          </w:rPr>
          <w:alias w:val="#Nav: /Purchase_Header/BuyFrmVendNo_PurchHeader"/>
          <w:tag w:val="#Nav: Standard_Purchase_Order/1322"/>
          <w:id w:val="-104868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mVendNo_PurchHeader[1]" w:storeItemID="{F1A553DA-C3F2-4CE6-8EDE-11DD994976F7}"/>
          <w:text/>
        </w:sdtPr>
        <w:sdtEndPr/>
        <w:sdtContent>
          <w:r w:rsidR="00F02A53">
            <w:rPr>
              <w:color w:val="808080" w:themeColor="background1" w:themeShade="80"/>
            </w:rPr>
            <w:t>BuyFrmVendNo_PurchHeader</w:t>
          </w:r>
        </w:sdtContent>
      </w:sdt>
    </w:p>
    <w:sdt>
      <w:sdtPr>
        <w:alias w:val="#Nav: /Purchase_Header/DocumentTitle_Lbl"/>
        <w:tag w:val="#Nav: Standard_Purchase_Order/1322"/>
        <w:id w:val="-79259530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ocumentTitle_Lbl[1]" w:storeItemID="{F1A553DA-C3F2-4CE6-8EDE-11DD994976F7}"/>
        <w:text/>
      </w:sdtPr>
      <w:sdtEndPr/>
      <w:sdtContent>
        <w:p w:rsidRPr="00777936" w:rsidR="00A90552" w:rsidP="00A90552" w:rsidRDefault="000C212F">
          <w:pPr>
            <w:pStyle w:val="Title"/>
            <w:spacing w:before="120"/>
          </w:pPr>
          <w:r>
            <w:t>DocumentTitle_Lbl</w:t>
          </w:r>
        </w:p>
      </w:sdtContent>
    </w:sdt>
    <w:p w:rsidRPr="00777936" w:rsidR="00A90552" w:rsidP="00A90552" w:rsidRDefault="007E3941">
      <w:sdt>
        <w:sdtPr>
          <w:alias w:val="#Nav: /Purchase_Header/LetterText/GreetingText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GreetingText[1]" w:storeItemID="{F1A553DA-C3F2-4CE6-8EDE-11DD994976F7}"/>
          <w:text/>
        </w:sdtPr>
        <w:sdtEndPr/>
        <w:sdtContent>
          <w:r w:rsidR="001C2820">
            <w:t>GreetingText</w:t>
          </w:r>
        </w:sdtContent>
      </w:sdt>
      <w:r w:rsidR="001C2820">
        <w:t xml:space="preserve"> </w:t>
      </w:r>
      <w:sdt>
        <w:sdtPr>
          <w:alias w:val="#Nav: /Purchase_Header/BuyFromAddr1"/>
          <w:tag w:val="#Nav: Standard_Purchase_Order/1322"/>
          <w:id w:val="-26870806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omAddr1[1]" w:storeItemID="{F1A553DA-C3F2-4CE6-8EDE-11DD994976F7}"/>
          <w:text/>
        </w:sdtPr>
        <w:sdtEndPr/>
        <w:sdtContent>
          <w:r w:rsidRPr="00A90552" w:rsidR="00A90552">
            <w:t>BuyFromAddr1</w:t>
          </w:r>
        </w:sdtContent>
      </w:sdt>
      <w:r w:rsidRPr="00777936" w:rsidR="00A90552">
        <w:t>,</w:t>
      </w:r>
    </w:p>
    <w:sdt>
      <w:sdtPr>
        <w:alias w:val="#Nav: /Purchase_Header/LetterText/BodyText"/>
        <w:tag w:val="#Nav: Standard_Purchase_Order/1322"/>
        <w:id w:val="51905853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LetterText[1]/ns0:BodyText[1]" w:storeItemID="{F1A553DA-C3F2-4CE6-8EDE-11DD994976F7}"/>
        <w:text/>
      </w:sdtPr>
      <w:sdtEndPr/>
      <w:sdtContent>
        <w:p w:rsidRPr="00777936" w:rsidR="00A90552" w:rsidP="00A90552" w:rsidRDefault="001C2820">
          <w: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A90552" w:rsidTr="00FD0233">
        <w:sdt>
          <w:sdtPr>
            <w:alias w:val="#Nav: /Purchase_Header/OrderNo_Lbl"/>
            <w:tag w:val="#Nav: Standard_Purchase_Order/1322"/>
            <w:id w:val="73952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No_Lbl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outlineLvl w:val="0"/>
                </w:pPr>
                <w:r>
                  <w:t>OrderNo_Lbl</w:t>
                </w:r>
              </w:p>
            </w:tc>
          </w:sdtContent>
        </w:sdt>
        <w:sdt>
          <w:sdtPr>
            <w:id w:val="1074708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Lbl[1]" w:storeItemID="{F1A553DA-C3F2-4CE6-8EDE-11DD994976F7}"/>
            <w:text/>
            <w:alias w:val="#Nav: /Purchase_Header/OrderDate_Lbl"/>
            <w:tag w:val="#Nav: Standard_Purchase_Order/1322"/>
          </w:sdtPr>
          <w:sdtEndPr/>
          <w:sdtContent>
            <w:tc>
              <w:tcPr>
                <w:tcW w:w="38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62216E">
                <w:pPr>
                  <w:pStyle w:val="Heading1"/>
                  <w:outlineLvl w:val="0"/>
                </w:pPr>
                <w:r>
                  <w:t>OrderDate_Lbl</w:t>
                </w:r>
              </w:p>
            </w:tc>
          </w:sdtContent>
        </w:sdt>
        <w:sdt>
          <w:sdtPr>
            <w:alias w:val="#Nav: /Purchase_Header/Totals/TotalText"/>
            <w:tag w:val="#Nav: Standard_Purchase_Order/1322"/>
            <w:id w:val="10413227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jc w:val="right"/>
                  <w:outlineLvl w:val="0"/>
                </w:pPr>
                <w:r>
                  <w:t>TotalText</w:t>
                </w:r>
              </w:p>
            </w:tc>
          </w:sdtContent>
        </w:sdt>
      </w:tr>
      <w:tr w:rsidRPr="00777936" w:rsidR="00A90552" w:rsidTr="00FD0233">
        <w:sdt>
          <w:sdtPr>
            <w:alias w:val="#Nav: /Purchase_Header/No_PurchHeader"/>
            <w:tag w:val="#Nav: Standard_Purchase_Order/1322"/>
            <w:id w:val="14828828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_PurchHeader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r>
                  <w:t>No_PurchHeader</w:t>
                </w:r>
              </w:p>
            </w:tc>
          </w:sdtContent>
        </w:sdt>
        <w:sdt>
          <w:sdtPr>
            <w:alias w:val="#Nav: /Purchase_Header/OrderDate_PurchaseHeader"/>
            <w:tag w:val="#Nav: Standard_Purchase_Order/1322"/>
            <w:id w:val="-127548137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PurchaseHeader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r>
                  <w:t>OrderDate_PurchaseHeader</w:t>
                </w:r>
              </w:p>
            </w:tc>
          </w:sdtContent>
        </w:sdt>
        <w:sdt>
          <w:sdtPr>
            <w:alias w:val="#Nav: /Purchase_Header/Totals/TotalAmount"/>
            <w:tag w:val="#Nav: Standard_Purchase_Order/1322"/>
            <w:id w:val="-129890849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pPr>
                  <w:jc w:val="right"/>
                </w:pPr>
                <w:r>
                  <w:t>TotalAmount</w:t>
                </w:r>
              </w:p>
            </w:tc>
          </w:sdtContent>
        </w:sdt>
      </w:tr>
    </w:tbl>
    <w:p w:rsidRPr="00777936" w:rsidR="00A90552" w:rsidP="00A90552" w:rsidRDefault="00A90552">
      <w:pPr>
        <w:pStyle w:val="Subtitle"/>
      </w:pPr>
    </w:p>
    <w:p w:rsidRPr="0050622D" w:rsidR="00A90552" w:rsidP="00A90552" w:rsidRDefault="00A90552"/>
    <w:p w:rsidRPr="00777936" w:rsidR="00A90552" w:rsidP="00A90552" w:rsidRDefault="007E3941">
      <w:pPr>
        <w:pStyle w:val="Subtitle"/>
      </w:pPr>
      <w:sdt>
        <w:sdtPr>
          <w:alias w:val="#Nav: /Purchase_Header/LetterText/ClosingText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ClosingText[1]" w:storeItemID="{F1A553DA-C3F2-4CE6-8EDE-11DD994976F7}"/>
          <w:text/>
        </w:sdtPr>
        <w:sdtEndPr/>
        <w:sdtContent>
          <w:r w:rsidR="001C2820">
            <w:t>ClosingText</w:t>
          </w:r>
        </w:sdtContent>
      </w:sdt>
      <w:r w:rsidRPr="00777936" w:rsidR="00A90552">
        <w:t xml:space="preserve">, </w:t>
      </w:r>
    </w:p>
    <w:sdt>
      <w:sdtPr>
        <w:alias w:val="#Nav: /Purchase_Header/SalesPurchPersonName"/>
        <w:tag w:val="#Nav: Standard_Purchase_Order/1322"/>
        <w:id w:val="-1192836960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SalesPurchPersonName[1]" w:storeItemID="{F1A553DA-C3F2-4CE6-8EDE-11DD994976F7}"/>
        <w:text/>
      </w:sdtPr>
      <w:sdtEndPr/>
      <w:sdtContent>
        <w:p w:rsidR="00A90552" w:rsidP="00A90552" w:rsidRDefault="00A90552">
          <w:r>
            <w:t>SalesPurchPersonName</w:t>
          </w:r>
        </w:p>
      </w:sdtContent>
    </w:sdt>
    <w:sdt>
      <w:sdtPr>
        <w:alias w:val="#Nav: /Purchase_Header/CompanyAddress1"/>
        <w:tag w:val="#Nav: Standard_Purchase_Order/1322"/>
        <w:id w:val="-43714537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1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CompanyAddress1</w:t>
          </w:r>
        </w:p>
      </w:sdtContent>
    </w:sdt>
    <w:sdt>
      <w:sdtPr>
        <w:alias w:val="#Nav: /Purchase_Header/CompanyAddress2"/>
        <w:tag w:val="#Nav: Standard_Purchase_Order/1322"/>
        <w:id w:val="104656536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2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CompanyAddress2</w:t>
          </w:r>
        </w:p>
      </w:sdtContent>
    </w:sdt>
    <w:sdt>
      <w:sdtPr>
        <w:alias w:val="#Nav: /Purchase_Header/CompanyAddress3"/>
        <w:tag w:val="#Nav: Standard_Purchase_Order/1322"/>
        <w:id w:val="123558509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3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CompanyAddress3</w:t>
          </w:r>
        </w:p>
      </w:sdtContent>
    </w:sdt>
    <w:sdt>
      <w:sdtPr>
        <w:alias w:val="#Nav: /Purchase_Header/CompanyAddress4"/>
        <w:tag w:val="#Nav: Standard_Purchase_Order/1322"/>
        <w:id w:val="-103118001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4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CompanyAddress4</w:t>
          </w:r>
        </w:p>
      </w:sdtContent>
    </w:sdt>
    <w:sdt>
      <w:sdtPr>
        <w:alias w:val="#Nav: /Purchase_Header/CompanyAddress5"/>
        <w:tag w:val="#Nav: Standard_Purchase_Order/1322"/>
        <w:id w:val="-38440903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5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CompanyAddress5</w:t>
          </w:r>
        </w:p>
      </w:sdtContent>
    </w:sdt>
    <w:sdt>
      <w:sdtPr>
        <w:alias w:val="#Nav: /Purchase_Header/CompanyAddress6"/>
        <w:tag w:val="#Nav: Standard_Purchase_Order/1322"/>
        <w:id w:val="-623000722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6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CompanyAddress6</w:t>
          </w:r>
        </w:p>
      </w:sdtContent>
    </w:sdt>
    <w:sdt>
      <w:sdtPr>
        <w:alias w:val="#Nav: /Purchase_Header/CompanyLegalOffice"/>
        <w:tag w:val="#Nav: Standard_Purchase_Order/1322"/>
        <w:id w:val="-88224258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LegalOffice[1]" w:storeItemID="{F1A553DA-C3F2-4CE6-8EDE-11DD994976F7}"/>
        <w:text/>
      </w:sdtPr>
      <w:sdtEndPr/>
      <w:sdtContent>
        <w:p w:rsidRPr="00492354" w:rsidR="00A90552" w:rsidP="00A90552" w:rsidRDefault="001C2820">
          <w:pPr>
            <w:pStyle w:val="NoSpacing"/>
          </w:pPr>
          <w:r>
            <w:t>CompanyLegalOffice</w:t>
          </w:r>
        </w:p>
      </w:sdtContent>
    </w:sdt>
    <w:p w:rsidR="00B333C9" w:rsidP="001541E0" w:rsidRDefault="00B333C9">
      <w:pPr>
        <w:pStyle w:val="Style1"/>
        <w:rPr>
          <w:sz w:val="20"/>
        </w:rPr>
      </w:pPr>
    </w:p>
    <w:sectPr w:rsidR="00B333C9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41" w:rsidP="00E40C63" w:rsidRDefault="007E3941">
      <w:pPr>
        <w:spacing w:after="0"/>
      </w:pPr>
      <w:r>
        <w:separator/>
      </w:r>
    </w:p>
  </w:endnote>
  <w:endnote w:type="continuationSeparator" w:id="0">
    <w:p w:rsidR="007E3941" w:rsidP="00E40C63" w:rsidRDefault="007E3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41" w:rsidP="00E40C63" w:rsidRDefault="007E3941">
      <w:pPr>
        <w:spacing w:after="0"/>
      </w:pPr>
      <w:r>
        <w:separator/>
      </w:r>
    </w:p>
  </w:footnote>
  <w:footnote w:type="continuationSeparator" w:id="0">
    <w:p w:rsidR="007E3941" w:rsidP="00E40C63" w:rsidRDefault="007E39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E49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B3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85B753692BE4146A9A00EB180D95E2A">
    <w:name w:val="A85B753692BE4146A9A00EB180D95E2A"/>
    <w:rsid w:val="005D0B3E"/>
  </w:style>
  <w:style w:type="paragraph" w:customStyle="1" w:styleId="46BE5EFB235344E19EFADDC1D9E4A433">
    <w:name w:val="46BE5EFB235344E19EFADDC1D9E4A433"/>
    <w:rsid w:val="005D0B3E"/>
  </w:style>
  <w:style w:type="paragraph" w:customStyle="1" w:styleId="38F082A02B894D2E9C061E0A39E6F87C">
    <w:name w:val="38F082A02B894D2E9C061E0A39E6F87C"/>
    <w:rsid w:val="005D0B3E"/>
  </w:style>
  <w:style w:type="paragraph" w:customStyle="1" w:styleId="4DCF72A9339A437EA04C77D7511C0AED">
    <w:name w:val="4DCF72A9339A437EA04C77D7511C0AED"/>
    <w:rsid w:val="005D0B3E"/>
  </w:style>
  <w:style w:type="paragraph" w:customStyle="1" w:styleId="CC361087D0BD4C2884A83FB5027328CA">
    <w:name w:val="CC361087D0BD4C2884A83FB5027328CA"/>
    <w:rsid w:val="005D0B3E"/>
  </w:style>
  <w:style w:type="paragraph" w:customStyle="1" w:styleId="FC7878F77B7744DFAE1449497411C48E">
    <w:name w:val="FC7878F77B7744DFAE1449497411C48E"/>
    <w:rsid w:val="005D0B3E"/>
  </w:style>
  <w:style w:type="paragraph" w:customStyle="1" w:styleId="2B039B12413748AEBB3E2F6F62689B4D">
    <w:name w:val="2B039B12413748AEBB3E2F6F62689B4D"/>
    <w:rsid w:val="005D0B3E"/>
  </w:style>
  <w:style w:type="paragraph" w:customStyle="1" w:styleId="CC1E454886AA44F69DA1C310C778F460">
    <w:name w:val="CC1E454886AA44F69DA1C310C778F460"/>
    <w:rsid w:val="005D0B3E"/>
  </w:style>
  <w:style w:type="paragraph" w:customStyle="1" w:styleId="C95EE71D019544AEB1AE8BA0E820D551">
    <w:name w:val="C95EE71D019544AEB1AE8BA0E820D551"/>
    <w:rsid w:val="005D0B3E"/>
  </w:style>
  <w:style w:type="paragraph" w:customStyle="1" w:styleId="98F32BEEBAA94F5B8D02CB95614FDC01">
    <w:name w:val="98F32BEEBAA94F5B8D02CB95614FDC01"/>
    <w:rsid w:val="005D0B3E"/>
  </w:style>
  <w:style w:type="paragraph" w:customStyle="1" w:styleId="0407B73AB7214B79B5A7E6B63F7E19DC">
    <w:name w:val="0407B73AB7214B79B5A7E6B63F7E19DC"/>
    <w:rsid w:val="005D0B3E"/>
  </w:style>
  <w:style w:type="paragraph" w:customStyle="1" w:styleId="7C86A6F5001548D680630B98F19C30E1">
    <w:name w:val="7C86A6F5001548D680630B98F19C30E1"/>
    <w:rsid w:val="005D0B3E"/>
  </w:style>
  <w:style w:type="paragraph" w:customStyle="1" w:styleId="4962BBC75C964E5DA6989F4A00CA5952">
    <w:name w:val="4962BBC75C964E5DA6989F4A00CA5952"/>
    <w:rsid w:val="005D0B3E"/>
  </w:style>
  <w:style w:type="paragraph" w:customStyle="1" w:styleId="647D531F727A41648533EDA32FED87ED">
    <w:name w:val="647D531F727A41648533EDA32FED87ED"/>
    <w:rsid w:val="005D0B3E"/>
  </w:style>
  <w:style w:type="paragraph" w:customStyle="1" w:styleId="CE6780BEB7514DA8855BDEBBB867354F">
    <w:name w:val="CE6780BEB7514DA8855BDEBBB867354F"/>
    <w:rsid w:val="005D0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FFA61B6D-2FE4-4A94-A5C1-493AC51F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2016-09-13T18:16:00Z</dcterms:modified>
</cp:coreProperties>
</file>