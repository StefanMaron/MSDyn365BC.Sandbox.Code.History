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14:paraId="48D50B4A" w14:textId="77777777" w:rsidTr="00E450FB">
        <w:trPr>
          <w:trHeight w:val="324"/>
        </w:trPr>
        <w:tc>
          <w:tcPr>
            <w:tcW w:w="2938" w:type="dxa"/>
          </w:tcPr>
          <w:p w14:paraId="35E2CB6A" w14:textId="77777777" w:rsidR="00981D1E" w:rsidRPr="008E6A01" w:rsidRDefault="00981D1E" w:rsidP="007A2170">
            <w:pPr>
              <w:pStyle w:val="Heading1"/>
            </w:pPr>
          </w:p>
        </w:tc>
        <w:tc>
          <w:tcPr>
            <w:tcW w:w="1382" w:type="dxa"/>
          </w:tcPr>
          <w:p w14:paraId="58A280D1" w14:textId="77777777" w:rsidR="00981D1E" w:rsidRDefault="00981D1E" w:rsidP="007A2170">
            <w:pPr>
              <w:pStyle w:val="Heading1"/>
            </w:pPr>
          </w:p>
        </w:tc>
        <w:sdt>
          <w:sdtPr>
            <w:rPr>
              <w:color w:val="5B9BD5" w:themeColor="accent1"/>
            </w:r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Content>
            <w:tc>
              <w:tcPr>
                <w:tcW w:w="2938" w:type="dxa"/>
              </w:tcPr>
              <w:p w14:paraId="6D34AD90" w14:textId="77777777" w:rsidR="00981D1E" w:rsidRPr="0034230C" w:rsidRDefault="00981D1E" w:rsidP="00FA77C5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14:paraId="18F34CC6" w14:textId="77777777" w:rsidR="00981D1E" w:rsidRPr="008E6A01" w:rsidRDefault="00981D1E" w:rsidP="007A2170">
            <w:pPr>
              <w:pStyle w:val="Heading1"/>
            </w:pPr>
          </w:p>
        </w:tc>
      </w:tr>
      <w:tr w:rsidR="00981D1E" w14:paraId="70887C86" w14:textId="77777777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Content>
            <w:tc>
              <w:tcPr>
                <w:tcW w:w="2938" w:type="dxa"/>
              </w:tcPr>
              <w:p w14:paraId="301EFB0A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14:paraId="2F916A5A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Content>
            <w:tc>
              <w:tcPr>
                <w:tcW w:w="2938" w:type="dxa"/>
              </w:tcPr>
              <w:p w14:paraId="78A9CF9D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Content>
            <w:tc>
              <w:tcPr>
                <w:tcW w:w="2938" w:type="dxa"/>
              </w:tcPr>
              <w:p w14:paraId="258EC0D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14:paraId="49E6C77E" w14:textId="77777777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Content>
            <w:tc>
              <w:tcPr>
                <w:tcW w:w="2938" w:type="dxa"/>
              </w:tcPr>
              <w:p w14:paraId="3F1E160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14:paraId="003F82AE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Content>
            <w:tc>
              <w:tcPr>
                <w:tcW w:w="2938" w:type="dxa"/>
              </w:tcPr>
              <w:p w14:paraId="1F84FDEB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Content>
            <w:tc>
              <w:tcPr>
                <w:tcW w:w="2938" w:type="dxa"/>
              </w:tcPr>
              <w:p w14:paraId="4C0DD66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14:paraId="767DBBB9" w14:textId="77777777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Content>
            <w:tc>
              <w:tcPr>
                <w:tcW w:w="2938" w:type="dxa"/>
              </w:tcPr>
              <w:p w14:paraId="35800EB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14:paraId="0CC0F8BE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Content>
            <w:tc>
              <w:tcPr>
                <w:tcW w:w="2938" w:type="dxa"/>
              </w:tcPr>
              <w:p w14:paraId="6213535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Content>
            <w:tc>
              <w:tcPr>
                <w:tcW w:w="2938" w:type="dxa"/>
              </w:tcPr>
              <w:p w14:paraId="1A70DA91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14:paraId="2C60AB16" w14:textId="77777777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Content>
            <w:tc>
              <w:tcPr>
                <w:tcW w:w="2938" w:type="dxa"/>
              </w:tcPr>
              <w:p w14:paraId="50979A3F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14:paraId="63054E68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Content>
            <w:tc>
              <w:tcPr>
                <w:tcW w:w="2938" w:type="dxa"/>
              </w:tcPr>
              <w:p w14:paraId="5D9DDEB8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Content>
            <w:tc>
              <w:tcPr>
                <w:tcW w:w="2938" w:type="dxa"/>
              </w:tcPr>
              <w:p w14:paraId="0C762B1D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14:paraId="37E0BDB0" w14:textId="77777777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Content>
            <w:tc>
              <w:tcPr>
                <w:tcW w:w="2938" w:type="dxa"/>
              </w:tcPr>
              <w:p w14:paraId="139043A3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14:paraId="207F731F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Content>
            <w:tc>
              <w:tcPr>
                <w:tcW w:w="2938" w:type="dxa"/>
              </w:tcPr>
              <w:p w14:paraId="54703ADC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Content>
            <w:tc>
              <w:tcPr>
                <w:tcW w:w="2938" w:type="dxa"/>
              </w:tcPr>
              <w:p w14:paraId="708EF883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14:paraId="2F397872" w14:textId="77777777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Content>
            <w:tc>
              <w:tcPr>
                <w:tcW w:w="2938" w:type="dxa"/>
              </w:tcPr>
              <w:p w14:paraId="43D9EBC5" w14:textId="77777777" w:rsidR="00F63AC2" w:rsidRDefault="00F63AC2" w:rsidP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Content>
            <w:tc>
              <w:tcPr>
                <w:tcW w:w="1382" w:type="dxa"/>
              </w:tcPr>
              <w:p w14:paraId="1A36AE73" w14:textId="77777777" w:rsidR="00F63AC2" w:rsidRDefault="00F63AC2" w:rsidP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14:paraId="3ECF2900" w14:textId="77777777" w:rsidR="00F63AC2" w:rsidRDefault="00F63AC2" w:rsidP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14:paraId="2C64B9D2" w14:textId="77777777" w:rsidR="00F63AC2" w:rsidRDefault="00F63AC2" w:rsidP="00F63AC2">
            <w:pPr>
              <w:pStyle w:val="NoSpacing"/>
              <w:rPr>
                <w:rFonts w:cstheme="minorHAnsi"/>
              </w:rPr>
            </w:pPr>
          </w:p>
        </w:tc>
      </w:tr>
    </w:tbl>
    <w:p w14:paraId="4ACE6802" w14:textId="77777777" w:rsidR="007A0A53" w:rsidRDefault="007A0A53" w:rsidP="001541E0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14:paraId="4A7DEC32" w14:textId="77777777" w:rsidTr="002D10B3">
        <w:sdt>
          <w:sdtPr>
            <w:rPr>
              <w:color w:val="5B9BD5" w:themeColor="accent1"/>
            </w:r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6B78F036" w14:textId="77777777" w:rsidR="00E96245" w:rsidRPr="00E96245" w:rsidRDefault="00E96245" w:rsidP="007A2170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PaymentTermsDesc_Lbl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19A43F81" w14:textId="77777777" w:rsidR="00E96245" w:rsidRPr="00E96245" w:rsidRDefault="00E034DC" w:rsidP="007A2170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Buyer_Lbl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4D250351" w14:textId="77777777" w:rsidR="00E96245" w:rsidRPr="00E96245" w:rsidRDefault="00E96245" w:rsidP="007A2170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Receiveby_Lbl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Content>
            <w:tc>
              <w:tcPr>
                <w:tcW w:w="3744" w:type="dxa"/>
              </w:tcPr>
              <w:p w14:paraId="1FFD10E5" w14:textId="77777777" w:rsidR="00E96245" w:rsidRPr="00E96245" w:rsidRDefault="00E96245" w:rsidP="007A2170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ShipmentMethodDesc_Lbl</w:t>
                </w:r>
                <w:proofErr w:type="spellEnd"/>
              </w:p>
            </w:tc>
          </w:sdtContent>
        </w:sdt>
      </w:tr>
      <w:tr w:rsidR="00E96245" w14:paraId="00B53BC2" w14:textId="77777777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Content>
            <w:tc>
              <w:tcPr>
                <w:tcW w:w="2160" w:type="dxa"/>
              </w:tcPr>
              <w:p w14:paraId="5BDB0D2F" w14:textId="77777777" w:rsidR="00E96245" w:rsidRPr="00E96245" w:rsidRDefault="00E96245" w:rsidP="00981D1E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Content>
            <w:tc>
              <w:tcPr>
                <w:tcW w:w="2160" w:type="dxa"/>
              </w:tcPr>
              <w:p w14:paraId="7D95A7CD" w14:textId="77777777" w:rsidR="00E96245" w:rsidRPr="00E96245" w:rsidRDefault="00E14AB2" w:rsidP="00981D1E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Content>
            <w:tc>
              <w:tcPr>
                <w:tcW w:w="2160" w:type="dxa"/>
              </w:tcPr>
              <w:p w14:paraId="71535A9B" w14:textId="77777777" w:rsidR="00E96245" w:rsidRPr="00E96245" w:rsidRDefault="00F057B8" w:rsidP="00981D1E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Content>
            <w:tc>
              <w:tcPr>
                <w:tcW w:w="3744" w:type="dxa"/>
              </w:tcPr>
              <w:p w14:paraId="25C7E552" w14:textId="77777777" w:rsidR="00E96245" w:rsidRPr="00E96245" w:rsidRDefault="00E96245" w:rsidP="00981D1E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14:paraId="19460E64" w14:textId="77777777" w:rsidTr="002D10B3">
        <w:sdt>
          <w:sdtPr>
            <w:rPr>
              <w:color w:val="5B9BD5" w:themeColor="accent1"/>
            </w:r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43C22119" w14:textId="77777777" w:rsidR="00981D1E" w:rsidRDefault="00F37E8E" w:rsidP="00FA77C5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PricesInclVAT_PurchHeader_Lbl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097C8897" w14:textId="77777777" w:rsidR="00981D1E" w:rsidRDefault="00F37E8E" w:rsidP="00FA77C5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CompanyVATRegistrationNo_Lbl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0990B2E5" w14:textId="77777777" w:rsidR="00981D1E" w:rsidRDefault="00981D1E" w:rsidP="00FA77C5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14:paraId="0F2BAAD9" w14:textId="77777777" w:rsidR="00981D1E" w:rsidRDefault="00981D1E" w:rsidP="00FA77C5">
            <w:pPr>
              <w:pStyle w:val="Heading1"/>
            </w:pPr>
          </w:p>
        </w:tc>
      </w:tr>
      <w:tr w:rsidR="00981D1E" w14:paraId="22B6BF25" w14:textId="77777777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Content>
            <w:tc>
              <w:tcPr>
                <w:tcW w:w="2160" w:type="dxa"/>
              </w:tcPr>
              <w:p w14:paraId="2FA2D7B7" w14:textId="77777777" w:rsidR="00981D1E" w:rsidRDefault="00F37E8E" w:rsidP="00981D1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Content>
            <w:tc>
              <w:tcPr>
                <w:tcW w:w="2160" w:type="dxa"/>
              </w:tcPr>
              <w:p w14:paraId="153A429A" w14:textId="77777777" w:rsidR="00981D1E" w:rsidRDefault="008E1DFF" w:rsidP="00981D1E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Content>
            <w:tc>
              <w:tcPr>
                <w:tcW w:w="2160" w:type="dxa"/>
              </w:tcPr>
              <w:p w14:paraId="7719CD7B" w14:textId="77777777" w:rsidR="00981D1E" w:rsidRDefault="00981D1E" w:rsidP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14:paraId="33ECE916" w14:textId="77777777" w:rsidR="00981D1E" w:rsidRDefault="00981D1E" w:rsidP="00981D1E"/>
        </w:tc>
      </w:tr>
    </w:tbl>
    <w:p w14:paraId="57CFB339" w14:textId="77777777" w:rsidR="00E96245" w:rsidRDefault="00E96245" w:rsidP="001541E0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14:paraId="36485C08" w14:textId="77777777" w:rsidTr="00CE0B53">
        <w:sdt>
          <w:sdtPr>
            <w:rPr>
              <w:color w:val="5B9BD5" w:themeColor="accent1"/>
            </w:r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561B882B" w14:textId="77777777" w:rsidR="009B3A60" w:rsidRDefault="009B3A60" w:rsidP="00CE0B53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VendorInvoiceNo_Lbl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7943BA20" w14:textId="77777777" w:rsidR="009B3A60" w:rsidRDefault="009B3A60" w:rsidP="00CE0B53">
                <w:pPr>
                  <w:pStyle w:val="Heading1"/>
                </w:pPr>
                <w:r w:rsidRPr="00842DC7">
                  <w:rPr>
                    <w:color w:val="5B9BD5" w:themeColor="accent1"/>
                  </w:rPr>
                  <w:t>VendorOrderNo_Lbl</w:t>
                </w:r>
              </w:p>
            </w:tc>
          </w:sdtContent>
        </w:sdt>
      </w:tr>
      <w:tr w:rsidR="009B3A60" w14:paraId="53BF95C4" w14:textId="77777777" w:rsidTr="00CE0B53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Content>
            <w:tc>
              <w:tcPr>
                <w:tcW w:w="2160" w:type="dxa"/>
              </w:tcPr>
              <w:p w14:paraId="10FF62DF" w14:textId="77777777" w:rsidR="009B3A60" w:rsidRDefault="009B3A60" w:rsidP="00CE0B53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Content>
            <w:tc>
              <w:tcPr>
                <w:tcW w:w="2160" w:type="dxa"/>
              </w:tcPr>
              <w:p w14:paraId="3080AED3" w14:textId="77777777" w:rsidR="009B3A60" w:rsidRDefault="009B3A60" w:rsidP="00CE0B53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14:paraId="77E1541F" w14:textId="77777777" w:rsidR="009B3A60" w:rsidRDefault="009B3A60" w:rsidP="001541E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14:paraId="1346DF2D" w14:textId="77777777" w:rsidTr="00842DC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1A6513E3" w14:textId="77777777" w:rsidR="00A64E32" w:rsidRPr="007A2170" w:rsidRDefault="00E434C9" w:rsidP="007A2170">
                <w:pPr>
                  <w:pStyle w:val="Heading1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Content>
            <w:tc>
              <w:tcPr>
                <w:tcW w:w="3139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32B8B139" w14:textId="77777777" w:rsidR="00A64E32" w:rsidRPr="007A2170" w:rsidRDefault="00E434C9" w:rsidP="007A2170">
                <w:pPr>
                  <w:pStyle w:val="Heading1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Content>
            <w:tc>
              <w:tcPr>
                <w:tcW w:w="1080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7273B5AA" w14:textId="77777777" w:rsidR="00A64E32" w:rsidRPr="007A2170" w:rsidRDefault="00E434C9" w:rsidP="007A2170">
                <w:pPr>
                  <w:pStyle w:val="Heading1"/>
                  <w:jc w:val="right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5C0D326B" w14:textId="77777777" w:rsidR="00A64E32" w:rsidRPr="007A2170" w:rsidRDefault="00F37E8E" w:rsidP="007A2170">
                <w:pPr>
                  <w:pStyle w:val="Heading1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Content>
            <w:tc>
              <w:tcPr>
                <w:tcW w:w="1282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01540FDC" w14:textId="77777777" w:rsidR="00A64E32" w:rsidRDefault="00F37E8E" w:rsidP="007A2170">
                <w:pPr>
                  <w:pStyle w:val="Heading1"/>
                  <w:jc w:val="right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10F12E5C" w14:textId="27996F90" w:rsidR="00A64E32" w:rsidRPr="007A2170" w:rsidRDefault="002C4945" w:rsidP="007A2170">
                <w:pPr>
                  <w:pStyle w:val="Heading1"/>
                  <w:jc w:val="right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auto"/>
                </w:tcBorders>
                <w:shd w:val="clear" w:color="auto" w:fill="5B9BD5" w:themeFill="accent1"/>
                <w:vAlign w:val="bottom"/>
              </w:tcPr>
              <w:p w14:paraId="0F8C452F" w14:textId="77777777" w:rsidR="00A64E32" w:rsidRPr="007A2170" w:rsidRDefault="00A64E32" w:rsidP="006E60E9">
                <w:pPr>
                  <w:pStyle w:val="Heading1"/>
                  <w:jc w:val="right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14:paraId="5F606CF2" w14:textId="77777777" w:rsidTr="00A9275C">
        <w:trPr>
          <w:trHeight w:hRule="exact" w:val="144"/>
        </w:trPr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20EC7AEF" w14:textId="77777777" w:rsidR="00FA77C5" w:rsidRDefault="00FA77C5" w:rsidP="007A2170">
            <w:pPr>
              <w:pStyle w:val="Heading1"/>
            </w:pPr>
          </w:p>
        </w:tc>
        <w:tc>
          <w:tcPr>
            <w:tcW w:w="3139" w:type="dxa"/>
            <w:tcBorders>
              <w:top w:val="single" w:sz="4" w:space="0" w:color="auto"/>
            </w:tcBorders>
            <w:vAlign w:val="bottom"/>
          </w:tcPr>
          <w:p w14:paraId="2B34D9C9" w14:textId="77777777" w:rsidR="00FA77C5" w:rsidRDefault="00FA77C5" w:rsidP="007A2170">
            <w:pPr>
              <w:pStyle w:val="Heading1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2593C3A2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30C4E43F" w14:textId="77777777" w:rsidR="00FA77C5" w:rsidRDefault="00FA77C5" w:rsidP="007A2170">
            <w:pPr>
              <w:pStyle w:val="Heading1"/>
            </w:pPr>
          </w:p>
        </w:tc>
        <w:tc>
          <w:tcPr>
            <w:tcW w:w="1282" w:type="dxa"/>
            <w:tcBorders>
              <w:top w:val="single" w:sz="4" w:space="0" w:color="auto"/>
            </w:tcBorders>
            <w:vAlign w:val="bottom"/>
          </w:tcPr>
          <w:p w14:paraId="0C752489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5075D39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6900D71" w14:textId="77777777" w:rsidR="00FA77C5" w:rsidRDefault="00FA77C5" w:rsidP="006E60E9">
            <w:pPr>
              <w:pStyle w:val="Heading1"/>
              <w:jc w:val="right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 " w:xpath="/ns0:NavWordReportXmlPart[1]/ns0:Purchase_Header[1]/ns0:Purchase_Line" w:storeItemID="{7C9D7B99-3F0A-4DC8-9D28-B3E523DBEA5C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Content>
              <w:tr w:rsidR="00E434C9" w14:paraId="49A377F8" w14:textId="77777777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14:paraId="11406DA6" w14:textId="77777777" w:rsidR="00A64E32" w:rsidRPr="001D4852" w:rsidRDefault="00E434C9" w:rsidP="00463F2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Content>
                    <w:tc>
                      <w:tcPr>
                        <w:tcW w:w="3139" w:type="dxa"/>
                      </w:tcPr>
                      <w:p w14:paraId="6FBB407C" w14:textId="77777777" w:rsidR="00A64E32" w:rsidRPr="001D4852" w:rsidRDefault="00E434C9" w:rsidP="00463F2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Content>
                    <w:tc>
                      <w:tcPr>
                        <w:tcW w:w="1080" w:type="dxa"/>
                      </w:tcPr>
                      <w:p w14:paraId="7DA5C450" w14:textId="77777777" w:rsidR="00A64E32" w:rsidRPr="001D4852" w:rsidRDefault="00E434C9" w:rsidP="00463F2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14:paraId="5B692739" w14:textId="77777777" w:rsidR="00A64E32" w:rsidRPr="001D4852" w:rsidRDefault="00F37E8E" w:rsidP="00463F2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Content>
                    <w:tc>
                      <w:tcPr>
                        <w:tcW w:w="1282" w:type="dxa"/>
                      </w:tcPr>
                      <w:p w14:paraId="6C12A0C7" w14:textId="7F293573" w:rsidR="00A64E32" w:rsidRPr="001D4852" w:rsidRDefault="00F37E8E" w:rsidP="00463F2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14:paraId="21AEE1CA" w14:textId="4DFF5B5A" w:rsidR="00A64E32" w:rsidRPr="001D4852" w:rsidRDefault="00255327" w:rsidP="00463F2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14:paraId="4D18C0A6" w14:textId="77777777" w:rsidR="00A64E32" w:rsidRPr="001D4852" w:rsidRDefault="008A3400" w:rsidP="00463F2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14:paraId="5C40C58E" w14:textId="77777777" w:rsidTr="00842DC7">
        <w:trPr>
          <w:trHeight w:hRule="exact" w:val="144"/>
        </w:trPr>
        <w:tc>
          <w:tcPr>
            <w:tcW w:w="994" w:type="dxa"/>
          </w:tcPr>
          <w:p w14:paraId="1F3E52DE" w14:textId="77777777" w:rsidR="00A64E32" w:rsidRDefault="00A64E32" w:rsidP="00A9275C">
            <w:pPr>
              <w:pStyle w:val="Heading1"/>
            </w:pPr>
          </w:p>
        </w:tc>
        <w:tc>
          <w:tcPr>
            <w:tcW w:w="3139" w:type="dxa"/>
          </w:tcPr>
          <w:p w14:paraId="34FDC619" w14:textId="77777777" w:rsidR="00A64E32" w:rsidRDefault="00A64E32" w:rsidP="00A9275C">
            <w:pPr>
              <w:pStyle w:val="Heading1"/>
            </w:pPr>
          </w:p>
        </w:tc>
        <w:tc>
          <w:tcPr>
            <w:tcW w:w="1080" w:type="dxa"/>
          </w:tcPr>
          <w:p w14:paraId="06A57072" w14:textId="77777777" w:rsidR="00A64E32" w:rsidRDefault="00A64E32" w:rsidP="00A9275C">
            <w:pPr>
              <w:pStyle w:val="Heading1"/>
            </w:pPr>
          </w:p>
        </w:tc>
        <w:tc>
          <w:tcPr>
            <w:tcW w:w="994" w:type="dxa"/>
          </w:tcPr>
          <w:p w14:paraId="13D78435" w14:textId="77777777" w:rsidR="00A64E32" w:rsidRDefault="00A64E32" w:rsidP="00A9275C">
            <w:pPr>
              <w:pStyle w:val="Heading1"/>
            </w:pPr>
          </w:p>
        </w:tc>
        <w:tc>
          <w:tcPr>
            <w:tcW w:w="1282" w:type="dxa"/>
          </w:tcPr>
          <w:p w14:paraId="4DF7A0F9" w14:textId="77777777" w:rsidR="00A64E32" w:rsidRDefault="00A64E32" w:rsidP="00A9275C">
            <w:pPr>
              <w:pStyle w:val="Heading1"/>
            </w:pPr>
          </w:p>
        </w:tc>
        <w:tc>
          <w:tcPr>
            <w:tcW w:w="1368" w:type="dxa"/>
            <w:tcBorders>
              <w:bottom w:val="single" w:sz="4" w:space="0" w:color="5B9BD5" w:themeColor="accent1"/>
            </w:tcBorders>
          </w:tcPr>
          <w:p w14:paraId="2FE74162" w14:textId="77777777" w:rsidR="00A64E32" w:rsidRDefault="00A64E32" w:rsidP="00A9275C">
            <w:pPr>
              <w:pStyle w:val="Heading1"/>
            </w:pPr>
          </w:p>
        </w:tc>
        <w:tc>
          <w:tcPr>
            <w:tcW w:w="1368" w:type="dxa"/>
            <w:tcBorders>
              <w:bottom w:val="single" w:sz="4" w:space="0" w:color="5B9BD5" w:themeColor="accent1"/>
            </w:tcBorders>
          </w:tcPr>
          <w:p w14:paraId="55C406AC" w14:textId="77777777" w:rsidR="00A64E32" w:rsidRDefault="00A64E32" w:rsidP="00A9275C">
            <w:pPr>
              <w:pStyle w:val="Heading1"/>
            </w:pPr>
          </w:p>
        </w:tc>
      </w:tr>
      <w:tr w:rsidR="004D1000" w14:paraId="1142AF37" w14:textId="77777777" w:rsidTr="00842DC7">
        <w:trPr>
          <w:trHeight w:val="230"/>
        </w:trPr>
        <w:tc>
          <w:tcPr>
            <w:tcW w:w="994" w:type="dxa"/>
          </w:tcPr>
          <w:p w14:paraId="3BE7C6F5" w14:textId="77777777" w:rsidR="004D1000" w:rsidRDefault="004D1000" w:rsidP="00C645A2">
            <w:pPr>
              <w:pStyle w:val="NoSpacing"/>
            </w:pPr>
          </w:p>
        </w:tc>
        <w:tc>
          <w:tcPr>
            <w:tcW w:w="3139" w:type="dxa"/>
          </w:tcPr>
          <w:p w14:paraId="45C86DD6" w14:textId="77777777" w:rsidR="004D1000" w:rsidRDefault="004D1000" w:rsidP="00C645A2">
            <w:pPr>
              <w:pStyle w:val="NoSpacing"/>
            </w:pPr>
          </w:p>
        </w:tc>
        <w:tc>
          <w:tcPr>
            <w:tcW w:w="1080" w:type="dxa"/>
          </w:tcPr>
          <w:p w14:paraId="352A7380" w14:textId="77777777" w:rsidR="004D1000" w:rsidRDefault="004D1000" w:rsidP="00C645A2">
            <w:pPr>
              <w:pStyle w:val="NoSpacing"/>
            </w:pPr>
          </w:p>
        </w:tc>
        <w:tc>
          <w:tcPr>
            <w:tcW w:w="994" w:type="dxa"/>
          </w:tcPr>
          <w:p w14:paraId="389DB74A" w14:textId="77777777" w:rsidR="004D1000" w:rsidRDefault="004D1000" w:rsidP="00C645A2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14:paraId="158D57CB" w14:textId="77777777" w:rsidR="004D1000" w:rsidRPr="00C645A2" w:rsidRDefault="004D1000" w:rsidP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sz="4" w:space="0" w:color="5B9BD5" w:themeColor="accent1"/>
                </w:tcBorders>
              </w:tcPr>
              <w:p w14:paraId="6A6DCC47" w14:textId="77777777" w:rsidR="004D1000" w:rsidRPr="00C645A2" w:rsidRDefault="004D1000" w:rsidP="006E60E9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14:paraId="6A629914" w14:textId="77777777" w:rsidTr="00842DC7">
        <w:trPr>
          <w:trHeight w:val="230"/>
        </w:trPr>
        <w:tc>
          <w:tcPr>
            <w:tcW w:w="994" w:type="dxa"/>
          </w:tcPr>
          <w:p w14:paraId="46488847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67A0E794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22E1062A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2DB6343A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14:paraId="41FE6D09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5B9BD5" w:themeColor="accent1"/>
                </w:tcBorders>
              </w:tcPr>
              <w:p w14:paraId="58A9D58C" w14:textId="77777777" w:rsidR="00A64E32" w:rsidRDefault="004B787A" w:rsidP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5B9BD5" w:themeColor="accent1"/>
                </w:tcBorders>
              </w:tcPr>
              <w:p w14:paraId="06724F8D" w14:textId="77777777" w:rsidR="00A64E32" w:rsidRDefault="005948C5" w:rsidP="006E60E9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14:paraId="069A4241" w14:textId="77777777" w:rsidTr="00842DC7">
        <w:trPr>
          <w:trHeight w:val="230"/>
        </w:trPr>
        <w:tc>
          <w:tcPr>
            <w:tcW w:w="994" w:type="dxa"/>
          </w:tcPr>
          <w:p w14:paraId="639791B2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48BD360D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1DCF6924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39014A71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14:paraId="0191AC05" w14:textId="77777777" w:rsidR="004D1000" w:rsidRPr="00C645A2" w:rsidRDefault="004D1000" w:rsidP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sz="4" w:space="0" w:color="5B9BD5" w:themeColor="accent1"/>
                </w:tcBorders>
              </w:tcPr>
              <w:p w14:paraId="4C80DC8F" w14:textId="77777777" w:rsidR="004D1000" w:rsidRPr="00C645A2" w:rsidRDefault="004D1000" w:rsidP="006E60E9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14:paraId="66EC708F" w14:textId="77777777" w:rsidR="007A2170" w:rsidRDefault="007A2170" w:rsidP="001541E0">
      <w:pPr>
        <w:pStyle w:val="Style1"/>
        <w:rPr>
          <w:sz w:val="20"/>
        </w:rPr>
      </w:pPr>
    </w:p>
    <w:p w14:paraId="17A6F997" w14:textId="77777777" w:rsidR="00602E94" w:rsidRDefault="00602E94" w:rsidP="001541E0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0EB62" w14:textId="77777777" w:rsidR="006751E8" w:rsidRDefault="006751E8" w:rsidP="00E40C63">
      <w:pPr>
        <w:spacing w:after="0"/>
      </w:pPr>
      <w:r>
        <w:separator/>
      </w:r>
    </w:p>
  </w:endnote>
  <w:endnote w:type="continuationSeparator" w:id="0">
    <w:p w14:paraId="0005E469" w14:textId="77777777" w:rsidR="006751E8" w:rsidRDefault="006751E8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65750FB8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02258436" w14:textId="77777777" w:rsidTr="00C43401">
            <w:tc>
              <w:tcPr>
                <w:tcW w:w="5000" w:type="pct"/>
              </w:tcPr>
              <w:p w14:paraId="2C34D6E9" w14:textId="77777777" w:rsidR="00C43401" w:rsidRDefault="00C43401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744DBDBE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56E8F3C3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14:paraId="415BEB67" w14:textId="77777777" w:rsidTr="00AC60A2">
      <w:sdt>
        <w:sdtPr>
          <w:rPr>
            <w:color w:val="5B9BD5" w:themeColor="accent1"/>
          </w:r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Content>
          <w:tc>
            <w:tcPr>
              <w:tcW w:w="4118" w:type="dxa"/>
            </w:tcPr>
            <w:p w14:paraId="4D6FAC1B" w14:textId="77777777" w:rsidR="004E6401" w:rsidRDefault="004E6401" w:rsidP="004E6401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CompanyHomePage_Lbl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Content>
          <w:tc>
            <w:tcPr>
              <w:tcW w:w="1958" w:type="dxa"/>
            </w:tcPr>
            <w:p w14:paraId="502A6E89" w14:textId="77777777" w:rsidR="004E6401" w:rsidRDefault="004E6401" w:rsidP="004E6401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Content>
          <w:tc>
            <w:tcPr>
              <w:tcW w:w="4118" w:type="dxa"/>
            </w:tcPr>
            <w:p w14:paraId="06DF58BC" w14:textId="77777777" w:rsidR="004E6401" w:rsidRDefault="004E6401" w:rsidP="004E6401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CompanyEmail_Lbl</w:t>
              </w:r>
              <w:proofErr w:type="spellEnd"/>
            </w:p>
          </w:tc>
        </w:sdtContent>
      </w:sdt>
    </w:tr>
    <w:tr w:rsidR="004E6401" w14:paraId="247F6BE5" w14:textId="77777777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Content>
          <w:tc>
            <w:tcPr>
              <w:tcW w:w="4118" w:type="dxa"/>
            </w:tcPr>
            <w:p w14:paraId="7E62B6B7" w14:textId="77777777" w:rsidR="004E6401" w:rsidRDefault="004E6401" w:rsidP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Content>
          <w:tc>
            <w:tcPr>
              <w:tcW w:w="1958" w:type="dxa"/>
            </w:tcPr>
            <w:p w14:paraId="2C0884B1" w14:textId="77777777" w:rsidR="004E6401" w:rsidRDefault="004E6401" w:rsidP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Content>
          <w:tc>
            <w:tcPr>
              <w:tcW w:w="4118" w:type="dxa"/>
            </w:tcPr>
            <w:p w14:paraId="5DD737AA" w14:textId="77777777" w:rsidR="004E6401" w:rsidRDefault="004E6401" w:rsidP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14:paraId="475B02B0" w14:textId="77777777"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B663A" w14:textId="77777777" w:rsidR="006751E8" w:rsidRDefault="006751E8" w:rsidP="00E40C63">
      <w:pPr>
        <w:spacing w:after="0"/>
      </w:pPr>
      <w:r>
        <w:separator/>
      </w:r>
    </w:p>
  </w:footnote>
  <w:footnote w:type="continuationSeparator" w:id="0">
    <w:p w14:paraId="38C88FAE" w14:textId="77777777" w:rsidR="006751E8" w:rsidRDefault="006751E8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5553F4DD" w14:textId="77777777" w:rsidTr="00772EA7">
      <w:tc>
        <w:tcPr>
          <w:tcW w:w="2929" w:type="pct"/>
        </w:tcPr>
        <w:p w14:paraId="0B23AFC3" w14:textId="77777777" w:rsidR="00F17602" w:rsidRPr="00F17602" w:rsidRDefault="00000000" w:rsidP="00F17602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="00F17602" w:rsidRP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14:paraId="731A86F5" w14:textId="77777777" w:rsidR="00F17602" w:rsidRPr="00F17602" w:rsidRDefault="00F17602" w:rsidP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14:paraId="5BB84AE8" w14:textId="77777777" w:rsidR="00C43401" w:rsidRDefault="00000000" w:rsidP="00F17602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="00F17602" w:rsidRP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="00F17602" w:rsidRPr="00F17602">
            <w:rPr>
              <w:rFonts w:cstheme="minorHAnsi"/>
            </w:rPr>
            <w:t xml:space="preserve"> 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PAGE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</w:rPr>
            <w:fldChar w:fldCharType="end"/>
          </w:r>
          <w:r w:rsidR="00F17602" w:rsidRPr="00F17602">
            <w:rPr>
              <w:rFonts w:cstheme="minorHAnsi"/>
            </w:rPr>
            <w:t xml:space="preserve"> /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NUMPAGES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14:paraId="481E8152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10E5A67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61F619AC" w14:textId="77777777" w:rsidTr="004639DD">
      <w:tc>
        <w:tcPr>
          <w:tcW w:w="2929" w:type="pct"/>
        </w:tcPr>
        <w:p w14:paraId="40183AF9" w14:textId="77777777" w:rsidR="00C43401" w:rsidRPr="00842DC7" w:rsidRDefault="00000000" w:rsidP="00291EF5">
          <w:pPr>
            <w:pStyle w:val="Title"/>
            <w:rPr>
              <w:color w:val="5B9BD5" w:themeColor="accent1"/>
            </w:rPr>
          </w:pPr>
          <w:sdt>
            <w:sdtPr>
              <w:rPr>
                <w:color w:val="5B9BD5" w:themeColor="accent1"/>
              </w:r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="00BD2158" w:rsidRPr="00842DC7">
                <w:rPr>
                  <w:color w:val="5B9BD5" w:themeColor="accent1"/>
                </w:rPr>
                <w:t>DocumentTitle_Lbl</w:t>
              </w:r>
              <w:proofErr w:type="spellEnd"/>
            </w:sdtContent>
          </w:sdt>
          <w:r w:rsidR="00FA08E4" w:rsidRPr="00842DC7">
            <w:rPr>
              <w:color w:val="5B9BD5" w:themeColor="accent1"/>
            </w:rPr>
            <w:t xml:space="preserve"> </w:t>
          </w:r>
          <w:sdt>
            <w:sdtPr>
              <w:rPr>
                <w:color w:val="5B9BD5" w:themeColor="accent1"/>
              </w:r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="00BD2158" w:rsidRPr="00842DC7">
                <w:rPr>
                  <w:color w:val="5B9BD5" w:themeColor="accent1"/>
                </w:rPr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14:paraId="7C9B485B" w14:textId="77777777" w:rsidR="00E55D9E" w:rsidRDefault="00DA0734" w:rsidP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14:paraId="6C33CC75" w14:textId="77777777" w:rsidR="00DA0734" w:rsidRPr="00E55D9E" w:rsidRDefault="00000000" w:rsidP="00DA0734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14:paraId="1A379905" w14:textId="77777777" w:rsidR="00C43401" w:rsidRDefault="004639DD" w:rsidP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3943D8EA" w14:textId="77777777"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63F2C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3EFF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51E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2DC7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2DE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5A8D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8A6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C7D2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27D2D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D3EFF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45317"/>
    <w:rsid w:val="00AA7B04"/>
    <w:rsid w:val="00AD1E20"/>
    <w:rsid w:val="00AD7508"/>
    <w:rsid w:val="00AE1CD3"/>
    <w:rsid w:val="00AE701E"/>
    <w:rsid w:val="00AF1763"/>
    <w:rsid w:val="00B104BA"/>
    <w:rsid w:val="00B55A8D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Tabrez Ajaz (All e Technologies Ltd)</cp:lastModifiedBy>
  <cp:revision>3</cp:revision>
  <dcterms:created xsi:type="dcterms:W3CDTF">2018-03-14T15:58:00Z</dcterms:created>
  <dcterms:modified xsi:type="dcterms:W3CDTF">2025-07-28T11:11:00Z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